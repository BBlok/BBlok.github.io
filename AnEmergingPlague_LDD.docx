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FEA991" w14:textId="3195C9A9" w:rsidR="00C24ED8" w:rsidRDefault="00B9286E" w:rsidP="00B405E3">
      <w:pPr>
        <w:jc w:val="center"/>
      </w:pPr>
      <w:r w:rsidRPr="00B9286E">
        <w:t xml:space="preserve"> </w:t>
      </w:r>
      <w:r w:rsidR="00377397">
        <w:rPr>
          <w:noProof/>
        </w:rPr>
        <w:drawing>
          <wp:inline distT="0" distB="0" distL="0" distR="0" wp14:anchorId="1161807E" wp14:editId="178DAF96">
            <wp:extent cx="5850890" cy="37865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50890" cy="3786505"/>
                    </a:xfrm>
                    <a:prstGeom prst="rect">
                      <a:avLst/>
                    </a:prstGeom>
                    <a:noFill/>
                    <a:ln>
                      <a:noFill/>
                    </a:ln>
                  </pic:spPr>
                </pic:pic>
              </a:graphicData>
            </a:graphic>
          </wp:inline>
        </w:drawing>
      </w:r>
    </w:p>
    <w:p w14:paraId="14BBCA63" w14:textId="065C7DD9" w:rsidR="003F33E7" w:rsidRPr="003C2AE7" w:rsidRDefault="00B3741A" w:rsidP="00DC4C6D">
      <w:pPr>
        <w:pStyle w:val="Title"/>
        <w:jc w:val="center"/>
        <w:rPr>
          <w:rFonts w:ascii="Nirmala UI" w:hAnsi="Nirmala UI" w:cs="Nirmala UI"/>
        </w:rPr>
      </w:pPr>
      <w:r>
        <w:t>Fallout 4</w:t>
      </w:r>
      <w:r w:rsidR="009401DC">
        <w:t xml:space="preserve">:  </w:t>
      </w:r>
      <w:r w:rsidR="00375934">
        <w:t>An Emerging Plague</w:t>
      </w:r>
    </w:p>
    <w:p w14:paraId="034FFFFA" w14:textId="2554B098" w:rsidR="00C24ED8" w:rsidRDefault="00403477" w:rsidP="00DC4C6D">
      <w:pPr>
        <w:pStyle w:val="Subtitle"/>
        <w:jc w:val="center"/>
        <w:rPr>
          <w:i w:val="0"/>
          <w:sz w:val="20"/>
          <w:szCs w:val="20"/>
        </w:rPr>
      </w:pPr>
      <w:r w:rsidRPr="00DC4C6D">
        <w:rPr>
          <w:i w:val="0"/>
          <w:sz w:val="20"/>
          <w:szCs w:val="20"/>
        </w:rPr>
        <w:t xml:space="preserve">Version </w:t>
      </w:r>
      <w:r w:rsidR="00455509">
        <w:rPr>
          <w:i w:val="0"/>
          <w:sz w:val="20"/>
          <w:szCs w:val="20"/>
        </w:rPr>
        <w:t>3</w:t>
      </w:r>
      <w:r w:rsidRPr="00DC4C6D">
        <w:rPr>
          <w:i w:val="0"/>
          <w:sz w:val="20"/>
          <w:szCs w:val="20"/>
        </w:rPr>
        <w:t>.0</w:t>
      </w:r>
    </w:p>
    <w:tbl>
      <w:tblPr>
        <w:tblW w:w="0" w:type="auto"/>
        <w:jc w:val="center"/>
        <w:tblLook w:val="04A0" w:firstRow="1" w:lastRow="0" w:firstColumn="1" w:lastColumn="0" w:noHBand="0" w:noVBand="1"/>
      </w:tblPr>
      <w:tblGrid>
        <w:gridCol w:w="3095"/>
        <w:gridCol w:w="4355"/>
      </w:tblGrid>
      <w:tr w:rsidR="001417A2" w:rsidRPr="00944542" w14:paraId="387E0B5E" w14:textId="77777777" w:rsidTr="00366DD0">
        <w:trPr>
          <w:trHeight w:val="335"/>
          <w:jc w:val="center"/>
        </w:trPr>
        <w:tc>
          <w:tcPr>
            <w:tcW w:w="3095" w:type="dxa"/>
          </w:tcPr>
          <w:p w14:paraId="2F1BBC4A" w14:textId="77777777" w:rsidR="001417A2" w:rsidRPr="00944542" w:rsidRDefault="001417A2" w:rsidP="00366DD0">
            <w:pPr>
              <w:spacing w:after="0"/>
              <w:rPr>
                <w:kern w:val="32"/>
              </w:rPr>
            </w:pPr>
            <w:r w:rsidRPr="00944542">
              <w:rPr>
                <w:kern w:val="32"/>
              </w:rPr>
              <w:t>Designer:</w:t>
            </w:r>
          </w:p>
        </w:tc>
        <w:tc>
          <w:tcPr>
            <w:tcW w:w="4355" w:type="dxa"/>
          </w:tcPr>
          <w:p w14:paraId="56132BA4" w14:textId="0F19FAED" w:rsidR="001417A2" w:rsidRPr="00944542" w:rsidRDefault="00B3741A" w:rsidP="00366DD0">
            <w:pPr>
              <w:spacing w:after="0"/>
              <w:rPr>
                <w:kern w:val="32"/>
              </w:rPr>
            </w:pPr>
            <w:r>
              <w:rPr>
                <w:kern w:val="32"/>
              </w:rPr>
              <w:t>William Bracho Blok</w:t>
            </w:r>
          </w:p>
        </w:tc>
      </w:tr>
      <w:tr w:rsidR="001417A2" w:rsidRPr="00944542" w14:paraId="7C5BAED9" w14:textId="77777777" w:rsidTr="00366DD0">
        <w:trPr>
          <w:trHeight w:val="335"/>
          <w:jc w:val="center"/>
        </w:trPr>
        <w:tc>
          <w:tcPr>
            <w:tcW w:w="3095" w:type="dxa"/>
          </w:tcPr>
          <w:p w14:paraId="5686F85A" w14:textId="77777777" w:rsidR="001417A2" w:rsidRPr="00944542" w:rsidRDefault="001417A2" w:rsidP="00366DD0">
            <w:pPr>
              <w:spacing w:after="0"/>
              <w:rPr>
                <w:kern w:val="32"/>
              </w:rPr>
            </w:pPr>
            <w:r w:rsidRPr="00944542">
              <w:rPr>
                <w:kern w:val="32"/>
              </w:rPr>
              <w:t>Document Date:</w:t>
            </w:r>
          </w:p>
        </w:tc>
        <w:tc>
          <w:tcPr>
            <w:tcW w:w="4355" w:type="dxa"/>
          </w:tcPr>
          <w:p w14:paraId="12F2816B" w14:textId="2012A4B9" w:rsidR="001417A2" w:rsidRPr="00944542" w:rsidRDefault="00FE2A38" w:rsidP="00366DD0">
            <w:pPr>
              <w:spacing w:after="0"/>
              <w:rPr>
                <w:kern w:val="32"/>
              </w:rPr>
            </w:pPr>
            <w:r>
              <w:rPr>
                <w:kern w:val="32"/>
              </w:rPr>
              <w:t>4</w:t>
            </w:r>
            <w:r w:rsidR="00B83B4F">
              <w:rPr>
                <w:kern w:val="32"/>
              </w:rPr>
              <w:t>/</w:t>
            </w:r>
            <w:r w:rsidR="00AC2D67">
              <w:rPr>
                <w:kern w:val="32"/>
              </w:rPr>
              <w:t>9</w:t>
            </w:r>
            <w:r w:rsidR="00B3741A">
              <w:rPr>
                <w:kern w:val="32"/>
              </w:rPr>
              <w:t>/2018</w:t>
            </w:r>
          </w:p>
        </w:tc>
      </w:tr>
      <w:tr w:rsidR="001417A2" w:rsidRPr="00944542" w14:paraId="16B08C68" w14:textId="77777777" w:rsidTr="00366DD0">
        <w:trPr>
          <w:trHeight w:val="321"/>
          <w:jc w:val="center"/>
        </w:trPr>
        <w:tc>
          <w:tcPr>
            <w:tcW w:w="3095" w:type="dxa"/>
          </w:tcPr>
          <w:p w14:paraId="644FB7E3" w14:textId="77777777" w:rsidR="001417A2" w:rsidRPr="00944542" w:rsidRDefault="001417A2" w:rsidP="00366DD0">
            <w:pPr>
              <w:spacing w:after="0"/>
              <w:rPr>
                <w:kern w:val="32"/>
              </w:rPr>
            </w:pPr>
            <w:r w:rsidRPr="00944542">
              <w:rPr>
                <w:kern w:val="32"/>
              </w:rPr>
              <w:t>Intended Level Delivery Date:</w:t>
            </w:r>
          </w:p>
        </w:tc>
        <w:tc>
          <w:tcPr>
            <w:tcW w:w="4355" w:type="dxa"/>
          </w:tcPr>
          <w:p w14:paraId="614E5F72" w14:textId="775AA021" w:rsidR="001417A2" w:rsidRPr="00944542" w:rsidRDefault="00FE2A38" w:rsidP="00366DD0">
            <w:pPr>
              <w:spacing w:after="0"/>
              <w:rPr>
                <w:kern w:val="32"/>
              </w:rPr>
            </w:pPr>
            <w:r>
              <w:rPr>
                <w:kern w:val="32"/>
              </w:rPr>
              <w:t>4</w:t>
            </w:r>
            <w:r w:rsidR="00B3741A">
              <w:rPr>
                <w:kern w:val="32"/>
              </w:rPr>
              <w:t>/</w:t>
            </w:r>
            <w:r>
              <w:rPr>
                <w:kern w:val="32"/>
              </w:rPr>
              <w:t>9</w:t>
            </w:r>
            <w:r w:rsidR="00B3741A">
              <w:rPr>
                <w:kern w:val="32"/>
              </w:rPr>
              <w:t>/201</w:t>
            </w:r>
            <w:r>
              <w:rPr>
                <w:kern w:val="32"/>
              </w:rPr>
              <w:t>8</w:t>
            </w:r>
          </w:p>
        </w:tc>
      </w:tr>
    </w:tbl>
    <w:p w14:paraId="0E072C27" w14:textId="77777777" w:rsidR="00403477" w:rsidRDefault="00403477"/>
    <w:p w14:paraId="44359AC0" w14:textId="77777777" w:rsidR="00403477" w:rsidRPr="0039586E" w:rsidRDefault="00403477">
      <w:pPr>
        <w:rPr>
          <w:rFonts w:asciiTheme="majorHAnsi" w:hAnsiTheme="majorHAnsi"/>
          <w:b/>
          <w:color w:val="365F91" w:themeColor="accent1" w:themeShade="BF"/>
          <w:sz w:val="28"/>
          <w:szCs w:val="28"/>
        </w:rPr>
      </w:pPr>
      <w:r w:rsidRPr="0039586E">
        <w:rPr>
          <w:rFonts w:asciiTheme="majorHAnsi" w:hAnsiTheme="majorHAnsi"/>
          <w:b/>
          <w:color w:val="365F91" w:themeColor="accent1" w:themeShade="BF"/>
          <w:sz w:val="28"/>
          <w:szCs w:val="28"/>
        </w:rPr>
        <w:t>Document Revisions Table</w:t>
      </w:r>
    </w:p>
    <w:tbl>
      <w:tblPr>
        <w:tblW w:w="9333" w:type="dxa"/>
        <w:jc w:val="center"/>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12" w:space="0" w:color="404040" w:themeColor="text1" w:themeTint="BF"/>
          <w:insideV w:val="single" w:sz="12" w:space="0" w:color="404040" w:themeColor="text1" w:themeTint="BF"/>
        </w:tblBorders>
        <w:tblLook w:val="04A0" w:firstRow="1" w:lastRow="0" w:firstColumn="1" w:lastColumn="0" w:noHBand="0" w:noVBand="1"/>
      </w:tblPr>
      <w:tblGrid>
        <w:gridCol w:w="1074"/>
        <w:gridCol w:w="4943"/>
        <w:gridCol w:w="1892"/>
        <w:gridCol w:w="1424"/>
      </w:tblGrid>
      <w:tr w:rsidR="00C24ED8" w:rsidRPr="008F0874" w14:paraId="078A59E8" w14:textId="77777777" w:rsidTr="00B405E3">
        <w:trPr>
          <w:trHeight w:val="555"/>
          <w:jc w:val="center"/>
        </w:trPr>
        <w:tc>
          <w:tcPr>
            <w:tcW w:w="1074" w:type="dxa"/>
            <w:shd w:val="clear" w:color="auto" w:fill="A6A6A6" w:themeFill="background1" w:themeFillShade="A6"/>
            <w:vAlign w:val="center"/>
          </w:tcPr>
          <w:p w14:paraId="577E95A2" w14:textId="77777777" w:rsidR="00C24ED8" w:rsidRPr="002353A8" w:rsidRDefault="00C24ED8" w:rsidP="00914FDD">
            <w:pPr>
              <w:pStyle w:val="NoSpacing"/>
              <w:jc w:val="center"/>
              <w:rPr>
                <w:rFonts w:asciiTheme="majorHAnsi" w:hAnsiTheme="majorHAnsi" w:cs="Arial"/>
                <w:b/>
                <w:bCs/>
                <w:color w:val="000000"/>
                <w:sz w:val="24"/>
                <w:szCs w:val="24"/>
              </w:rPr>
            </w:pPr>
            <w:r w:rsidRPr="002353A8">
              <w:rPr>
                <w:rFonts w:asciiTheme="majorHAnsi" w:hAnsiTheme="majorHAnsi" w:cs="Arial"/>
                <w:b/>
                <w:bCs/>
                <w:color w:val="FFFFFF" w:themeColor="background1"/>
                <w:sz w:val="24"/>
                <w:szCs w:val="24"/>
              </w:rPr>
              <w:t>Version</w:t>
            </w:r>
          </w:p>
        </w:tc>
        <w:tc>
          <w:tcPr>
            <w:tcW w:w="4943" w:type="dxa"/>
            <w:shd w:val="clear" w:color="auto" w:fill="A6A6A6" w:themeFill="background1" w:themeFillShade="A6"/>
            <w:vAlign w:val="center"/>
          </w:tcPr>
          <w:p w14:paraId="2E3F588C"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Description</w:t>
            </w:r>
          </w:p>
        </w:tc>
        <w:tc>
          <w:tcPr>
            <w:tcW w:w="1892" w:type="dxa"/>
            <w:shd w:val="clear" w:color="auto" w:fill="A6A6A6" w:themeFill="background1" w:themeFillShade="A6"/>
            <w:vAlign w:val="center"/>
          </w:tcPr>
          <w:p w14:paraId="4F34AD87"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Requestor</w:t>
            </w:r>
          </w:p>
        </w:tc>
        <w:tc>
          <w:tcPr>
            <w:tcW w:w="1424" w:type="dxa"/>
            <w:shd w:val="clear" w:color="auto" w:fill="A6A6A6" w:themeFill="background1" w:themeFillShade="A6"/>
            <w:vAlign w:val="center"/>
          </w:tcPr>
          <w:p w14:paraId="32F1F680"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Date</w:t>
            </w:r>
          </w:p>
        </w:tc>
      </w:tr>
      <w:tr w:rsidR="00C24ED8" w:rsidRPr="002F6EB0" w14:paraId="2F7CF4D2" w14:textId="77777777" w:rsidTr="00B405E3">
        <w:trPr>
          <w:trHeight w:val="251"/>
          <w:jc w:val="center"/>
        </w:trPr>
        <w:tc>
          <w:tcPr>
            <w:tcW w:w="1074" w:type="dxa"/>
            <w:vAlign w:val="center"/>
          </w:tcPr>
          <w:p w14:paraId="61A7BEBE" w14:textId="77777777" w:rsidR="00C24ED8" w:rsidRPr="002F6EB0" w:rsidRDefault="00960246" w:rsidP="00960246">
            <w:pPr>
              <w:pStyle w:val="NoSpacing"/>
              <w:jc w:val="center"/>
              <w:rPr>
                <w:rFonts w:asciiTheme="minorHAnsi" w:hAnsiTheme="minorHAnsi" w:cs="Arial"/>
                <w:bCs/>
                <w:sz w:val="20"/>
                <w:szCs w:val="20"/>
              </w:rPr>
            </w:pPr>
            <w:r w:rsidRPr="002F6EB0">
              <w:rPr>
                <w:rFonts w:asciiTheme="minorHAnsi" w:hAnsiTheme="minorHAnsi" w:cs="Arial"/>
                <w:bCs/>
                <w:sz w:val="20"/>
                <w:szCs w:val="20"/>
              </w:rPr>
              <w:t>1</w:t>
            </w:r>
            <w:r w:rsidR="00C24ED8" w:rsidRPr="002F6EB0">
              <w:rPr>
                <w:rFonts w:asciiTheme="minorHAnsi" w:hAnsiTheme="minorHAnsi" w:cs="Arial"/>
                <w:bCs/>
                <w:sz w:val="20"/>
                <w:szCs w:val="20"/>
              </w:rPr>
              <w:t>.</w:t>
            </w:r>
            <w:r w:rsidRPr="002F6EB0">
              <w:rPr>
                <w:rFonts w:asciiTheme="minorHAnsi" w:hAnsiTheme="minorHAnsi" w:cs="Arial"/>
                <w:bCs/>
                <w:sz w:val="20"/>
                <w:szCs w:val="20"/>
              </w:rPr>
              <w:t>0</w:t>
            </w:r>
          </w:p>
        </w:tc>
        <w:tc>
          <w:tcPr>
            <w:tcW w:w="4943" w:type="dxa"/>
            <w:vAlign w:val="center"/>
          </w:tcPr>
          <w:p w14:paraId="7B4D7854" w14:textId="77777777" w:rsidR="00C24ED8" w:rsidRPr="002F6EB0" w:rsidRDefault="00C24ED8" w:rsidP="00914FDD">
            <w:pPr>
              <w:pStyle w:val="NoSpacing"/>
              <w:jc w:val="center"/>
              <w:rPr>
                <w:rFonts w:asciiTheme="minorHAnsi" w:hAnsiTheme="minorHAnsi" w:cs="Arial"/>
                <w:sz w:val="20"/>
                <w:szCs w:val="20"/>
              </w:rPr>
            </w:pPr>
            <w:r w:rsidRPr="002F6EB0">
              <w:rPr>
                <w:rFonts w:asciiTheme="minorHAnsi" w:hAnsiTheme="minorHAnsi" w:cs="Arial"/>
                <w:sz w:val="20"/>
                <w:szCs w:val="20"/>
              </w:rPr>
              <w:t>Initial Document</w:t>
            </w:r>
          </w:p>
        </w:tc>
        <w:tc>
          <w:tcPr>
            <w:tcW w:w="1892" w:type="dxa"/>
            <w:vAlign w:val="center"/>
          </w:tcPr>
          <w:p w14:paraId="660E31A3" w14:textId="77777777" w:rsidR="00C24ED8" w:rsidRPr="002F6EB0" w:rsidRDefault="00C24ED8" w:rsidP="00914FDD">
            <w:pPr>
              <w:pStyle w:val="NoSpacing"/>
              <w:jc w:val="center"/>
              <w:rPr>
                <w:rFonts w:asciiTheme="minorHAnsi" w:hAnsiTheme="minorHAnsi" w:cs="Arial"/>
                <w:sz w:val="20"/>
                <w:szCs w:val="20"/>
              </w:rPr>
            </w:pPr>
            <w:r w:rsidRPr="002F6EB0">
              <w:rPr>
                <w:rFonts w:asciiTheme="minorHAnsi" w:hAnsiTheme="minorHAnsi" w:cs="Arial"/>
                <w:sz w:val="20"/>
                <w:szCs w:val="20"/>
              </w:rPr>
              <w:t>Professor</w:t>
            </w:r>
          </w:p>
        </w:tc>
        <w:tc>
          <w:tcPr>
            <w:tcW w:w="1424" w:type="dxa"/>
            <w:vAlign w:val="center"/>
          </w:tcPr>
          <w:p w14:paraId="4993359F" w14:textId="755DF0D9" w:rsidR="00C24ED8" w:rsidRPr="002F6EB0" w:rsidRDefault="00691435" w:rsidP="00914FDD">
            <w:pPr>
              <w:pStyle w:val="NoSpacing"/>
              <w:jc w:val="center"/>
              <w:rPr>
                <w:rFonts w:asciiTheme="minorHAnsi" w:hAnsiTheme="minorHAnsi" w:cs="Arial"/>
                <w:sz w:val="20"/>
                <w:szCs w:val="20"/>
              </w:rPr>
            </w:pPr>
            <w:r>
              <w:rPr>
                <w:rFonts w:asciiTheme="minorHAnsi" w:hAnsiTheme="minorHAnsi" w:cs="Arial"/>
                <w:sz w:val="20"/>
                <w:szCs w:val="20"/>
              </w:rPr>
              <w:t>2/23/2018</w:t>
            </w:r>
          </w:p>
        </w:tc>
      </w:tr>
      <w:tr w:rsidR="00C24ED8" w:rsidRPr="002F6EB0" w14:paraId="5311A2CF" w14:textId="77777777" w:rsidTr="00B405E3">
        <w:trPr>
          <w:trHeight w:val="251"/>
          <w:jc w:val="center"/>
        </w:trPr>
        <w:tc>
          <w:tcPr>
            <w:tcW w:w="1074" w:type="dxa"/>
            <w:shd w:val="clear" w:color="auto" w:fill="C0C0C0"/>
            <w:vAlign w:val="center"/>
          </w:tcPr>
          <w:p w14:paraId="67C8F0E2" w14:textId="4ED3F724" w:rsidR="00C24ED8" w:rsidRPr="002F6EB0" w:rsidRDefault="00506B10" w:rsidP="00914FDD">
            <w:pPr>
              <w:pStyle w:val="NoSpacing"/>
              <w:jc w:val="center"/>
              <w:rPr>
                <w:rFonts w:asciiTheme="minorHAnsi" w:hAnsiTheme="minorHAnsi" w:cs="Arial"/>
                <w:bCs/>
                <w:sz w:val="20"/>
                <w:szCs w:val="20"/>
              </w:rPr>
            </w:pPr>
            <w:r>
              <w:rPr>
                <w:rFonts w:asciiTheme="minorHAnsi" w:hAnsiTheme="minorHAnsi" w:cs="Arial"/>
                <w:bCs/>
                <w:sz w:val="20"/>
                <w:szCs w:val="20"/>
              </w:rPr>
              <w:t>2.0</w:t>
            </w:r>
          </w:p>
        </w:tc>
        <w:tc>
          <w:tcPr>
            <w:tcW w:w="4943" w:type="dxa"/>
            <w:shd w:val="clear" w:color="auto" w:fill="C0C0C0"/>
            <w:vAlign w:val="center"/>
          </w:tcPr>
          <w:p w14:paraId="22CDEAB7" w14:textId="39423A7F" w:rsidR="00C24ED8" w:rsidRPr="002F6EB0" w:rsidRDefault="00506B10" w:rsidP="00914FDD">
            <w:pPr>
              <w:pStyle w:val="NoSpacing"/>
              <w:jc w:val="center"/>
              <w:rPr>
                <w:rFonts w:asciiTheme="minorHAnsi" w:hAnsiTheme="minorHAnsi" w:cs="Arial"/>
                <w:sz w:val="20"/>
                <w:szCs w:val="20"/>
              </w:rPr>
            </w:pPr>
            <w:r>
              <w:rPr>
                <w:rFonts w:asciiTheme="minorHAnsi" w:hAnsiTheme="minorHAnsi" w:cs="Arial"/>
                <w:sz w:val="20"/>
                <w:szCs w:val="20"/>
              </w:rPr>
              <w:t>Slightly modified quest story</w:t>
            </w:r>
            <w:r w:rsidR="004302C2">
              <w:rPr>
                <w:rFonts w:asciiTheme="minorHAnsi" w:hAnsiTheme="minorHAnsi" w:cs="Arial"/>
                <w:sz w:val="20"/>
                <w:szCs w:val="20"/>
              </w:rPr>
              <w:t xml:space="preserve">. </w:t>
            </w:r>
            <w:r w:rsidR="00E901E8">
              <w:rPr>
                <w:rFonts w:asciiTheme="minorHAnsi" w:hAnsiTheme="minorHAnsi" w:cs="Arial"/>
                <w:sz w:val="20"/>
                <w:szCs w:val="20"/>
              </w:rPr>
              <w:t xml:space="preserve">Updated map layouts and added two extra </w:t>
            </w:r>
            <w:r w:rsidR="00455509">
              <w:rPr>
                <w:rFonts w:asciiTheme="minorHAnsi" w:hAnsiTheme="minorHAnsi" w:cs="Arial"/>
                <w:sz w:val="20"/>
                <w:szCs w:val="20"/>
              </w:rPr>
              <w:t>maps</w:t>
            </w:r>
            <w:r w:rsidR="00E901E8">
              <w:rPr>
                <w:rFonts w:asciiTheme="minorHAnsi" w:hAnsiTheme="minorHAnsi" w:cs="Arial"/>
                <w:sz w:val="20"/>
                <w:szCs w:val="20"/>
              </w:rPr>
              <w:t>.</w:t>
            </w:r>
          </w:p>
        </w:tc>
        <w:tc>
          <w:tcPr>
            <w:tcW w:w="1892" w:type="dxa"/>
            <w:shd w:val="clear" w:color="auto" w:fill="C0C0C0"/>
            <w:vAlign w:val="center"/>
          </w:tcPr>
          <w:p w14:paraId="50B23570" w14:textId="1C3360DE" w:rsidR="00C24ED8" w:rsidRPr="002F6EB0" w:rsidRDefault="00506B10" w:rsidP="00914FDD">
            <w:pPr>
              <w:pStyle w:val="NoSpacing"/>
              <w:jc w:val="center"/>
              <w:rPr>
                <w:rFonts w:asciiTheme="minorHAnsi" w:hAnsiTheme="minorHAnsi" w:cs="Arial"/>
                <w:sz w:val="20"/>
                <w:szCs w:val="20"/>
              </w:rPr>
            </w:pPr>
            <w:r>
              <w:rPr>
                <w:rFonts w:asciiTheme="minorHAnsi" w:hAnsiTheme="minorHAnsi" w:cs="Arial"/>
                <w:sz w:val="20"/>
                <w:szCs w:val="20"/>
              </w:rPr>
              <w:t>Professor</w:t>
            </w:r>
          </w:p>
        </w:tc>
        <w:tc>
          <w:tcPr>
            <w:tcW w:w="1424" w:type="dxa"/>
            <w:shd w:val="clear" w:color="auto" w:fill="C0C0C0"/>
            <w:vAlign w:val="center"/>
          </w:tcPr>
          <w:p w14:paraId="5FB8E40D" w14:textId="66E1F7BA" w:rsidR="00C24ED8" w:rsidRPr="002F6EB0" w:rsidRDefault="00506B10" w:rsidP="00914FDD">
            <w:pPr>
              <w:pStyle w:val="NoSpacing"/>
              <w:jc w:val="center"/>
              <w:rPr>
                <w:rFonts w:asciiTheme="minorHAnsi" w:hAnsiTheme="minorHAnsi" w:cs="Arial"/>
                <w:sz w:val="20"/>
                <w:szCs w:val="20"/>
              </w:rPr>
            </w:pPr>
            <w:r>
              <w:rPr>
                <w:rFonts w:asciiTheme="minorHAnsi" w:hAnsiTheme="minorHAnsi" w:cs="Arial"/>
                <w:sz w:val="20"/>
                <w:szCs w:val="20"/>
              </w:rPr>
              <w:t>2/28/2018</w:t>
            </w:r>
          </w:p>
        </w:tc>
      </w:tr>
      <w:tr w:rsidR="00C24ED8" w:rsidRPr="002F6EB0" w14:paraId="64733182" w14:textId="77777777" w:rsidTr="00B405E3">
        <w:trPr>
          <w:trHeight w:val="251"/>
          <w:jc w:val="center"/>
        </w:trPr>
        <w:tc>
          <w:tcPr>
            <w:tcW w:w="1074" w:type="dxa"/>
            <w:vAlign w:val="center"/>
          </w:tcPr>
          <w:p w14:paraId="669FC21A" w14:textId="181B52AB" w:rsidR="00C24ED8" w:rsidRPr="002F6EB0" w:rsidRDefault="00B83B4F" w:rsidP="00914FDD">
            <w:pPr>
              <w:pStyle w:val="NoSpacing"/>
              <w:jc w:val="center"/>
              <w:rPr>
                <w:rFonts w:asciiTheme="minorHAnsi" w:hAnsiTheme="minorHAnsi" w:cs="Arial"/>
                <w:bCs/>
                <w:sz w:val="20"/>
                <w:szCs w:val="20"/>
              </w:rPr>
            </w:pPr>
            <w:r>
              <w:rPr>
                <w:rFonts w:asciiTheme="minorHAnsi" w:hAnsiTheme="minorHAnsi" w:cs="Arial"/>
                <w:bCs/>
                <w:sz w:val="20"/>
                <w:szCs w:val="20"/>
              </w:rPr>
              <w:t>3.0</w:t>
            </w:r>
          </w:p>
        </w:tc>
        <w:tc>
          <w:tcPr>
            <w:tcW w:w="4943" w:type="dxa"/>
            <w:vAlign w:val="center"/>
          </w:tcPr>
          <w:p w14:paraId="19E656A9" w14:textId="61162125" w:rsidR="00C24ED8" w:rsidRPr="002F6EB0" w:rsidRDefault="00B83B4F" w:rsidP="00914FDD">
            <w:pPr>
              <w:pStyle w:val="NoSpacing"/>
              <w:jc w:val="center"/>
              <w:rPr>
                <w:rFonts w:asciiTheme="minorHAnsi" w:hAnsiTheme="minorHAnsi" w:cs="Arial"/>
                <w:sz w:val="20"/>
                <w:szCs w:val="20"/>
              </w:rPr>
            </w:pPr>
            <w:r>
              <w:rPr>
                <w:rFonts w:asciiTheme="minorHAnsi" w:hAnsiTheme="minorHAnsi" w:cs="Arial"/>
                <w:sz w:val="20"/>
                <w:szCs w:val="20"/>
              </w:rPr>
              <w:t>Refine quest story, updated maps</w:t>
            </w:r>
            <w:r w:rsidR="00C913DB">
              <w:rPr>
                <w:rFonts w:asciiTheme="minorHAnsi" w:hAnsiTheme="minorHAnsi" w:cs="Arial"/>
                <w:sz w:val="20"/>
                <w:szCs w:val="20"/>
              </w:rPr>
              <w:t>, reference images</w:t>
            </w:r>
            <w:r>
              <w:rPr>
                <w:rFonts w:asciiTheme="minorHAnsi" w:hAnsiTheme="minorHAnsi" w:cs="Arial"/>
                <w:sz w:val="20"/>
                <w:szCs w:val="20"/>
              </w:rPr>
              <w:t xml:space="preserve"> and milestone schedule</w:t>
            </w:r>
          </w:p>
        </w:tc>
        <w:tc>
          <w:tcPr>
            <w:tcW w:w="1892" w:type="dxa"/>
            <w:vAlign w:val="center"/>
          </w:tcPr>
          <w:p w14:paraId="3497447F" w14:textId="6BA9079B" w:rsidR="00C24ED8" w:rsidRPr="002F6EB0" w:rsidRDefault="00B83B4F" w:rsidP="00914FDD">
            <w:pPr>
              <w:pStyle w:val="NoSpacing"/>
              <w:jc w:val="center"/>
              <w:rPr>
                <w:rFonts w:asciiTheme="minorHAnsi" w:hAnsiTheme="minorHAnsi" w:cs="Arial"/>
                <w:sz w:val="20"/>
                <w:szCs w:val="20"/>
              </w:rPr>
            </w:pPr>
            <w:r>
              <w:rPr>
                <w:rFonts w:asciiTheme="minorHAnsi" w:hAnsiTheme="minorHAnsi" w:cs="Arial"/>
                <w:sz w:val="20"/>
                <w:szCs w:val="20"/>
              </w:rPr>
              <w:t>Professor</w:t>
            </w:r>
          </w:p>
        </w:tc>
        <w:tc>
          <w:tcPr>
            <w:tcW w:w="1424" w:type="dxa"/>
            <w:vAlign w:val="center"/>
          </w:tcPr>
          <w:p w14:paraId="2A2B9155" w14:textId="5C07E076" w:rsidR="00C24ED8" w:rsidRPr="002F6EB0" w:rsidRDefault="00B83B4F" w:rsidP="00914FDD">
            <w:pPr>
              <w:pStyle w:val="NoSpacing"/>
              <w:jc w:val="center"/>
              <w:rPr>
                <w:rFonts w:asciiTheme="minorHAnsi" w:hAnsiTheme="minorHAnsi" w:cs="Arial"/>
                <w:sz w:val="20"/>
                <w:szCs w:val="20"/>
              </w:rPr>
            </w:pPr>
            <w:r>
              <w:rPr>
                <w:rFonts w:asciiTheme="minorHAnsi" w:hAnsiTheme="minorHAnsi" w:cs="Arial"/>
                <w:sz w:val="20"/>
                <w:szCs w:val="20"/>
              </w:rPr>
              <w:t>3/5/2018</w:t>
            </w:r>
          </w:p>
        </w:tc>
      </w:tr>
      <w:tr w:rsidR="00C24ED8" w:rsidRPr="002F6EB0" w14:paraId="07CB4416" w14:textId="77777777" w:rsidTr="00B405E3">
        <w:trPr>
          <w:trHeight w:val="251"/>
          <w:jc w:val="center"/>
        </w:trPr>
        <w:tc>
          <w:tcPr>
            <w:tcW w:w="1074" w:type="dxa"/>
            <w:shd w:val="clear" w:color="auto" w:fill="C0C0C0"/>
            <w:vAlign w:val="center"/>
          </w:tcPr>
          <w:p w14:paraId="323F3AF1" w14:textId="57C46CAC" w:rsidR="00C24ED8" w:rsidRPr="002F6EB0" w:rsidRDefault="00730632" w:rsidP="00914FDD">
            <w:pPr>
              <w:pStyle w:val="NoSpacing"/>
              <w:jc w:val="center"/>
              <w:rPr>
                <w:rFonts w:asciiTheme="minorHAnsi" w:hAnsiTheme="minorHAnsi" w:cs="Arial"/>
                <w:bCs/>
                <w:sz w:val="20"/>
                <w:szCs w:val="20"/>
              </w:rPr>
            </w:pPr>
            <w:r>
              <w:rPr>
                <w:rFonts w:asciiTheme="minorHAnsi" w:hAnsiTheme="minorHAnsi" w:cs="Arial"/>
                <w:bCs/>
                <w:sz w:val="20"/>
                <w:szCs w:val="20"/>
              </w:rPr>
              <w:t>4.0</w:t>
            </w:r>
          </w:p>
        </w:tc>
        <w:tc>
          <w:tcPr>
            <w:tcW w:w="4943" w:type="dxa"/>
            <w:shd w:val="clear" w:color="auto" w:fill="C0C0C0"/>
            <w:vAlign w:val="center"/>
          </w:tcPr>
          <w:p w14:paraId="3EC50CE9" w14:textId="0A402F2A" w:rsidR="00C24ED8" w:rsidRPr="002F6EB0" w:rsidRDefault="00730632" w:rsidP="00914FDD">
            <w:pPr>
              <w:pStyle w:val="NoSpacing"/>
              <w:jc w:val="center"/>
              <w:rPr>
                <w:rFonts w:asciiTheme="minorHAnsi" w:hAnsiTheme="minorHAnsi" w:cs="Arial"/>
                <w:sz w:val="20"/>
                <w:szCs w:val="20"/>
              </w:rPr>
            </w:pPr>
            <w:r>
              <w:rPr>
                <w:rFonts w:asciiTheme="minorHAnsi" w:hAnsiTheme="minorHAnsi" w:cs="Arial"/>
                <w:sz w:val="20"/>
                <w:szCs w:val="20"/>
              </w:rPr>
              <w:t>Refine quest story</w:t>
            </w:r>
            <w:r w:rsidR="00BD58A2">
              <w:rPr>
                <w:rFonts w:asciiTheme="minorHAnsi" w:hAnsiTheme="minorHAnsi" w:cs="Arial"/>
                <w:sz w:val="20"/>
                <w:szCs w:val="20"/>
              </w:rPr>
              <w:t xml:space="preserve">, </w:t>
            </w:r>
            <w:r>
              <w:rPr>
                <w:rFonts w:asciiTheme="minorHAnsi" w:hAnsiTheme="minorHAnsi" w:cs="Arial"/>
                <w:sz w:val="20"/>
                <w:szCs w:val="20"/>
              </w:rPr>
              <w:t>updated maps</w:t>
            </w:r>
            <w:r w:rsidR="00BD58A2">
              <w:rPr>
                <w:rFonts w:asciiTheme="minorHAnsi" w:hAnsiTheme="minorHAnsi" w:cs="Arial"/>
                <w:sz w:val="20"/>
                <w:szCs w:val="20"/>
              </w:rPr>
              <w:t xml:space="preserve"> and milestone goals</w:t>
            </w:r>
          </w:p>
        </w:tc>
        <w:tc>
          <w:tcPr>
            <w:tcW w:w="1892" w:type="dxa"/>
            <w:shd w:val="clear" w:color="auto" w:fill="C0C0C0"/>
            <w:vAlign w:val="center"/>
          </w:tcPr>
          <w:p w14:paraId="288D2CEC" w14:textId="2F43416A" w:rsidR="00C24ED8" w:rsidRPr="002F6EB0" w:rsidRDefault="00730632" w:rsidP="00914FDD">
            <w:pPr>
              <w:pStyle w:val="NoSpacing"/>
              <w:jc w:val="center"/>
              <w:rPr>
                <w:rFonts w:asciiTheme="minorHAnsi" w:hAnsiTheme="minorHAnsi" w:cs="Arial"/>
                <w:sz w:val="20"/>
                <w:szCs w:val="20"/>
              </w:rPr>
            </w:pPr>
            <w:r>
              <w:rPr>
                <w:rFonts w:asciiTheme="minorHAnsi" w:hAnsiTheme="minorHAnsi" w:cs="Arial"/>
                <w:sz w:val="20"/>
                <w:szCs w:val="20"/>
              </w:rPr>
              <w:t>Professor</w:t>
            </w:r>
          </w:p>
        </w:tc>
        <w:tc>
          <w:tcPr>
            <w:tcW w:w="1424" w:type="dxa"/>
            <w:shd w:val="clear" w:color="auto" w:fill="C0C0C0"/>
            <w:vAlign w:val="center"/>
          </w:tcPr>
          <w:p w14:paraId="4B013140" w14:textId="04E42150" w:rsidR="00C24ED8" w:rsidRPr="002F6EB0" w:rsidRDefault="00730632" w:rsidP="00914FDD">
            <w:pPr>
              <w:pStyle w:val="NoSpacing"/>
              <w:jc w:val="center"/>
              <w:rPr>
                <w:rFonts w:asciiTheme="minorHAnsi" w:hAnsiTheme="minorHAnsi" w:cs="Arial"/>
                <w:sz w:val="20"/>
                <w:szCs w:val="20"/>
              </w:rPr>
            </w:pPr>
            <w:r>
              <w:rPr>
                <w:rFonts w:asciiTheme="minorHAnsi" w:hAnsiTheme="minorHAnsi" w:cs="Arial"/>
                <w:sz w:val="20"/>
                <w:szCs w:val="20"/>
              </w:rPr>
              <w:t>4/9/2018</w:t>
            </w:r>
          </w:p>
        </w:tc>
      </w:tr>
      <w:tr w:rsidR="00C24ED8" w:rsidRPr="002F6EB0" w14:paraId="00B43CD1" w14:textId="77777777" w:rsidTr="00B405E3">
        <w:trPr>
          <w:trHeight w:val="251"/>
          <w:jc w:val="center"/>
        </w:trPr>
        <w:tc>
          <w:tcPr>
            <w:tcW w:w="1074" w:type="dxa"/>
            <w:vAlign w:val="center"/>
          </w:tcPr>
          <w:p w14:paraId="1BFFBFAF" w14:textId="77777777" w:rsidR="00C24ED8" w:rsidRPr="002F6EB0" w:rsidRDefault="00C24ED8" w:rsidP="00914FDD">
            <w:pPr>
              <w:pStyle w:val="NoSpacing"/>
              <w:jc w:val="center"/>
              <w:rPr>
                <w:rFonts w:asciiTheme="minorHAnsi" w:hAnsiTheme="minorHAnsi" w:cs="Arial"/>
                <w:bCs/>
                <w:sz w:val="20"/>
                <w:szCs w:val="20"/>
              </w:rPr>
            </w:pPr>
          </w:p>
        </w:tc>
        <w:tc>
          <w:tcPr>
            <w:tcW w:w="4943" w:type="dxa"/>
            <w:vAlign w:val="center"/>
          </w:tcPr>
          <w:p w14:paraId="3D695F30" w14:textId="77777777" w:rsidR="00C24ED8" w:rsidRPr="002F6EB0" w:rsidRDefault="00C24ED8" w:rsidP="00914FDD">
            <w:pPr>
              <w:pStyle w:val="NoSpacing"/>
              <w:jc w:val="center"/>
              <w:rPr>
                <w:rFonts w:asciiTheme="minorHAnsi" w:hAnsiTheme="minorHAnsi" w:cs="Arial"/>
                <w:sz w:val="20"/>
                <w:szCs w:val="20"/>
              </w:rPr>
            </w:pPr>
          </w:p>
        </w:tc>
        <w:tc>
          <w:tcPr>
            <w:tcW w:w="1892" w:type="dxa"/>
            <w:vAlign w:val="center"/>
          </w:tcPr>
          <w:p w14:paraId="0E757A46" w14:textId="77777777" w:rsidR="00C24ED8" w:rsidRPr="002F6EB0" w:rsidRDefault="00C24ED8" w:rsidP="00914FDD">
            <w:pPr>
              <w:pStyle w:val="NoSpacing"/>
              <w:jc w:val="center"/>
              <w:rPr>
                <w:rFonts w:asciiTheme="minorHAnsi" w:hAnsiTheme="minorHAnsi" w:cs="Arial"/>
                <w:sz w:val="20"/>
                <w:szCs w:val="20"/>
              </w:rPr>
            </w:pPr>
          </w:p>
        </w:tc>
        <w:tc>
          <w:tcPr>
            <w:tcW w:w="1424" w:type="dxa"/>
            <w:vAlign w:val="center"/>
          </w:tcPr>
          <w:p w14:paraId="4BE08DFF" w14:textId="77777777" w:rsidR="00C24ED8" w:rsidRPr="002F6EB0" w:rsidRDefault="00C24ED8" w:rsidP="00914FDD">
            <w:pPr>
              <w:pStyle w:val="NoSpacing"/>
              <w:jc w:val="center"/>
              <w:rPr>
                <w:rFonts w:asciiTheme="minorHAnsi" w:hAnsiTheme="minorHAnsi" w:cs="Arial"/>
                <w:sz w:val="20"/>
                <w:szCs w:val="20"/>
              </w:rPr>
            </w:pPr>
          </w:p>
        </w:tc>
      </w:tr>
    </w:tbl>
    <w:p w14:paraId="1D8DD4DA" w14:textId="77777777" w:rsidR="00403477" w:rsidRDefault="00403477">
      <w:r>
        <w:br w:type="page"/>
      </w:r>
      <w:bookmarkStart w:id="0" w:name="_GoBack"/>
      <w:bookmarkEnd w:id="0"/>
    </w:p>
    <w:bookmarkStart w:id="1" w:name="_Toc535006064" w:displacedByCustomXml="next"/>
    <w:sdt>
      <w:sdtPr>
        <w:rPr>
          <w:rFonts w:asciiTheme="minorHAnsi" w:eastAsiaTheme="minorHAnsi" w:hAnsiTheme="minorHAnsi" w:cstheme="minorBidi"/>
          <w:b w:val="0"/>
          <w:bCs w:val="0"/>
          <w:color w:val="auto"/>
          <w:sz w:val="22"/>
          <w:szCs w:val="22"/>
        </w:rPr>
        <w:id w:val="18836567"/>
        <w:docPartObj>
          <w:docPartGallery w:val="Table of Contents"/>
          <w:docPartUnique/>
        </w:docPartObj>
      </w:sdtPr>
      <w:sdtEndPr>
        <w:rPr>
          <w:rFonts w:eastAsiaTheme="minorEastAsia"/>
        </w:rPr>
      </w:sdtEndPr>
      <w:sdtContent>
        <w:p w14:paraId="652B6824" w14:textId="77777777" w:rsidR="007504EC" w:rsidRPr="002F6EB0" w:rsidRDefault="007504EC" w:rsidP="002F6EB0">
          <w:pPr>
            <w:pStyle w:val="Heading1"/>
            <w:rPr>
              <w:rStyle w:val="Heading1Char"/>
            </w:rPr>
          </w:pPr>
          <w:r w:rsidRPr="002F6EB0">
            <w:rPr>
              <w:rStyle w:val="Heading1Char"/>
            </w:rPr>
            <w:t>Table of Contents</w:t>
          </w:r>
          <w:bookmarkEnd w:id="1"/>
        </w:p>
        <w:p w14:paraId="102D881D" w14:textId="646694A1" w:rsidR="00184A60" w:rsidRDefault="00226444">
          <w:pPr>
            <w:pStyle w:val="TOC1"/>
            <w:tabs>
              <w:tab w:val="right" w:leader="dot" w:pos="9350"/>
            </w:tabs>
            <w:rPr>
              <w:noProof/>
            </w:rPr>
          </w:pPr>
          <w:r>
            <w:fldChar w:fldCharType="begin"/>
          </w:r>
          <w:r w:rsidR="007504EC">
            <w:instrText xml:space="preserve"> TOC \o "1-3" \h \z \u </w:instrText>
          </w:r>
          <w:r>
            <w:fldChar w:fldCharType="separate"/>
          </w:r>
          <w:hyperlink w:anchor="_Toc535006064" w:history="1">
            <w:r w:rsidR="00184A60" w:rsidRPr="00E63CAA">
              <w:rPr>
                <w:rStyle w:val="Hyperlink"/>
                <w:noProof/>
              </w:rPr>
              <w:t>Table of Contents</w:t>
            </w:r>
            <w:r w:rsidR="00184A60">
              <w:rPr>
                <w:noProof/>
                <w:webHidden/>
              </w:rPr>
              <w:tab/>
            </w:r>
            <w:r w:rsidR="00184A60">
              <w:rPr>
                <w:noProof/>
                <w:webHidden/>
              </w:rPr>
              <w:fldChar w:fldCharType="begin"/>
            </w:r>
            <w:r w:rsidR="00184A60">
              <w:rPr>
                <w:noProof/>
                <w:webHidden/>
              </w:rPr>
              <w:instrText xml:space="preserve"> PAGEREF _Toc535006064 \h </w:instrText>
            </w:r>
            <w:r w:rsidR="00184A60">
              <w:rPr>
                <w:noProof/>
                <w:webHidden/>
              </w:rPr>
            </w:r>
            <w:r w:rsidR="00184A60">
              <w:rPr>
                <w:noProof/>
                <w:webHidden/>
              </w:rPr>
              <w:fldChar w:fldCharType="separate"/>
            </w:r>
            <w:r w:rsidR="00184A60">
              <w:rPr>
                <w:noProof/>
                <w:webHidden/>
              </w:rPr>
              <w:t>2</w:t>
            </w:r>
            <w:r w:rsidR="00184A60">
              <w:rPr>
                <w:noProof/>
                <w:webHidden/>
              </w:rPr>
              <w:fldChar w:fldCharType="end"/>
            </w:r>
          </w:hyperlink>
        </w:p>
        <w:p w14:paraId="3DCB8339" w14:textId="4EC7D409" w:rsidR="00184A60" w:rsidRDefault="00E87D88">
          <w:pPr>
            <w:pStyle w:val="TOC1"/>
            <w:tabs>
              <w:tab w:val="right" w:leader="dot" w:pos="9350"/>
            </w:tabs>
            <w:rPr>
              <w:noProof/>
            </w:rPr>
          </w:pPr>
          <w:hyperlink w:anchor="_Toc535006065" w:history="1">
            <w:r w:rsidR="00184A60" w:rsidRPr="00E63CAA">
              <w:rPr>
                <w:rStyle w:val="Hyperlink"/>
                <w:noProof/>
              </w:rPr>
              <w:t>Table of Figures</w:t>
            </w:r>
            <w:r w:rsidR="00184A60">
              <w:rPr>
                <w:noProof/>
                <w:webHidden/>
              </w:rPr>
              <w:tab/>
            </w:r>
            <w:r w:rsidR="00184A60">
              <w:rPr>
                <w:noProof/>
                <w:webHidden/>
              </w:rPr>
              <w:fldChar w:fldCharType="begin"/>
            </w:r>
            <w:r w:rsidR="00184A60">
              <w:rPr>
                <w:noProof/>
                <w:webHidden/>
              </w:rPr>
              <w:instrText xml:space="preserve"> PAGEREF _Toc535006065 \h </w:instrText>
            </w:r>
            <w:r w:rsidR="00184A60">
              <w:rPr>
                <w:noProof/>
                <w:webHidden/>
              </w:rPr>
            </w:r>
            <w:r w:rsidR="00184A60">
              <w:rPr>
                <w:noProof/>
                <w:webHidden/>
              </w:rPr>
              <w:fldChar w:fldCharType="separate"/>
            </w:r>
            <w:r w:rsidR="00184A60">
              <w:rPr>
                <w:noProof/>
                <w:webHidden/>
              </w:rPr>
              <w:t>3</w:t>
            </w:r>
            <w:r w:rsidR="00184A60">
              <w:rPr>
                <w:noProof/>
                <w:webHidden/>
              </w:rPr>
              <w:fldChar w:fldCharType="end"/>
            </w:r>
          </w:hyperlink>
        </w:p>
        <w:p w14:paraId="4375EE82" w14:textId="0A27F342" w:rsidR="00184A60" w:rsidRDefault="00E87D88">
          <w:pPr>
            <w:pStyle w:val="TOC1"/>
            <w:tabs>
              <w:tab w:val="right" w:leader="dot" w:pos="9350"/>
            </w:tabs>
            <w:rPr>
              <w:noProof/>
            </w:rPr>
          </w:pPr>
          <w:hyperlink w:anchor="_Toc535006066" w:history="1">
            <w:r w:rsidR="00184A60" w:rsidRPr="00E63CAA">
              <w:rPr>
                <w:rStyle w:val="Hyperlink"/>
                <w:noProof/>
              </w:rPr>
              <w:t>Level Information</w:t>
            </w:r>
            <w:r w:rsidR="00184A60">
              <w:rPr>
                <w:noProof/>
                <w:webHidden/>
              </w:rPr>
              <w:tab/>
            </w:r>
            <w:r w:rsidR="00184A60">
              <w:rPr>
                <w:noProof/>
                <w:webHidden/>
              </w:rPr>
              <w:fldChar w:fldCharType="begin"/>
            </w:r>
            <w:r w:rsidR="00184A60">
              <w:rPr>
                <w:noProof/>
                <w:webHidden/>
              </w:rPr>
              <w:instrText xml:space="preserve"> PAGEREF _Toc535006066 \h </w:instrText>
            </w:r>
            <w:r w:rsidR="00184A60">
              <w:rPr>
                <w:noProof/>
                <w:webHidden/>
              </w:rPr>
            </w:r>
            <w:r w:rsidR="00184A60">
              <w:rPr>
                <w:noProof/>
                <w:webHidden/>
              </w:rPr>
              <w:fldChar w:fldCharType="separate"/>
            </w:r>
            <w:r w:rsidR="00184A60">
              <w:rPr>
                <w:noProof/>
                <w:webHidden/>
              </w:rPr>
              <w:t>4</w:t>
            </w:r>
            <w:r w:rsidR="00184A60">
              <w:rPr>
                <w:noProof/>
                <w:webHidden/>
              </w:rPr>
              <w:fldChar w:fldCharType="end"/>
            </w:r>
          </w:hyperlink>
        </w:p>
        <w:p w14:paraId="1E4BD209" w14:textId="00005358" w:rsidR="00184A60" w:rsidRDefault="00E87D88">
          <w:pPr>
            <w:pStyle w:val="TOC2"/>
            <w:rPr>
              <w:noProof/>
            </w:rPr>
          </w:pPr>
          <w:hyperlink w:anchor="_Toc535006067" w:history="1">
            <w:r w:rsidR="00184A60" w:rsidRPr="00E63CAA">
              <w:rPr>
                <w:rStyle w:val="Hyperlink"/>
                <w:noProof/>
              </w:rPr>
              <w:t>Quick Summary</w:t>
            </w:r>
            <w:r w:rsidR="00184A60">
              <w:rPr>
                <w:noProof/>
                <w:webHidden/>
              </w:rPr>
              <w:tab/>
            </w:r>
            <w:r w:rsidR="00184A60">
              <w:rPr>
                <w:noProof/>
                <w:webHidden/>
              </w:rPr>
              <w:fldChar w:fldCharType="begin"/>
            </w:r>
            <w:r w:rsidR="00184A60">
              <w:rPr>
                <w:noProof/>
                <w:webHidden/>
              </w:rPr>
              <w:instrText xml:space="preserve"> PAGEREF _Toc535006067 \h </w:instrText>
            </w:r>
            <w:r w:rsidR="00184A60">
              <w:rPr>
                <w:noProof/>
                <w:webHidden/>
              </w:rPr>
            </w:r>
            <w:r w:rsidR="00184A60">
              <w:rPr>
                <w:noProof/>
                <w:webHidden/>
              </w:rPr>
              <w:fldChar w:fldCharType="separate"/>
            </w:r>
            <w:r w:rsidR="00184A60">
              <w:rPr>
                <w:noProof/>
                <w:webHidden/>
              </w:rPr>
              <w:t>4</w:t>
            </w:r>
            <w:r w:rsidR="00184A60">
              <w:rPr>
                <w:noProof/>
                <w:webHidden/>
              </w:rPr>
              <w:fldChar w:fldCharType="end"/>
            </w:r>
          </w:hyperlink>
        </w:p>
        <w:p w14:paraId="5DC570D2" w14:textId="4AF29ACE" w:rsidR="00184A60" w:rsidRDefault="00E87D88">
          <w:pPr>
            <w:pStyle w:val="TOC2"/>
            <w:rPr>
              <w:noProof/>
            </w:rPr>
          </w:pPr>
          <w:hyperlink w:anchor="_Toc535006068" w:history="1">
            <w:r w:rsidR="00184A60" w:rsidRPr="00E63CAA">
              <w:rPr>
                <w:rStyle w:val="Hyperlink"/>
                <w:noProof/>
              </w:rPr>
              <w:t>Level Maps</w:t>
            </w:r>
            <w:r w:rsidR="00184A60">
              <w:rPr>
                <w:noProof/>
                <w:webHidden/>
              </w:rPr>
              <w:tab/>
            </w:r>
            <w:r w:rsidR="00184A60">
              <w:rPr>
                <w:noProof/>
                <w:webHidden/>
              </w:rPr>
              <w:fldChar w:fldCharType="begin"/>
            </w:r>
            <w:r w:rsidR="00184A60">
              <w:rPr>
                <w:noProof/>
                <w:webHidden/>
              </w:rPr>
              <w:instrText xml:space="preserve"> PAGEREF _Toc535006068 \h </w:instrText>
            </w:r>
            <w:r w:rsidR="00184A60">
              <w:rPr>
                <w:noProof/>
                <w:webHidden/>
              </w:rPr>
            </w:r>
            <w:r w:rsidR="00184A60">
              <w:rPr>
                <w:noProof/>
                <w:webHidden/>
              </w:rPr>
              <w:fldChar w:fldCharType="separate"/>
            </w:r>
            <w:r w:rsidR="00184A60">
              <w:rPr>
                <w:noProof/>
                <w:webHidden/>
              </w:rPr>
              <w:t>5</w:t>
            </w:r>
            <w:r w:rsidR="00184A60">
              <w:rPr>
                <w:noProof/>
                <w:webHidden/>
              </w:rPr>
              <w:fldChar w:fldCharType="end"/>
            </w:r>
          </w:hyperlink>
        </w:p>
        <w:p w14:paraId="7A86020D" w14:textId="5D1869D0" w:rsidR="00184A60" w:rsidRDefault="00E87D88">
          <w:pPr>
            <w:pStyle w:val="TOC3"/>
            <w:tabs>
              <w:tab w:val="right" w:leader="dot" w:pos="9350"/>
            </w:tabs>
            <w:rPr>
              <w:noProof/>
            </w:rPr>
          </w:pPr>
          <w:hyperlink w:anchor="_Toc535006069" w:history="1">
            <w:r w:rsidR="00184A60" w:rsidRPr="00E63CAA">
              <w:rPr>
                <w:rStyle w:val="Hyperlink"/>
                <w:noProof/>
              </w:rPr>
              <w:t>Map 1:  Sewer</w:t>
            </w:r>
            <w:r w:rsidR="00184A60">
              <w:rPr>
                <w:noProof/>
                <w:webHidden/>
              </w:rPr>
              <w:tab/>
            </w:r>
            <w:r w:rsidR="00184A60">
              <w:rPr>
                <w:noProof/>
                <w:webHidden/>
              </w:rPr>
              <w:fldChar w:fldCharType="begin"/>
            </w:r>
            <w:r w:rsidR="00184A60">
              <w:rPr>
                <w:noProof/>
                <w:webHidden/>
              </w:rPr>
              <w:instrText xml:space="preserve"> PAGEREF _Toc535006069 \h </w:instrText>
            </w:r>
            <w:r w:rsidR="00184A60">
              <w:rPr>
                <w:noProof/>
                <w:webHidden/>
              </w:rPr>
            </w:r>
            <w:r w:rsidR="00184A60">
              <w:rPr>
                <w:noProof/>
                <w:webHidden/>
              </w:rPr>
              <w:fldChar w:fldCharType="separate"/>
            </w:r>
            <w:r w:rsidR="00184A60">
              <w:rPr>
                <w:noProof/>
                <w:webHidden/>
              </w:rPr>
              <w:t>5</w:t>
            </w:r>
            <w:r w:rsidR="00184A60">
              <w:rPr>
                <w:noProof/>
                <w:webHidden/>
              </w:rPr>
              <w:fldChar w:fldCharType="end"/>
            </w:r>
          </w:hyperlink>
        </w:p>
        <w:p w14:paraId="02099DCB" w14:textId="033DA85F" w:rsidR="00184A60" w:rsidRDefault="00E87D88">
          <w:pPr>
            <w:pStyle w:val="TOC3"/>
            <w:tabs>
              <w:tab w:val="right" w:leader="dot" w:pos="9350"/>
            </w:tabs>
            <w:rPr>
              <w:noProof/>
            </w:rPr>
          </w:pPr>
          <w:hyperlink w:anchor="_Toc535006070" w:history="1">
            <w:r w:rsidR="00184A60" w:rsidRPr="00E63CAA">
              <w:rPr>
                <w:rStyle w:val="Hyperlink"/>
                <w:noProof/>
              </w:rPr>
              <w:t>Map 2: Capybaras’ Parking Garage</w:t>
            </w:r>
            <w:r w:rsidR="00184A60">
              <w:rPr>
                <w:noProof/>
                <w:webHidden/>
              </w:rPr>
              <w:tab/>
            </w:r>
            <w:r w:rsidR="00184A60">
              <w:rPr>
                <w:noProof/>
                <w:webHidden/>
              </w:rPr>
              <w:fldChar w:fldCharType="begin"/>
            </w:r>
            <w:r w:rsidR="00184A60">
              <w:rPr>
                <w:noProof/>
                <w:webHidden/>
              </w:rPr>
              <w:instrText xml:space="preserve"> PAGEREF _Toc535006070 \h </w:instrText>
            </w:r>
            <w:r w:rsidR="00184A60">
              <w:rPr>
                <w:noProof/>
                <w:webHidden/>
              </w:rPr>
            </w:r>
            <w:r w:rsidR="00184A60">
              <w:rPr>
                <w:noProof/>
                <w:webHidden/>
              </w:rPr>
              <w:fldChar w:fldCharType="separate"/>
            </w:r>
            <w:r w:rsidR="00184A60">
              <w:rPr>
                <w:noProof/>
                <w:webHidden/>
              </w:rPr>
              <w:t>7</w:t>
            </w:r>
            <w:r w:rsidR="00184A60">
              <w:rPr>
                <w:noProof/>
                <w:webHidden/>
              </w:rPr>
              <w:fldChar w:fldCharType="end"/>
            </w:r>
          </w:hyperlink>
        </w:p>
        <w:p w14:paraId="45F72BF8" w14:textId="5E9745D9" w:rsidR="00184A60" w:rsidRDefault="00E87D88">
          <w:pPr>
            <w:pStyle w:val="TOC3"/>
            <w:tabs>
              <w:tab w:val="right" w:leader="dot" w:pos="9350"/>
            </w:tabs>
            <w:rPr>
              <w:noProof/>
            </w:rPr>
          </w:pPr>
          <w:hyperlink w:anchor="_Toc535006071" w:history="1">
            <w:r w:rsidR="00184A60" w:rsidRPr="00E63CAA">
              <w:rPr>
                <w:rStyle w:val="Hyperlink"/>
                <w:noProof/>
              </w:rPr>
              <w:t>Map 3: The Capybaras’ Lair – First Floor</w:t>
            </w:r>
            <w:r w:rsidR="00184A60">
              <w:rPr>
                <w:noProof/>
                <w:webHidden/>
              </w:rPr>
              <w:tab/>
            </w:r>
            <w:r w:rsidR="00184A60">
              <w:rPr>
                <w:noProof/>
                <w:webHidden/>
              </w:rPr>
              <w:fldChar w:fldCharType="begin"/>
            </w:r>
            <w:r w:rsidR="00184A60">
              <w:rPr>
                <w:noProof/>
                <w:webHidden/>
              </w:rPr>
              <w:instrText xml:space="preserve"> PAGEREF _Toc535006071 \h </w:instrText>
            </w:r>
            <w:r w:rsidR="00184A60">
              <w:rPr>
                <w:noProof/>
                <w:webHidden/>
              </w:rPr>
            </w:r>
            <w:r w:rsidR="00184A60">
              <w:rPr>
                <w:noProof/>
                <w:webHidden/>
              </w:rPr>
              <w:fldChar w:fldCharType="separate"/>
            </w:r>
            <w:r w:rsidR="00184A60">
              <w:rPr>
                <w:noProof/>
                <w:webHidden/>
              </w:rPr>
              <w:t>9</w:t>
            </w:r>
            <w:r w:rsidR="00184A60">
              <w:rPr>
                <w:noProof/>
                <w:webHidden/>
              </w:rPr>
              <w:fldChar w:fldCharType="end"/>
            </w:r>
          </w:hyperlink>
        </w:p>
        <w:p w14:paraId="365E9DEA" w14:textId="4F3238D0" w:rsidR="00184A60" w:rsidRDefault="00E87D88">
          <w:pPr>
            <w:pStyle w:val="TOC3"/>
            <w:tabs>
              <w:tab w:val="right" w:leader="dot" w:pos="9350"/>
            </w:tabs>
            <w:rPr>
              <w:noProof/>
            </w:rPr>
          </w:pPr>
          <w:hyperlink w:anchor="_Toc535006072" w:history="1">
            <w:r w:rsidR="00184A60" w:rsidRPr="00E63CAA">
              <w:rPr>
                <w:rStyle w:val="Hyperlink"/>
                <w:noProof/>
              </w:rPr>
              <w:t>Map 4: The Execution Room</w:t>
            </w:r>
            <w:r w:rsidR="00184A60">
              <w:rPr>
                <w:noProof/>
                <w:webHidden/>
              </w:rPr>
              <w:tab/>
            </w:r>
            <w:r w:rsidR="00184A60">
              <w:rPr>
                <w:noProof/>
                <w:webHidden/>
              </w:rPr>
              <w:fldChar w:fldCharType="begin"/>
            </w:r>
            <w:r w:rsidR="00184A60">
              <w:rPr>
                <w:noProof/>
                <w:webHidden/>
              </w:rPr>
              <w:instrText xml:space="preserve"> PAGEREF _Toc535006072 \h </w:instrText>
            </w:r>
            <w:r w:rsidR="00184A60">
              <w:rPr>
                <w:noProof/>
                <w:webHidden/>
              </w:rPr>
            </w:r>
            <w:r w:rsidR="00184A60">
              <w:rPr>
                <w:noProof/>
                <w:webHidden/>
              </w:rPr>
              <w:fldChar w:fldCharType="separate"/>
            </w:r>
            <w:r w:rsidR="00184A60">
              <w:rPr>
                <w:noProof/>
                <w:webHidden/>
              </w:rPr>
              <w:t>10</w:t>
            </w:r>
            <w:r w:rsidR="00184A60">
              <w:rPr>
                <w:noProof/>
                <w:webHidden/>
              </w:rPr>
              <w:fldChar w:fldCharType="end"/>
            </w:r>
          </w:hyperlink>
        </w:p>
        <w:p w14:paraId="66DCFC29" w14:textId="270ABBFD" w:rsidR="00184A60" w:rsidRDefault="00E87D88">
          <w:pPr>
            <w:pStyle w:val="TOC3"/>
            <w:tabs>
              <w:tab w:val="right" w:leader="dot" w:pos="9350"/>
            </w:tabs>
            <w:rPr>
              <w:noProof/>
            </w:rPr>
          </w:pPr>
          <w:hyperlink w:anchor="_Toc535006073" w:history="1">
            <w:r w:rsidR="00184A60" w:rsidRPr="00E63CAA">
              <w:rPr>
                <w:rStyle w:val="Hyperlink"/>
                <w:noProof/>
              </w:rPr>
              <w:t>Map 5: Capybaras’ Lair – 2</w:t>
            </w:r>
            <w:r w:rsidR="00184A60" w:rsidRPr="00E63CAA">
              <w:rPr>
                <w:rStyle w:val="Hyperlink"/>
                <w:noProof/>
                <w:vertAlign w:val="superscript"/>
              </w:rPr>
              <w:t>nd</w:t>
            </w:r>
            <w:r w:rsidR="00184A60" w:rsidRPr="00E63CAA">
              <w:rPr>
                <w:rStyle w:val="Hyperlink"/>
                <w:noProof/>
              </w:rPr>
              <w:t xml:space="preserve"> Floor</w:t>
            </w:r>
            <w:r w:rsidR="00184A60">
              <w:rPr>
                <w:noProof/>
                <w:webHidden/>
              </w:rPr>
              <w:tab/>
            </w:r>
            <w:r w:rsidR="00184A60">
              <w:rPr>
                <w:noProof/>
                <w:webHidden/>
              </w:rPr>
              <w:fldChar w:fldCharType="begin"/>
            </w:r>
            <w:r w:rsidR="00184A60">
              <w:rPr>
                <w:noProof/>
                <w:webHidden/>
              </w:rPr>
              <w:instrText xml:space="preserve"> PAGEREF _Toc535006073 \h </w:instrText>
            </w:r>
            <w:r w:rsidR="00184A60">
              <w:rPr>
                <w:noProof/>
                <w:webHidden/>
              </w:rPr>
            </w:r>
            <w:r w:rsidR="00184A60">
              <w:rPr>
                <w:noProof/>
                <w:webHidden/>
              </w:rPr>
              <w:fldChar w:fldCharType="separate"/>
            </w:r>
            <w:r w:rsidR="00184A60">
              <w:rPr>
                <w:noProof/>
                <w:webHidden/>
              </w:rPr>
              <w:t>11</w:t>
            </w:r>
            <w:r w:rsidR="00184A60">
              <w:rPr>
                <w:noProof/>
                <w:webHidden/>
              </w:rPr>
              <w:fldChar w:fldCharType="end"/>
            </w:r>
          </w:hyperlink>
        </w:p>
        <w:p w14:paraId="46C2AF26" w14:textId="2635CDBA" w:rsidR="00184A60" w:rsidRDefault="00E87D88">
          <w:pPr>
            <w:pStyle w:val="TOC3"/>
            <w:tabs>
              <w:tab w:val="right" w:leader="dot" w:pos="9350"/>
            </w:tabs>
            <w:rPr>
              <w:noProof/>
            </w:rPr>
          </w:pPr>
          <w:hyperlink w:anchor="_Toc535006074" w:history="1">
            <w:r w:rsidR="00184A60" w:rsidRPr="00E63CAA">
              <w:rPr>
                <w:rStyle w:val="Hyperlink"/>
                <w:noProof/>
              </w:rPr>
              <w:t>Map 6: The Meeting Room (Capybaras’ Leaders)</w:t>
            </w:r>
            <w:r w:rsidR="00184A60">
              <w:rPr>
                <w:noProof/>
                <w:webHidden/>
              </w:rPr>
              <w:tab/>
            </w:r>
            <w:r w:rsidR="00184A60">
              <w:rPr>
                <w:noProof/>
                <w:webHidden/>
              </w:rPr>
              <w:fldChar w:fldCharType="begin"/>
            </w:r>
            <w:r w:rsidR="00184A60">
              <w:rPr>
                <w:noProof/>
                <w:webHidden/>
              </w:rPr>
              <w:instrText xml:space="preserve"> PAGEREF _Toc535006074 \h </w:instrText>
            </w:r>
            <w:r w:rsidR="00184A60">
              <w:rPr>
                <w:noProof/>
                <w:webHidden/>
              </w:rPr>
            </w:r>
            <w:r w:rsidR="00184A60">
              <w:rPr>
                <w:noProof/>
                <w:webHidden/>
              </w:rPr>
              <w:fldChar w:fldCharType="separate"/>
            </w:r>
            <w:r w:rsidR="00184A60">
              <w:rPr>
                <w:noProof/>
                <w:webHidden/>
              </w:rPr>
              <w:t>12</w:t>
            </w:r>
            <w:r w:rsidR="00184A60">
              <w:rPr>
                <w:noProof/>
                <w:webHidden/>
              </w:rPr>
              <w:fldChar w:fldCharType="end"/>
            </w:r>
          </w:hyperlink>
        </w:p>
        <w:p w14:paraId="35C6211E" w14:textId="287B2590" w:rsidR="00184A60" w:rsidRDefault="00E87D88">
          <w:pPr>
            <w:pStyle w:val="TOC2"/>
            <w:rPr>
              <w:noProof/>
            </w:rPr>
          </w:pPr>
          <w:hyperlink w:anchor="_Toc535006075" w:history="1">
            <w:r w:rsidR="00184A60" w:rsidRPr="00E63CAA">
              <w:rPr>
                <w:rStyle w:val="Hyperlink"/>
                <w:noProof/>
              </w:rPr>
              <w:t>Objective(s)</w:t>
            </w:r>
            <w:r w:rsidR="00184A60">
              <w:rPr>
                <w:noProof/>
                <w:webHidden/>
              </w:rPr>
              <w:tab/>
            </w:r>
            <w:r w:rsidR="00184A60">
              <w:rPr>
                <w:noProof/>
                <w:webHidden/>
              </w:rPr>
              <w:fldChar w:fldCharType="begin"/>
            </w:r>
            <w:r w:rsidR="00184A60">
              <w:rPr>
                <w:noProof/>
                <w:webHidden/>
              </w:rPr>
              <w:instrText xml:space="preserve"> PAGEREF _Toc535006075 \h </w:instrText>
            </w:r>
            <w:r w:rsidR="00184A60">
              <w:rPr>
                <w:noProof/>
                <w:webHidden/>
              </w:rPr>
            </w:r>
            <w:r w:rsidR="00184A60">
              <w:rPr>
                <w:noProof/>
                <w:webHidden/>
              </w:rPr>
              <w:fldChar w:fldCharType="separate"/>
            </w:r>
            <w:r w:rsidR="00184A60">
              <w:rPr>
                <w:noProof/>
                <w:webHidden/>
              </w:rPr>
              <w:t>13</w:t>
            </w:r>
            <w:r w:rsidR="00184A60">
              <w:rPr>
                <w:noProof/>
                <w:webHidden/>
              </w:rPr>
              <w:fldChar w:fldCharType="end"/>
            </w:r>
          </w:hyperlink>
        </w:p>
        <w:p w14:paraId="0CF14D59" w14:textId="2ECE5F26" w:rsidR="00184A60" w:rsidRDefault="00E87D88">
          <w:pPr>
            <w:pStyle w:val="TOC2"/>
            <w:rPr>
              <w:noProof/>
            </w:rPr>
          </w:pPr>
          <w:hyperlink w:anchor="_Toc535006076" w:history="1">
            <w:r w:rsidR="00184A60" w:rsidRPr="00E63CAA">
              <w:rPr>
                <w:rStyle w:val="Hyperlink"/>
                <w:noProof/>
              </w:rPr>
              <w:t>Hook(s)/Gameplay Highlights</w:t>
            </w:r>
            <w:r w:rsidR="00184A60">
              <w:rPr>
                <w:noProof/>
                <w:webHidden/>
              </w:rPr>
              <w:tab/>
            </w:r>
            <w:r w:rsidR="00184A60">
              <w:rPr>
                <w:noProof/>
                <w:webHidden/>
              </w:rPr>
              <w:fldChar w:fldCharType="begin"/>
            </w:r>
            <w:r w:rsidR="00184A60">
              <w:rPr>
                <w:noProof/>
                <w:webHidden/>
              </w:rPr>
              <w:instrText xml:space="preserve"> PAGEREF _Toc535006076 \h </w:instrText>
            </w:r>
            <w:r w:rsidR="00184A60">
              <w:rPr>
                <w:noProof/>
                <w:webHidden/>
              </w:rPr>
            </w:r>
            <w:r w:rsidR="00184A60">
              <w:rPr>
                <w:noProof/>
                <w:webHidden/>
              </w:rPr>
              <w:fldChar w:fldCharType="separate"/>
            </w:r>
            <w:r w:rsidR="00184A60">
              <w:rPr>
                <w:noProof/>
                <w:webHidden/>
              </w:rPr>
              <w:t>13</w:t>
            </w:r>
            <w:r w:rsidR="00184A60">
              <w:rPr>
                <w:noProof/>
                <w:webHidden/>
              </w:rPr>
              <w:fldChar w:fldCharType="end"/>
            </w:r>
          </w:hyperlink>
        </w:p>
        <w:p w14:paraId="203113D2" w14:textId="67674C2D" w:rsidR="00184A60" w:rsidRDefault="00E87D88">
          <w:pPr>
            <w:pStyle w:val="TOC2"/>
            <w:rPr>
              <w:noProof/>
            </w:rPr>
          </w:pPr>
          <w:hyperlink w:anchor="_Toc535006077" w:history="1">
            <w:r w:rsidR="00184A60" w:rsidRPr="00E63CAA">
              <w:rPr>
                <w:rStyle w:val="Hyperlink"/>
                <w:noProof/>
              </w:rPr>
              <w:t>Campaign</w:t>
            </w:r>
            <w:r w:rsidR="00184A60">
              <w:rPr>
                <w:noProof/>
                <w:webHidden/>
              </w:rPr>
              <w:tab/>
            </w:r>
            <w:r w:rsidR="00184A60">
              <w:rPr>
                <w:noProof/>
                <w:webHidden/>
              </w:rPr>
              <w:fldChar w:fldCharType="begin"/>
            </w:r>
            <w:r w:rsidR="00184A60">
              <w:rPr>
                <w:noProof/>
                <w:webHidden/>
              </w:rPr>
              <w:instrText xml:space="preserve"> PAGEREF _Toc535006077 \h </w:instrText>
            </w:r>
            <w:r w:rsidR="00184A60">
              <w:rPr>
                <w:noProof/>
                <w:webHidden/>
              </w:rPr>
            </w:r>
            <w:r w:rsidR="00184A60">
              <w:rPr>
                <w:noProof/>
                <w:webHidden/>
              </w:rPr>
              <w:fldChar w:fldCharType="separate"/>
            </w:r>
            <w:r w:rsidR="00184A60">
              <w:rPr>
                <w:noProof/>
                <w:webHidden/>
              </w:rPr>
              <w:t>13</w:t>
            </w:r>
            <w:r w:rsidR="00184A60">
              <w:rPr>
                <w:noProof/>
                <w:webHidden/>
              </w:rPr>
              <w:fldChar w:fldCharType="end"/>
            </w:r>
          </w:hyperlink>
        </w:p>
        <w:p w14:paraId="15D21384" w14:textId="30732CB6" w:rsidR="00184A60" w:rsidRDefault="00E87D88">
          <w:pPr>
            <w:pStyle w:val="TOC3"/>
            <w:tabs>
              <w:tab w:val="right" w:leader="dot" w:pos="9350"/>
            </w:tabs>
            <w:rPr>
              <w:noProof/>
            </w:rPr>
          </w:pPr>
          <w:hyperlink w:anchor="_Toc535006078" w:history="1">
            <w:r w:rsidR="00184A60" w:rsidRPr="00E63CAA">
              <w:rPr>
                <w:rStyle w:val="Hyperlink"/>
                <w:noProof/>
              </w:rPr>
              <w:t>Context</w:t>
            </w:r>
            <w:r w:rsidR="00184A60">
              <w:rPr>
                <w:noProof/>
                <w:webHidden/>
              </w:rPr>
              <w:tab/>
            </w:r>
            <w:r w:rsidR="00184A60">
              <w:rPr>
                <w:noProof/>
                <w:webHidden/>
              </w:rPr>
              <w:fldChar w:fldCharType="begin"/>
            </w:r>
            <w:r w:rsidR="00184A60">
              <w:rPr>
                <w:noProof/>
                <w:webHidden/>
              </w:rPr>
              <w:instrText xml:space="preserve"> PAGEREF _Toc535006078 \h </w:instrText>
            </w:r>
            <w:r w:rsidR="00184A60">
              <w:rPr>
                <w:noProof/>
                <w:webHidden/>
              </w:rPr>
            </w:r>
            <w:r w:rsidR="00184A60">
              <w:rPr>
                <w:noProof/>
                <w:webHidden/>
              </w:rPr>
              <w:fldChar w:fldCharType="separate"/>
            </w:r>
            <w:r w:rsidR="00184A60">
              <w:rPr>
                <w:noProof/>
                <w:webHidden/>
              </w:rPr>
              <w:t>13</w:t>
            </w:r>
            <w:r w:rsidR="00184A60">
              <w:rPr>
                <w:noProof/>
                <w:webHidden/>
              </w:rPr>
              <w:fldChar w:fldCharType="end"/>
            </w:r>
          </w:hyperlink>
        </w:p>
        <w:p w14:paraId="37437995" w14:textId="594452C2" w:rsidR="00184A60" w:rsidRDefault="00E87D88">
          <w:pPr>
            <w:pStyle w:val="TOC3"/>
            <w:tabs>
              <w:tab w:val="right" w:leader="dot" w:pos="9350"/>
            </w:tabs>
            <w:rPr>
              <w:noProof/>
            </w:rPr>
          </w:pPr>
          <w:hyperlink w:anchor="_Toc535006079" w:history="1">
            <w:r w:rsidR="00184A60" w:rsidRPr="00E63CAA">
              <w:rPr>
                <w:rStyle w:val="Hyperlink"/>
                <w:noProof/>
              </w:rPr>
              <w:t>Backstory</w:t>
            </w:r>
            <w:r w:rsidR="00184A60">
              <w:rPr>
                <w:noProof/>
                <w:webHidden/>
              </w:rPr>
              <w:tab/>
            </w:r>
            <w:r w:rsidR="00184A60">
              <w:rPr>
                <w:noProof/>
                <w:webHidden/>
              </w:rPr>
              <w:fldChar w:fldCharType="begin"/>
            </w:r>
            <w:r w:rsidR="00184A60">
              <w:rPr>
                <w:noProof/>
                <w:webHidden/>
              </w:rPr>
              <w:instrText xml:space="preserve"> PAGEREF _Toc535006079 \h </w:instrText>
            </w:r>
            <w:r w:rsidR="00184A60">
              <w:rPr>
                <w:noProof/>
                <w:webHidden/>
              </w:rPr>
            </w:r>
            <w:r w:rsidR="00184A60">
              <w:rPr>
                <w:noProof/>
                <w:webHidden/>
              </w:rPr>
              <w:fldChar w:fldCharType="separate"/>
            </w:r>
            <w:r w:rsidR="00184A60">
              <w:rPr>
                <w:noProof/>
                <w:webHidden/>
              </w:rPr>
              <w:t>13</w:t>
            </w:r>
            <w:r w:rsidR="00184A60">
              <w:rPr>
                <w:noProof/>
                <w:webHidden/>
              </w:rPr>
              <w:fldChar w:fldCharType="end"/>
            </w:r>
          </w:hyperlink>
        </w:p>
        <w:p w14:paraId="329C1FAC" w14:textId="6645B98E" w:rsidR="00184A60" w:rsidRDefault="00E87D88">
          <w:pPr>
            <w:pStyle w:val="TOC3"/>
            <w:tabs>
              <w:tab w:val="right" w:leader="dot" w:pos="9350"/>
            </w:tabs>
            <w:rPr>
              <w:noProof/>
            </w:rPr>
          </w:pPr>
          <w:hyperlink w:anchor="_Toc535006080" w:history="1">
            <w:r w:rsidR="00184A60" w:rsidRPr="00E63CAA">
              <w:rPr>
                <w:rStyle w:val="Hyperlink"/>
                <w:iCs/>
                <w:noProof/>
              </w:rPr>
              <w:t>Aftermath</w:t>
            </w:r>
            <w:r w:rsidR="00184A60">
              <w:rPr>
                <w:noProof/>
                <w:webHidden/>
              </w:rPr>
              <w:tab/>
            </w:r>
            <w:r w:rsidR="00184A60">
              <w:rPr>
                <w:noProof/>
                <w:webHidden/>
              </w:rPr>
              <w:fldChar w:fldCharType="begin"/>
            </w:r>
            <w:r w:rsidR="00184A60">
              <w:rPr>
                <w:noProof/>
                <w:webHidden/>
              </w:rPr>
              <w:instrText xml:space="preserve"> PAGEREF _Toc535006080 \h </w:instrText>
            </w:r>
            <w:r w:rsidR="00184A60">
              <w:rPr>
                <w:noProof/>
                <w:webHidden/>
              </w:rPr>
            </w:r>
            <w:r w:rsidR="00184A60">
              <w:rPr>
                <w:noProof/>
                <w:webHidden/>
              </w:rPr>
              <w:fldChar w:fldCharType="separate"/>
            </w:r>
            <w:r w:rsidR="00184A60">
              <w:rPr>
                <w:noProof/>
                <w:webHidden/>
              </w:rPr>
              <w:t>13</w:t>
            </w:r>
            <w:r w:rsidR="00184A60">
              <w:rPr>
                <w:noProof/>
                <w:webHidden/>
              </w:rPr>
              <w:fldChar w:fldCharType="end"/>
            </w:r>
          </w:hyperlink>
        </w:p>
        <w:p w14:paraId="2A77DB75" w14:textId="76D8380C" w:rsidR="00184A60" w:rsidRDefault="00E87D88">
          <w:pPr>
            <w:pStyle w:val="TOC2"/>
            <w:rPr>
              <w:noProof/>
            </w:rPr>
          </w:pPr>
          <w:hyperlink w:anchor="_Toc535006081" w:history="1">
            <w:r w:rsidR="00184A60" w:rsidRPr="00E63CAA">
              <w:rPr>
                <w:rStyle w:val="Hyperlink"/>
                <w:noProof/>
              </w:rPr>
              <w:t>Development Schedule</w:t>
            </w:r>
            <w:r w:rsidR="00184A60">
              <w:rPr>
                <w:noProof/>
                <w:webHidden/>
              </w:rPr>
              <w:tab/>
            </w:r>
            <w:r w:rsidR="00184A60">
              <w:rPr>
                <w:noProof/>
                <w:webHidden/>
              </w:rPr>
              <w:fldChar w:fldCharType="begin"/>
            </w:r>
            <w:r w:rsidR="00184A60">
              <w:rPr>
                <w:noProof/>
                <w:webHidden/>
              </w:rPr>
              <w:instrText xml:space="preserve"> PAGEREF _Toc535006081 \h </w:instrText>
            </w:r>
            <w:r w:rsidR="00184A60">
              <w:rPr>
                <w:noProof/>
                <w:webHidden/>
              </w:rPr>
            </w:r>
            <w:r w:rsidR="00184A60">
              <w:rPr>
                <w:noProof/>
                <w:webHidden/>
              </w:rPr>
              <w:fldChar w:fldCharType="separate"/>
            </w:r>
            <w:r w:rsidR="00184A60">
              <w:rPr>
                <w:noProof/>
                <w:webHidden/>
              </w:rPr>
              <w:t>14</w:t>
            </w:r>
            <w:r w:rsidR="00184A60">
              <w:rPr>
                <w:noProof/>
                <w:webHidden/>
              </w:rPr>
              <w:fldChar w:fldCharType="end"/>
            </w:r>
          </w:hyperlink>
        </w:p>
        <w:p w14:paraId="532AE667" w14:textId="58D9C0B7" w:rsidR="00184A60" w:rsidRDefault="00E87D88">
          <w:pPr>
            <w:pStyle w:val="TOC2"/>
            <w:rPr>
              <w:noProof/>
            </w:rPr>
          </w:pPr>
          <w:hyperlink w:anchor="_Toc535006082" w:history="1">
            <w:r w:rsidR="00184A60" w:rsidRPr="00E63CAA">
              <w:rPr>
                <w:rStyle w:val="Hyperlink"/>
                <w:noProof/>
              </w:rPr>
              <w:t>Key Theme References</w:t>
            </w:r>
            <w:r w:rsidR="00184A60">
              <w:rPr>
                <w:noProof/>
                <w:webHidden/>
              </w:rPr>
              <w:tab/>
            </w:r>
            <w:r w:rsidR="00184A60">
              <w:rPr>
                <w:noProof/>
                <w:webHidden/>
              </w:rPr>
              <w:fldChar w:fldCharType="begin"/>
            </w:r>
            <w:r w:rsidR="00184A60">
              <w:rPr>
                <w:noProof/>
                <w:webHidden/>
              </w:rPr>
              <w:instrText xml:space="preserve"> PAGEREF _Toc535006082 \h </w:instrText>
            </w:r>
            <w:r w:rsidR="00184A60">
              <w:rPr>
                <w:noProof/>
                <w:webHidden/>
              </w:rPr>
            </w:r>
            <w:r w:rsidR="00184A60">
              <w:rPr>
                <w:noProof/>
                <w:webHidden/>
              </w:rPr>
              <w:fldChar w:fldCharType="separate"/>
            </w:r>
            <w:r w:rsidR="00184A60">
              <w:rPr>
                <w:noProof/>
                <w:webHidden/>
              </w:rPr>
              <w:t>15</w:t>
            </w:r>
            <w:r w:rsidR="00184A60">
              <w:rPr>
                <w:noProof/>
                <w:webHidden/>
              </w:rPr>
              <w:fldChar w:fldCharType="end"/>
            </w:r>
          </w:hyperlink>
        </w:p>
        <w:p w14:paraId="2FD5E186" w14:textId="617C59F7" w:rsidR="00184A60" w:rsidRDefault="00E87D88">
          <w:pPr>
            <w:pStyle w:val="TOC3"/>
            <w:tabs>
              <w:tab w:val="right" w:leader="dot" w:pos="9350"/>
            </w:tabs>
            <w:rPr>
              <w:noProof/>
            </w:rPr>
          </w:pPr>
          <w:hyperlink w:anchor="_Toc535006083" w:history="1">
            <w:r w:rsidR="00184A60" w:rsidRPr="00E63CAA">
              <w:rPr>
                <w:rStyle w:val="Hyperlink"/>
                <w:noProof/>
              </w:rPr>
              <w:t>Visual Theme 1: Sewer</w:t>
            </w:r>
            <w:r w:rsidR="00184A60">
              <w:rPr>
                <w:noProof/>
                <w:webHidden/>
              </w:rPr>
              <w:tab/>
            </w:r>
            <w:r w:rsidR="00184A60">
              <w:rPr>
                <w:noProof/>
                <w:webHidden/>
              </w:rPr>
              <w:fldChar w:fldCharType="begin"/>
            </w:r>
            <w:r w:rsidR="00184A60">
              <w:rPr>
                <w:noProof/>
                <w:webHidden/>
              </w:rPr>
              <w:instrText xml:space="preserve"> PAGEREF _Toc535006083 \h </w:instrText>
            </w:r>
            <w:r w:rsidR="00184A60">
              <w:rPr>
                <w:noProof/>
                <w:webHidden/>
              </w:rPr>
            </w:r>
            <w:r w:rsidR="00184A60">
              <w:rPr>
                <w:noProof/>
                <w:webHidden/>
              </w:rPr>
              <w:fldChar w:fldCharType="separate"/>
            </w:r>
            <w:r w:rsidR="00184A60">
              <w:rPr>
                <w:noProof/>
                <w:webHidden/>
              </w:rPr>
              <w:t>15</w:t>
            </w:r>
            <w:r w:rsidR="00184A60">
              <w:rPr>
                <w:noProof/>
                <w:webHidden/>
              </w:rPr>
              <w:fldChar w:fldCharType="end"/>
            </w:r>
          </w:hyperlink>
        </w:p>
        <w:p w14:paraId="3B399EEE" w14:textId="64AE11C9" w:rsidR="00184A60" w:rsidRDefault="00E87D88">
          <w:pPr>
            <w:pStyle w:val="TOC3"/>
            <w:tabs>
              <w:tab w:val="right" w:leader="dot" w:pos="9350"/>
            </w:tabs>
            <w:rPr>
              <w:noProof/>
            </w:rPr>
          </w:pPr>
          <w:hyperlink w:anchor="_Toc535006084" w:history="1">
            <w:r w:rsidR="00184A60" w:rsidRPr="00E63CAA">
              <w:rPr>
                <w:rStyle w:val="Hyperlink"/>
                <w:noProof/>
              </w:rPr>
              <w:t>Visual Theme 2: Parking Garage</w:t>
            </w:r>
            <w:r w:rsidR="00184A60">
              <w:rPr>
                <w:noProof/>
                <w:webHidden/>
              </w:rPr>
              <w:tab/>
            </w:r>
            <w:r w:rsidR="00184A60">
              <w:rPr>
                <w:noProof/>
                <w:webHidden/>
              </w:rPr>
              <w:fldChar w:fldCharType="begin"/>
            </w:r>
            <w:r w:rsidR="00184A60">
              <w:rPr>
                <w:noProof/>
                <w:webHidden/>
              </w:rPr>
              <w:instrText xml:space="preserve"> PAGEREF _Toc535006084 \h </w:instrText>
            </w:r>
            <w:r w:rsidR="00184A60">
              <w:rPr>
                <w:noProof/>
                <w:webHidden/>
              </w:rPr>
            </w:r>
            <w:r w:rsidR="00184A60">
              <w:rPr>
                <w:noProof/>
                <w:webHidden/>
              </w:rPr>
              <w:fldChar w:fldCharType="separate"/>
            </w:r>
            <w:r w:rsidR="00184A60">
              <w:rPr>
                <w:noProof/>
                <w:webHidden/>
              </w:rPr>
              <w:t>16</w:t>
            </w:r>
            <w:r w:rsidR="00184A60">
              <w:rPr>
                <w:noProof/>
                <w:webHidden/>
              </w:rPr>
              <w:fldChar w:fldCharType="end"/>
            </w:r>
          </w:hyperlink>
        </w:p>
        <w:p w14:paraId="2C92F4B7" w14:textId="25869729" w:rsidR="00184A60" w:rsidRDefault="00E87D88">
          <w:pPr>
            <w:pStyle w:val="TOC3"/>
            <w:tabs>
              <w:tab w:val="right" w:leader="dot" w:pos="9350"/>
            </w:tabs>
            <w:rPr>
              <w:noProof/>
            </w:rPr>
          </w:pPr>
          <w:hyperlink w:anchor="_Toc535006085" w:history="1">
            <w:r w:rsidR="00184A60" w:rsidRPr="00E63CAA">
              <w:rPr>
                <w:rStyle w:val="Hyperlink"/>
                <w:noProof/>
              </w:rPr>
              <w:t>Visual Theme 3: The Capybaras’ Lair</w:t>
            </w:r>
            <w:r w:rsidR="00184A60">
              <w:rPr>
                <w:noProof/>
                <w:webHidden/>
              </w:rPr>
              <w:tab/>
            </w:r>
            <w:r w:rsidR="00184A60">
              <w:rPr>
                <w:noProof/>
                <w:webHidden/>
              </w:rPr>
              <w:fldChar w:fldCharType="begin"/>
            </w:r>
            <w:r w:rsidR="00184A60">
              <w:rPr>
                <w:noProof/>
                <w:webHidden/>
              </w:rPr>
              <w:instrText xml:space="preserve"> PAGEREF _Toc535006085 \h </w:instrText>
            </w:r>
            <w:r w:rsidR="00184A60">
              <w:rPr>
                <w:noProof/>
                <w:webHidden/>
              </w:rPr>
            </w:r>
            <w:r w:rsidR="00184A60">
              <w:rPr>
                <w:noProof/>
                <w:webHidden/>
              </w:rPr>
              <w:fldChar w:fldCharType="separate"/>
            </w:r>
            <w:r w:rsidR="00184A60">
              <w:rPr>
                <w:noProof/>
                <w:webHidden/>
              </w:rPr>
              <w:t>17</w:t>
            </w:r>
            <w:r w:rsidR="00184A60">
              <w:rPr>
                <w:noProof/>
                <w:webHidden/>
              </w:rPr>
              <w:fldChar w:fldCharType="end"/>
            </w:r>
          </w:hyperlink>
        </w:p>
        <w:p w14:paraId="1CC2EBAC" w14:textId="0692B472" w:rsidR="00184A60" w:rsidRDefault="00E87D88">
          <w:pPr>
            <w:pStyle w:val="TOC2"/>
            <w:rPr>
              <w:noProof/>
            </w:rPr>
          </w:pPr>
          <w:hyperlink w:anchor="_Toc535006086" w:history="1">
            <w:r w:rsidR="00184A60" w:rsidRPr="00E63CAA">
              <w:rPr>
                <w:rStyle w:val="Hyperlink"/>
                <w:noProof/>
              </w:rPr>
              <w:t>Requirements</w:t>
            </w:r>
            <w:r w:rsidR="00184A60">
              <w:rPr>
                <w:noProof/>
                <w:webHidden/>
              </w:rPr>
              <w:tab/>
            </w:r>
            <w:r w:rsidR="00184A60">
              <w:rPr>
                <w:noProof/>
                <w:webHidden/>
              </w:rPr>
              <w:fldChar w:fldCharType="begin"/>
            </w:r>
            <w:r w:rsidR="00184A60">
              <w:rPr>
                <w:noProof/>
                <w:webHidden/>
              </w:rPr>
              <w:instrText xml:space="preserve"> PAGEREF _Toc535006086 \h </w:instrText>
            </w:r>
            <w:r w:rsidR="00184A60">
              <w:rPr>
                <w:noProof/>
                <w:webHidden/>
              </w:rPr>
            </w:r>
            <w:r w:rsidR="00184A60">
              <w:rPr>
                <w:noProof/>
                <w:webHidden/>
              </w:rPr>
              <w:fldChar w:fldCharType="separate"/>
            </w:r>
            <w:r w:rsidR="00184A60">
              <w:rPr>
                <w:noProof/>
                <w:webHidden/>
              </w:rPr>
              <w:t>18</w:t>
            </w:r>
            <w:r w:rsidR="00184A60">
              <w:rPr>
                <w:noProof/>
                <w:webHidden/>
              </w:rPr>
              <w:fldChar w:fldCharType="end"/>
            </w:r>
          </w:hyperlink>
        </w:p>
        <w:p w14:paraId="7CD7DB21" w14:textId="5CFB4F9E" w:rsidR="00184A60" w:rsidRDefault="00E87D88">
          <w:pPr>
            <w:pStyle w:val="TOC1"/>
            <w:tabs>
              <w:tab w:val="right" w:leader="dot" w:pos="9350"/>
            </w:tabs>
            <w:rPr>
              <w:noProof/>
            </w:rPr>
          </w:pPr>
          <w:hyperlink w:anchor="_Toc535006087" w:history="1">
            <w:r w:rsidR="00184A60" w:rsidRPr="00E63CAA">
              <w:rPr>
                <w:rStyle w:val="Hyperlink"/>
                <w:noProof/>
              </w:rPr>
              <w:t>Appendix A: Quest Summary</w:t>
            </w:r>
            <w:r w:rsidR="00184A60">
              <w:rPr>
                <w:noProof/>
                <w:webHidden/>
              </w:rPr>
              <w:tab/>
            </w:r>
            <w:r w:rsidR="00184A60">
              <w:rPr>
                <w:noProof/>
                <w:webHidden/>
              </w:rPr>
              <w:fldChar w:fldCharType="begin"/>
            </w:r>
            <w:r w:rsidR="00184A60">
              <w:rPr>
                <w:noProof/>
                <w:webHidden/>
              </w:rPr>
              <w:instrText xml:space="preserve"> PAGEREF _Toc535006087 \h </w:instrText>
            </w:r>
            <w:r w:rsidR="00184A60">
              <w:rPr>
                <w:noProof/>
                <w:webHidden/>
              </w:rPr>
            </w:r>
            <w:r w:rsidR="00184A60">
              <w:rPr>
                <w:noProof/>
                <w:webHidden/>
              </w:rPr>
              <w:fldChar w:fldCharType="separate"/>
            </w:r>
            <w:r w:rsidR="00184A60">
              <w:rPr>
                <w:noProof/>
                <w:webHidden/>
              </w:rPr>
              <w:t>19</w:t>
            </w:r>
            <w:r w:rsidR="00184A60">
              <w:rPr>
                <w:noProof/>
                <w:webHidden/>
              </w:rPr>
              <w:fldChar w:fldCharType="end"/>
            </w:r>
          </w:hyperlink>
        </w:p>
        <w:p w14:paraId="7FFE8349" w14:textId="6BBCED15" w:rsidR="00184A60" w:rsidRDefault="00E87D88">
          <w:pPr>
            <w:pStyle w:val="TOC2"/>
            <w:rPr>
              <w:noProof/>
            </w:rPr>
          </w:pPr>
          <w:hyperlink w:anchor="_Toc535006088" w:history="1">
            <w:r w:rsidR="00184A60" w:rsidRPr="00E63CAA">
              <w:rPr>
                <w:rStyle w:val="Hyperlink"/>
                <w:noProof/>
              </w:rPr>
              <w:t>Main Quest</w:t>
            </w:r>
            <w:r w:rsidR="00184A60">
              <w:rPr>
                <w:noProof/>
                <w:webHidden/>
              </w:rPr>
              <w:tab/>
            </w:r>
            <w:r w:rsidR="00184A60">
              <w:rPr>
                <w:noProof/>
                <w:webHidden/>
              </w:rPr>
              <w:fldChar w:fldCharType="begin"/>
            </w:r>
            <w:r w:rsidR="00184A60">
              <w:rPr>
                <w:noProof/>
                <w:webHidden/>
              </w:rPr>
              <w:instrText xml:space="preserve"> PAGEREF _Toc535006088 \h </w:instrText>
            </w:r>
            <w:r w:rsidR="00184A60">
              <w:rPr>
                <w:noProof/>
                <w:webHidden/>
              </w:rPr>
            </w:r>
            <w:r w:rsidR="00184A60">
              <w:rPr>
                <w:noProof/>
                <w:webHidden/>
              </w:rPr>
              <w:fldChar w:fldCharType="separate"/>
            </w:r>
            <w:r w:rsidR="00184A60">
              <w:rPr>
                <w:noProof/>
                <w:webHidden/>
              </w:rPr>
              <w:t>19</w:t>
            </w:r>
            <w:r w:rsidR="00184A60">
              <w:rPr>
                <w:noProof/>
                <w:webHidden/>
              </w:rPr>
              <w:fldChar w:fldCharType="end"/>
            </w:r>
          </w:hyperlink>
        </w:p>
        <w:p w14:paraId="61FF82ED" w14:textId="6A1B9DDE" w:rsidR="00184A60" w:rsidRDefault="00E87D88">
          <w:pPr>
            <w:pStyle w:val="TOC2"/>
            <w:rPr>
              <w:noProof/>
            </w:rPr>
          </w:pPr>
          <w:hyperlink w:anchor="_Toc535006089" w:history="1">
            <w:r w:rsidR="00184A60" w:rsidRPr="00E63CAA">
              <w:rPr>
                <w:rStyle w:val="Hyperlink"/>
                <w:noProof/>
              </w:rPr>
              <w:t>References</w:t>
            </w:r>
            <w:r w:rsidR="00184A60">
              <w:rPr>
                <w:noProof/>
                <w:webHidden/>
              </w:rPr>
              <w:tab/>
            </w:r>
            <w:r w:rsidR="00184A60">
              <w:rPr>
                <w:noProof/>
                <w:webHidden/>
              </w:rPr>
              <w:fldChar w:fldCharType="begin"/>
            </w:r>
            <w:r w:rsidR="00184A60">
              <w:rPr>
                <w:noProof/>
                <w:webHidden/>
              </w:rPr>
              <w:instrText xml:space="preserve"> PAGEREF _Toc535006089 \h </w:instrText>
            </w:r>
            <w:r w:rsidR="00184A60">
              <w:rPr>
                <w:noProof/>
                <w:webHidden/>
              </w:rPr>
            </w:r>
            <w:r w:rsidR="00184A60">
              <w:rPr>
                <w:noProof/>
                <w:webHidden/>
              </w:rPr>
              <w:fldChar w:fldCharType="separate"/>
            </w:r>
            <w:r w:rsidR="00184A60">
              <w:rPr>
                <w:noProof/>
                <w:webHidden/>
              </w:rPr>
              <w:t>20</w:t>
            </w:r>
            <w:r w:rsidR="00184A60">
              <w:rPr>
                <w:noProof/>
                <w:webHidden/>
              </w:rPr>
              <w:fldChar w:fldCharType="end"/>
            </w:r>
          </w:hyperlink>
        </w:p>
        <w:p w14:paraId="6E6E1A60" w14:textId="337AFC4B" w:rsidR="00177ADF" w:rsidRPr="00C40778" w:rsidRDefault="00226444" w:rsidP="009044AA">
          <w:pPr>
            <w:spacing w:after="0"/>
            <w:rPr>
              <w:rStyle w:val="Emphasis"/>
              <w:i w:val="0"/>
              <w:iCs w:val="0"/>
            </w:rPr>
          </w:pPr>
          <w:r>
            <w:fldChar w:fldCharType="end"/>
          </w:r>
        </w:p>
      </w:sdtContent>
    </w:sdt>
    <w:p w14:paraId="10F6B9BB" w14:textId="77777777" w:rsidR="00C40778" w:rsidRDefault="00C40778">
      <w:r>
        <w:br w:type="page"/>
      </w:r>
    </w:p>
    <w:p w14:paraId="6440014A" w14:textId="35593DB0" w:rsidR="00177ADF" w:rsidRDefault="00177ADF" w:rsidP="00177ADF">
      <w:pPr>
        <w:pStyle w:val="Heading1"/>
      </w:pPr>
      <w:bookmarkStart w:id="2" w:name="_Toc535006065"/>
      <w:r>
        <w:lastRenderedPageBreak/>
        <w:t>Table of Figures</w:t>
      </w:r>
      <w:bookmarkEnd w:id="2"/>
    </w:p>
    <w:p w14:paraId="60D7217C" w14:textId="298B0891" w:rsidR="006606DD" w:rsidRDefault="00EC24EC">
      <w:pPr>
        <w:pStyle w:val="TableofFigures"/>
        <w:tabs>
          <w:tab w:val="right" w:leader="dot" w:pos="9350"/>
        </w:tabs>
        <w:rPr>
          <w:noProof/>
        </w:rPr>
      </w:pPr>
      <w:r>
        <w:rPr>
          <w:rStyle w:val="Emphasis"/>
        </w:rPr>
        <w:fldChar w:fldCharType="begin"/>
      </w:r>
      <w:r>
        <w:rPr>
          <w:rStyle w:val="Emphasis"/>
        </w:rPr>
        <w:instrText xml:space="preserve"> TOC \h \z \c "Figure" </w:instrText>
      </w:r>
      <w:r>
        <w:rPr>
          <w:rStyle w:val="Emphasis"/>
        </w:rPr>
        <w:fldChar w:fldCharType="separate"/>
      </w:r>
      <w:hyperlink w:anchor="_Toc508044321" w:history="1">
        <w:r w:rsidR="006606DD" w:rsidRPr="00BC04B3">
          <w:rPr>
            <w:rStyle w:val="Hyperlink"/>
            <w:noProof/>
          </w:rPr>
          <w:t>Figure 1: Sewer</w:t>
        </w:r>
        <w:r w:rsidR="006606DD">
          <w:rPr>
            <w:noProof/>
            <w:webHidden/>
          </w:rPr>
          <w:tab/>
        </w:r>
        <w:r w:rsidR="006606DD">
          <w:rPr>
            <w:noProof/>
            <w:webHidden/>
          </w:rPr>
          <w:fldChar w:fldCharType="begin"/>
        </w:r>
        <w:r w:rsidR="006606DD">
          <w:rPr>
            <w:noProof/>
            <w:webHidden/>
          </w:rPr>
          <w:instrText xml:space="preserve"> PAGEREF _Toc508044321 \h </w:instrText>
        </w:r>
        <w:r w:rsidR="006606DD">
          <w:rPr>
            <w:noProof/>
            <w:webHidden/>
          </w:rPr>
        </w:r>
        <w:r w:rsidR="006606DD">
          <w:rPr>
            <w:noProof/>
            <w:webHidden/>
          </w:rPr>
          <w:fldChar w:fldCharType="separate"/>
        </w:r>
        <w:r w:rsidR="006606DD">
          <w:rPr>
            <w:noProof/>
            <w:webHidden/>
          </w:rPr>
          <w:t>5</w:t>
        </w:r>
        <w:r w:rsidR="006606DD">
          <w:rPr>
            <w:noProof/>
            <w:webHidden/>
          </w:rPr>
          <w:fldChar w:fldCharType="end"/>
        </w:r>
      </w:hyperlink>
    </w:p>
    <w:p w14:paraId="382C8CDB" w14:textId="08168EDE" w:rsidR="006606DD" w:rsidRDefault="00E87D88">
      <w:pPr>
        <w:pStyle w:val="TableofFigures"/>
        <w:tabs>
          <w:tab w:val="right" w:leader="dot" w:pos="9350"/>
        </w:tabs>
        <w:rPr>
          <w:noProof/>
        </w:rPr>
      </w:pPr>
      <w:hyperlink w:anchor="_Toc508044322" w:history="1">
        <w:r w:rsidR="006606DD" w:rsidRPr="00BC04B3">
          <w:rPr>
            <w:rStyle w:val="Hyperlink"/>
            <w:noProof/>
          </w:rPr>
          <w:t>Figure 2: Capybaras’ Parking Garage</w:t>
        </w:r>
        <w:r w:rsidR="006606DD">
          <w:rPr>
            <w:noProof/>
            <w:webHidden/>
          </w:rPr>
          <w:tab/>
        </w:r>
        <w:r w:rsidR="006606DD">
          <w:rPr>
            <w:noProof/>
            <w:webHidden/>
          </w:rPr>
          <w:fldChar w:fldCharType="begin"/>
        </w:r>
        <w:r w:rsidR="006606DD">
          <w:rPr>
            <w:noProof/>
            <w:webHidden/>
          </w:rPr>
          <w:instrText xml:space="preserve"> PAGEREF _Toc508044322 \h </w:instrText>
        </w:r>
        <w:r w:rsidR="006606DD">
          <w:rPr>
            <w:noProof/>
            <w:webHidden/>
          </w:rPr>
        </w:r>
        <w:r w:rsidR="006606DD">
          <w:rPr>
            <w:noProof/>
            <w:webHidden/>
          </w:rPr>
          <w:fldChar w:fldCharType="separate"/>
        </w:r>
        <w:r w:rsidR="006606DD">
          <w:rPr>
            <w:noProof/>
            <w:webHidden/>
          </w:rPr>
          <w:t>7</w:t>
        </w:r>
        <w:r w:rsidR="006606DD">
          <w:rPr>
            <w:noProof/>
            <w:webHidden/>
          </w:rPr>
          <w:fldChar w:fldCharType="end"/>
        </w:r>
      </w:hyperlink>
    </w:p>
    <w:p w14:paraId="20247C3C" w14:textId="5A0A02F7" w:rsidR="006606DD" w:rsidRDefault="00E87D88">
      <w:pPr>
        <w:pStyle w:val="TableofFigures"/>
        <w:tabs>
          <w:tab w:val="right" w:leader="dot" w:pos="9350"/>
        </w:tabs>
        <w:rPr>
          <w:noProof/>
        </w:rPr>
      </w:pPr>
      <w:hyperlink w:anchor="_Toc508044323" w:history="1">
        <w:r w:rsidR="006606DD" w:rsidRPr="00BC04B3">
          <w:rPr>
            <w:rStyle w:val="Hyperlink"/>
            <w:noProof/>
          </w:rPr>
          <w:t>Figure 3: The Capybaras’ Lair</w:t>
        </w:r>
        <w:r w:rsidR="006606DD">
          <w:rPr>
            <w:noProof/>
            <w:webHidden/>
          </w:rPr>
          <w:tab/>
        </w:r>
        <w:r w:rsidR="006606DD">
          <w:rPr>
            <w:noProof/>
            <w:webHidden/>
          </w:rPr>
          <w:fldChar w:fldCharType="begin"/>
        </w:r>
        <w:r w:rsidR="006606DD">
          <w:rPr>
            <w:noProof/>
            <w:webHidden/>
          </w:rPr>
          <w:instrText xml:space="preserve"> PAGEREF _Toc508044323 \h </w:instrText>
        </w:r>
        <w:r w:rsidR="006606DD">
          <w:rPr>
            <w:noProof/>
            <w:webHidden/>
          </w:rPr>
        </w:r>
        <w:r w:rsidR="006606DD">
          <w:rPr>
            <w:noProof/>
            <w:webHidden/>
          </w:rPr>
          <w:fldChar w:fldCharType="separate"/>
        </w:r>
        <w:r w:rsidR="006606DD">
          <w:rPr>
            <w:noProof/>
            <w:webHidden/>
          </w:rPr>
          <w:t>9</w:t>
        </w:r>
        <w:r w:rsidR="006606DD">
          <w:rPr>
            <w:noProof/>
            <w:webHidden/>
          </w:rPr>
          <w:fldChar w:fldCharType="end"/>
        </w:r>
      </w:hyperlink>
    </w:p>
    <w:p w14:paraId="32BED8FF" w14:textId="4362E399" w:rsidR="006606DD" w:rsidRDefault="00E87D88">
      <w:pPr>
        <w:pStyle w:val="TableofFigures"/>
        <w:tabs>
          <w:tab w:val="right" w:leader="dot" w:pos="9350"/>
        </w:tabs>
        <w:rPr>
          <w:noProof/>
        </w:rPr>
      </w:pPr>
      <w:hyperlink w:anchor="_Toc508044324" w:history="1">
        <w:r w:rsidR="006606DD" w:rsidRPr="00BC04B3">
          <w:rPr>
            <w:rStyle w:val="Hyperlink"/>
            <w:noProof/>
          </w:rPr>
          <w:t>Figure 4: The Execution Room</w:t>
        </w:r>
        <w:r w:rsidR="006606DD">
          <w:rPr>
            <w:noProof/>
            <w:webHidden/>
          </w:rPr>
          <w:tab/>
        </w:r>
        <w:r w:rsidR="006606DD">
          <w:rPr>
            <w:noProof/>
            <w:webHidden/>
          </w:rPr>
          <w:fldChar w:fldCharType="begin"/>
        </w:r>
        <w:r w:rsidR="006606DD">
          <w:rPr>
            <w:noProof/>
            <w:webHidden/>
          </w:rPr>
          <w:instrText xml:space="preserve"> PAGEREF _Toc508044324 \h </w:instrText>
        </w:r>
        <w:r w:rsidR="006606DD">
          <w:rPr>
            <w:noProof/>
            <w:webHidden/>
          </w:rPr>
        </w:r>
        <w:r w:rsidR="006606DD">
          <w:rPr>
            <w:noProof/>
            <w:webHidden/>
          </w:rPr>
          <w:fldChar w:fldCharType="separate"/>
        </w:r>
        <w:r w:rsidR="006606DD">
          <w:rPr>
            <w:noProof/>
            <w:webHidden/>
          </w:rPr>
          <w:t>11</w:t>
        </w:r>
        <w:r w:rsidR="006606DD">
          <w:rPr>
            <w:noProof/>
            <w:webHidden/>
          </w:rPr>
          <w:fldChar w:fldCharType="end"/>
        </w:r>
      </w:hyperlink>
    </w:p>
    <w:p w14:paraId="5E978840" w14:textId="68DC9876" w:rsidR="006606DD" w:rsidRDefault="00E87D88">
      <w:pPr>
        <w:pStyle w:val="TableofFigures"/>
        <w:tabs>
          <w:tab w:val="right" w:leader="dot" w:pos="9350"/>
        </w:tabs>
        <w:rPr>
          <w:noProof/>
        </w:rPr>
      </w:pPr>
      <w:hyperlink w:anchor="_Toc508044325" w:history="1">
        <w:r w:rsidR="006606DD" w:rsidRPr="00BC04B3">
          <w:rPr>
            <w:rStyle w:val="Hyperlink"/>
            <w:noProof/>
          </w:rPr>
          <w:t>Figure 5: The Meeting Room for the Capybaras’ Leaders</w:t>
        </w:r>
        <w:r w:rsidR="006606DD">
          <w:rPr>
            <w:noProof/>
            <w:webHidden/>
          </w:rPr>
          <w:tab/>
        </w:r>
        <w:r w:rsidR="006606DD">
          <w:rPr>
            <w:noProof/>
            <w:webHidden/>
          </w:rPr>
          <w:fldChar w:fldCharType="begin"/>
        </w:r>
        <w:r w:rsidR="006606DD">
          <w:rPr>
            <w:noProof/>
            <w:webHidden/>
          </w:rPr>
          <w:instrText xml:space="preserve"> PAGEREF _Toc508044325 \h </w:instrText>
        </w:r>
        <w:r w:rsidR="006606DD">
          <w:rPr>
            <w:noProof/>
            <w:webHidden/>
          </w:rPr>
        </w:r>
        <w:r w:rsidR="006606DD">
          <w:rPr>
            <w:noProof/>
            <w:webHidden/>
          </w:rPr>
          <w:fldChar w:fldCharType="separate"/>
        </w:r>
        <w:r w:rsidR="006606DD">
          <w:rPr>
            <w:noProof/>
            <w:webHidden/>
          </w:rPr>
          <w:t>12</w:t>
        </w:r>
        <w:r w:rsidR="006606DD">
          <w:rPr>
            <w:noProof/>
            <w:webHidden/>
          </w:rPr>
          <w:fldChar w:fldCharType="end"/>
        </w:r>
      </w:hyperlink>
    </w:p>
    <w:p w14:paraId="7652E261" w14:textId="37441DD0" w:rsidR="006606DD" w:rsidRDefault="00E87D88">
      <w:pPr>
        <w:pStyle w:val="TableofFigures"/>
        <w:tabs>
          <w:tab w:val="right" w:leader="dot" w:pos="9350"/>
        </w:tabs>
        <w:rPr>
          <w:noProof/>
        </w:rPr>
      </w:pPr>
      <w:hyperlink w:anchor="_Toc508044326" w:history="1">
        <w:r w:rsidR="006606DD" w:rsidRPr="00BC04B3">
          <w:rPr>
            <w:rStyle w:val="Hyperlink"/>
            <w:noProof/>
          </w:rPr>
          <w:t>Figure 6: Contact Sheet for Visual Theme 1: Sewer</w:t>
        </w:r>
        <w:r w:rsidR="006606DD">
          <w:rPr>
            <w:noProof/>
            <w:webHidden/>
          </w:rPr>
          <w:tab/>
        </w:r>
        <w:r w:rsidR="006606DD">
          <w:rPr>
            <w:noProof/>
            <w:webHidden/>
          </w:rPr>
          <w:fldChar w:fldCharType="begin"/>
        </w:r>
        <w:r w:rsidR="006606DD">
          <w:rPr>
            <w:noProof/>
            <w:webHidden/>
          </w:rPr>
          <w:instrText xml:space="preserve"> PAGEREF _Toc508044326 \h </w:instrText>
        </w:r>
        <w:r w:rsidR="006606DD">
          <w:rPr>
            <w:noProof/>
            <w:webHidden/>
          </w:rPr>
        </w:r>
        <w:r w:rsidR="006606DD">
          <w:rPr>
            <w:noProof/>
            <w:webHidden/>
          </w:rPr>
          <w:fldChar w:fldCharType="separate"/>
        </w:r>
        <w:r w:rsidR="006606DD">
          <w:rPr>
            <w:noProof/>
            <w:webHidden/>
          </w:rPr>
          <w:t>15</w:t>
        </w:r>
        <w:r w:rsidR="006606DD">
          <w:rPr>
            <w:noProof/>
            <w:webHidden/>
          </w:rPr>
          <w:fldChar w:fldCharType="end"/>
        </w:r>
      </w:hyperlink>
    </w:p>
    <w:p w14:paraId="64C388FD" w14:textId="178EA7CF" w:rsidR="006606DD" w:rsidRDefault="00E87D88">
      <w:pPr>
        <w:pStyle w:val="TableofFigures"/>
        <w:tabs>
          <w:tab w:val="right" w:leader="dot" w:pos="9350"/>
        </w:tabs>
        <w:rPr>
          <w:noProof/>
        </w:rPr>
      </w:pPr>
      <w:hyperlink w:anchor="_Toc508044327" w:history="1">
        <w:r w:rsidR="006606DD" w:rsidRPr="00BC04B3">
          <w:rPr>
            <w:rStyle w:val="Hyperlink"/>
            <w:noProof/>
          </w:rPr>
          <w:t>Figure 7: Contact Sheet for Visual Theme 2: Parking Garage</w:t>
        </w:r>
        <w:r w:rsidR="006606DD">
          <w:rPr>
            <w:noProof/>
            <w:webHidden/>
          </w:rPr>
          <w:tab/>
        </w:r>
        <w:r w:rsidR="006606DD">
          <w:rPr>
            <w:noProof/>
            <w:webHidden/>
          </w:rPr>
          <w:fldChar w:fldCharType="begin"/>
        </w:r>
        <w:r w:rsidR="006606DD">
          <w:rPr>
            <w:noProof/>
            <w:webHidden/>
          </w:rPr>
          <w:instrText xml:space="preserve"> PAGEREF _Toc508044327 \h </w:instrText>
        </w:r>
        <w:r w:rsidR="006606DD">
          <w:rPr>
            <w:noProof/>
            <w:webHidden/>
          </w:rPr>
        </w:r>
        <w:r w:rsidR="006606DD">
          <w:rPr>
            <w:noProof/>
            <w:webHidden/>
          </w:rPr>
          <w:fldChar w:fldCharType="separate"/>
        </w:r>
        <w:r w:rsidR="006606DD">
          <w:rPr>
            <w:noProof/>
            <w:webHidden/>
          </w:rPr>
          <w:t>16</w:t>
        </w:r>
        <w:r w:rsidR="006606DD">
          <w:rPr>
            <w:noProof/>
            <w:webHidden/>
          </w:rPr>
          <w:fldChar w:fldCharType="end"/>
        </w:r>
      </w:hyperlink>
    </w:p>
    <w:p w14:paraId="3C6B4586" w14:textId="79080248" w:rsidR="006606DD" w:rsidRDefault="00E87D88">
      <w:pPr>
        <w:pStyle w:val="TableofFigures"/>
        <w:tabs>
          <w:tab w:val="right" w:leader="dot" w:pos="9350"/>
        </w:tabs>
        <w:rPr>
          <w:noProof/>
        </w:rPr>
      </w:pPr>
      <w:hyperlink w:anchor="_Toc508044328" w:history="1">
        <w:r w:rsidR="006606DD" w:rsidRPr="00BC04B3">
          <w:rPr>
            <w:rStyle w:val="Hyperlink"/>
            <w:noProof/>
          </w:rPr>
          <w:t>Figure 8: Contact Sheet for Visual Theme 3: The Capybaras' Lair</w:t>
        </w:r>
        <w:r w:rsidR="006606DD">
          <w:rPr>
            <w:noProof/>
            <w:webHidden/>
          </w:rPr>
          <w:tab/>
        </w:r>
        <w:r w:rsidR="006606DD">
          <w:rPr>
            <w:noProof/>
            <w:webHidden/>
          </w:rPr>
          <w:fldChar w:fldCharType="begin"/>
        </w:r>
        <w:r w:rsidR="006606DD">
          <w:rPr>
            <w:noProof/>
            <w:webHidden/>
          </w:rPr>
          <w:instrText xml:space="preserve"> PAGEREF _Toc508044328 \h </w:instrText>
        </w:r>
        <w:r w:rsidR="006606DD">
          <w:rPr>
            <w:noProof/>
            <w:webHidden/>
          </w:rPr>
        </w:r>
        <w:r w:rsidR="006606DD">
          <w:rPr>
            <w:noProof/>
            <w:webHidden/>
          </w:rPr>
          <w:fldChar w:fldCharType="separate"/>
        </w:r>
        <w:r w:rsidR="006606DD">
          <w:rPr>
            <w:noProof/>
            <w:webHidden/>
          </w:rPr>
          <w:t>17</w:t>
        </w:r>
        <w:r w:rsidR="006606DD">
          <w:rPr>
            <w:noProof/>
            <w:webHidden/>
          </w:rPr>
          <w:fldChar w:fldCharType="end"/>
        </w:r>
      </w:hyperlink>
    </w:p>
    <w:p w14:paraId="18C0C76D" w14:textId="4A66B268" w:rsidR="00177ADF" w:rsidRPr="00EC2762" w:rsidRDefault="00EC24EC" w:rsidP="002F6EB0">
      <w:pPr>
        <w:spacing w:after="60"/>
        <w:rPr>
          <w:rStyle w:val="Emphasis"/>
        </w:rPr>
      </w:pPr>
      <w:r>
        <w:rPr>
          <w:rStyle w:val="Emphasis"/>
        </w:rPr>
        <w:fldChar w:fldCharType="end"/>
      </w:r>
    </w:p>
    <w:p w14:paraId="36AF5BA4" w14:textId="77777777" w:rsidR="00403477" w:rsidRDefault="00403477"/>
    <w:p w14:paraId="005B8184" w14:textId="77777777" w:rsidR="00177ADF" w:rsidRDefault="00177ADF">
      <w:pPr>
        <w:rPr>
          <w:rFonts w:asciiTheme="majorHAnsi" w:eastAsiaTheme="majorEastAsia" w:hAnsiTheme="majorHAnsi" w:cstheme="majorBidi"/>
          <w:b/>
          <w:bCs/>
          <w:color w:val="365F91" w:themeColor="accent1" w:themeShade="BF"/>
          <w:sz w:val="28"/>
          <w:szCs w:val="28"/>
        </w:rPr>
      </w:pPr>
      <w:r>
        <w:br w:type="page"/>
      </w:r>
    </w:p>
    <w:p w14:paraId="51845DBF" w14:textId="77777777" w:rsidR="009B3D2E" w:rsidRDefault="009B3D2E" w:rsidP="009B3D2E">
      <w:pPr>
        <w:pStyle w:val="Title"/>
      </w:pPr>
      <w:r>
        <w:lastRenderedPageBreak/>
        <w:t xml:space="preserve">Level </w:t>
      </w:r>
      <w:r w:rsidR="00211F9E">
        <w:t>Design Document</w:t>
      </w:r>
    </w:p>
    <w:p w14:paraId="5E0D5C73" w14:textId="3360C192" w:rsidR="00211F9E" w:rsidRDefault="00211F9E" w:rsidP="007504EC">
      <w:pPr>
        <w:pStyle w:val="Heading1"/>
      </w:pPr>
      <w:bookmarkStart w:id="3" w:name="_Toc535006066"/>
      <w:r>
        <w:t>Level Information</w:t>
      </w:r>
      <w:bookmarkEnd w:id="3"/>
    </w:p>
    <w:p w14:paraId="41A09DDD" w14:textId="6F65FD90" w:rsidR="00403477" w:rsidRDefault="008079F8" w:rsidP="00211F9E">
      <w:pPr>
        <w:pStyle w:val="Heading2"/>
      </w:pPr>
      <w:bookmarkStart w:id="4" w:name="_Toc535006067"/>
      <w:r>
        <w:t>Quick Summary</w:t>
      </w:r>
      <w:bookmarkEnd w:id="4"/>
    </w:p>
    <w:p w14:paraId="49D50B50" w14:textId="2523882D" w:rsidR="00F22306" w:rsidRPr="00691435" w:rsidRDefault="006F230C">
      <w:r>
        <w:t>An Emerging Plague</w:t>
      </w:r>
      <w:r w:rsidR="00B2496D">
        <w:t xml:space="preserve"> </w:t>
      </w:r>
      <w:r w:rsidR="00691435">
        <w:t xml:space="preserve">is a </w:t>
      </w:r>
      <w:r w:rsidR="003372B3">
        <w:t>single player</w:t>
      </w:r>
      <w:r w:rsidR="00E901E8">
        <w:t xml:space="preserve"> standalone</w:t>
      </w:r>
      <w:r w:rsidR="00691435">
        <w:t xml:space="preserve"> </w:t>
      </w:r>
      <w:r w:rsidR="00366DD0">
        <w:t xml:space="preserve">quest </w:t>
      </w:r>
      <w:r w:rsidR="00691435">
        <w:t xml:space="preserve">mod </w:t>
      </w:r>
      <w:r w:rsidR="00BA1233">
        <w:t xml:space="preserve">made </w:t>
      </w:r>
      <w:r w:rsidR="00691435">
        <w:t>for Fallout 4</w:t>
      </w:r>
      <w:r w:rsidR="00BA1233">
        <w:t>.</w:t>
      </w:r>
      <w:r w:rsidR="00366DD0">
        <w:t xml:space="preserve"> In this quest, a </w:t>
      </w:r>
      <w:r w:rsidR="00CE7AD8">
        <w:t>small</w:t>
      </w:r>
      <w:r w:rsidR="007B2D63">
        <w:t xml:space="preserve"> improvised</w:t>
      </w:r>
      <w:r w:rsidR="00CE7AD8">
        <w:t xml:space="preserve"> </w:t>
      </w:r>
      <w:r w:rsidR="00366DD0">
        <w:t xml:space="preserve">criminal organization known as </w:t>
      </w:r>
      <w:r w:rsidR="003C2AE7">
        <w:t>the</w:t>
      </w:r>
      <w:r w:rsidR="00366DD0" w:rsidRPr="00444473">
        <w:t xml:space="preserve"> C</w:t>
      </w:r>
      <w:r w:rsidR="00537CCC">
        <w:t>apybaras</w:t>
      </w:r>
      <w:r w:rsidR="00366DD0">
        <w:t xml:space="preserve"> has emerged during the post-war era and have been </w:t>
      </w:r>
      <w:r w:rsidR="00DE7088">
        <w:t>seizing</w:t>
      </w:r>
      <w:r w:rsidR="00432130">
        <w:t xml:space="preserve"> settlements near </w:t>
      </w:r>
      <w:r w:rsidR="008E554D">
        <w:t>Sanctuary Hills</w:t>
      </w:r>
      <w:r w:rsidR="00432130">
        <w:t xml:space="preserve"> </w:t>
      </w:r>
      <w:r w:rsidR="00CE7AD8">
        <w:t xml:space="preserve">to </w:t>
      </w:r>
      <w:r w:rsidR="00DE7088">
        <w:t>gain</w:t>
      </w:r>
      <w:r w:rsidR="00CE7AD8">
        <w:t xml:space="preserve"> territory,</w:t>
      </w:r>
      <w:r w:rsidR="00DE7088">
        <w:t xml:space="preserve"> resources,</w:t>
      </w:r>
      <w:r w:rsidR="00CE7AD8">
        <w:t xml:space="preserve"> and power. A villager</w:t>
      </w:r>
      <w:r w:rsidR="00723AB0">
        <w:t xml:space="preserve"> named</w:t>
      </w:r>
      <w:r w:rsidR="004302C2">
        <w:t xml:space="preserve"> Greg from </w:t>
      </w:r>
      <w:r w:rsidR="00CE7AD8">
        <w:t xml:space="preserve">one of these </w:t>
      </w:r>
      <w:r w:rsidR="007B2D63">
        <w:t>affected</w:t>
      </w:r>
      <w:r w:rsidR="00CE7AD8">
        <w:t xml:space="preserve"> settlements</w:t>
      </w:r>
      <w:r w:rsidR="00723AB0">
        <w:t xml:space="preserve"> has discovered the</w:t>
      </w:r>
      <w:r w:rsidR="008E554D">
        <w:t xml:space="preserve"> location of the C</w:t>
      </w:r>
      <w:r w:rsidR="00537CCC">
        <w:t>apybaras</w:t>
      </w:r>
      <w:r w:rsidR="008E554D">
        <w:t>’ lair</w:t>
      </w:r>
      <w:r w:rsidR="00723AB0">
        <w:t xml:space="preserve"> </w:t>
      </w:r>
      <w:r w:rsidR="002E2EB1">
        <w:t xml:space="preserve">(an abandoned prison) </w:t>
      </w:r>
      <w:r w:rsidR="00723AB0">
        <w:t>and</w:t>
      </w:r>
      <w:r w:rsidR="00CE7AD8">
        <w:t xml:space="preserve"> </w:t>
      </w:r>
      <w:r w:rsidR="00AD510C">
        <w:t>visited</w:t>
      </w:r>
      <w:r w:rsidR="00CE7AD8">
        <w:t xml:space="preserve"> </w:t>
      </w:r>
      <w:r w:rsidR="00723AB0">
        <w:t xml:space="preserve">Sanctuary Hills </w:t>
      </w:r>
      <w:r w:rsidR="00CE7AD8">
        <w:t>to seek help</w:t>
      </w:r>
      <w:r w:rsidR="00723AB0">
        <w:t xml:space="preserve"> from the player</w:t>
      </w:r>
      <w:r w:rsidR="008E554D">
        <w:t>. Gr</w:t>
      </w:r>
      <w:r w:rsidR="00B2496D">
        <w:t>eg</w:t>
      </w:r>
      <w:r w:rsidR="006E66C1">
        <w:t xml:space="preserve"> approaches the player and </w:t>
      </w:r>
      <w:r w:rsidR="008E554D">
        <w:t xml:space="preserve">asks </w:t>
      </w:r>
      <w:r w:rsidR="006E66C1">
        <w:t>him/her</w:t>
      </w:r>
      <w:r w:rsidR="007B2D63">
        <w:t xml:space="preserve"> </w:t>
      </w:r>
      <w:r w:rsidR="00B2496D">
        <w:t>to</w:t>
      </w:r>
      <w:r w:rsidR="004302C2">
        <w:t xml:space="preserve"> go t</w:t>
      </w:r>
      <w:r w:rsidR="008E554D">
        <w:t xml:space="preserve">o the </w:t>
      </w:r>
      <w:r w:rsidR="00537CCC">
        <w:t xml:space="preserve">Capybaras’ </w:t>
      </w:r>
      <w:r w:rsidR="00ED20D9">
        <w:t>lair to kill their leaders</w:t>
      </w:r>
      <w:r w:rsidR="00C8360B">
        <w:t xml:space="preserve"> </w:t>
      </w:r>
      <w:r>
        <w:t>in hopes of dissolving their criminal organization</w:t>
      </w:r>
      <w:r w:rsidR="00723AB0">
        <w:t xml:space="preserve">. </w:t>
      </w:r>
      <w:r w:rsidR="00B2496D">
        <w:t>Once the player arrives to the C</w:t>
      </w:r>
      <w:r w:rsidR="00537CCC">
        <w:t>apybaras</w:t>
      </w:r>
      <w:r w:rsidR="00B2496D">
        <w:t>’ lair</w:t>
      </w:r>
      <w:r w:rsidR="00723AB0">
        <w:t>,</w:t>
      </w:r>
      <w:r w:rsidR="00B2496D">
        <w:t xml:space="preserve"> (s)he stumbles upon a </w:t>
      </w:r>
      <w:r w:rsidR="00877AB3">
        <w:t>prisoner</w:t>
      </w:r>
      <w:r w:rsidR="005605B9">
        <w:t xml:space="preserve"> named Leo,</w:t>
      </w:r>
      <w:r w:rsidR="00877AB3">
        <w:t xml:space="preserve"> who </w:t>
      </w:r>
      <w:r w:rsidR="00F83F23">
        <w:t>was</w:t>
      </w:r>
      <w:r w:rsidR="00D61CD5">
        <w:t xml:space="preserve"> </w:t>
      </w:r>
      <w:r w:rsidR="004B2612">
        <w:t>captured by the criminal organization</w:t>
      </w:r>
      <w:r w:rsidR="00877AB3">
        <w:t>.</w:t>
      </w:r>
      <w:r w:rsidR="005605B9">
        <w:t xml:space="preserve"> Leo</w:t>
      </w:r>
      <w:r w:rsidR="00730632">
        <w:t xml:space="preserve"> begs the player for help and</w:t>
      </w:r>
      <w:r w:rsidR="00537CCC">
        <w:t xml:space="preserve"> tells the player </w:t>
      </w:r>
      <w:r>
        <w:t>where t</w:t>
      </w:r>
      <w:r w:rsidR="00FF73DF">
        <w:t xml:space="preserve">he leaders of the Capybara are and </w:t>
      </w:r>
      <w:r w:rsidR="00537CCC">
        <w:t>that</w:t>
      </w:r>
      <w:r w:rsidR="00B2496D">
        <w:t xml:space="preserve"> </w:t>
      </w:r>
      <w:r w:rsidR="00FF73DF">
        <w:t xml:space="preserve">they </w:t>
      </w:r>
      <w:r w:rsidR="003C2AE7">
        <w:t xml:space="preserve">are </w:t>
      </w:r>
      <w:r w:rsidR="00961827">
        <w:t>about</w:t>
      </w:r>
      <w:r w:rsidR="003C2AE7">
        <w:t xml:space="preserve"> to go out </w:t>
      </w:r>
      <w:r w:rsidR="007A55F6">
        <w:t>on</w:t>
      </w:r>
      <w:r w:rsidR="00E43356">
        <w:t xml:space="preserve"> their next trip to</w:t>
      </w:r>
      <w:r w:rsidR="003C2AE7">
        <w:t xml:space="preserve"> seize another settlement</w:t>
      </w:r>
      <w:r w:rsidR="00B2496D">
        <w:t>.</w:t>
      </w:r>
      <w:r w:rsidR="00F83F23">
        <w:t xml:space="preserve"> </w:t>
      </w:r>
      <w:r w:rsidR="005605B9">
        <w:t>Leo</w:t>
      </w:r>
      <w:r w:rsidR="00537CCC">
        <w:t xml:space="preserve"> also </w:t>
      </w:r>
      <w:r>
        <w:t>begs</w:t>
      </w:r>
      <w:r w:rsidR="00537CCC">
        <w:t xml:space="preserve"> the player </w:t>
      </w:r>
      <w:r>
        <w:t>to rescue</w:t>
      </w:r>
      <w:r w:rsidR="00730632">
        <w:t xml:space="preserve"> him and his wife</w:t>
      </w:r>
      <w:r>
        <w:t xml:space="preserve"> </w:t>
      </w:r>
      <w:r w:rsidR="005605B9">
        <w:t>Matilda</w:t>
      </w:r>
      <w:r w:rsidR="00586756">
        <w:t>, who is being tortured to death somewhere</w:t>
      </w:r>
      <w:r w:rsidR="007A55F6">
        <w:t xml:space="preserve"> </w:t>
      </w:r>
      <w:r w:rsidR="00586756">
        <w:t>nearby and is about to die</w:t>
      </w:r>
      <w:r w:rsidR="00537CCC">
        <w:t>.</w:t>
      </w:r>
      <w:r w:rsidR="00F83F23">
        <w:t xml:space="preserve"> </w:t>
      </w:r>
      <w:r w:rsidR="0093500C">
        <w:t>The player relates his</w:t>
      </w:r>
      <w:r w:rsidR="00F83F23">
        <w:t>/her</w:t>
      </w:r>
      <w:r w:rsidR="0093500C">
        <w:t xml:space="preserve"> story with the prisoner’s situation and is willing to help. However,</w:t>
      </w:r>
      <w:r w:rsidR="00961827">
        <w:t xml:space="preserve"> </w:t>
      </w:r>
      <w:r w:rsidR="00586756">
        <w:t>Matilda</w:t>
      </w:r>
      <w:r w:rsidR="00961827">
        <w:t xml:space="preserve"> and the leaders of the Capybaras are on opposite ends of the facility, </w:t>
      </w:r>
      <w:r w:rsidR="0093500C">
        <w:t>and</w:t>
      </w:r>
      <w:r w:rsidR="00961827">
        <w:t xml:space="preserve"> there is not enough time to</w:t>
      </w:r>
      <w:r w:rsidR="0093500C">
        <w:t xml:space="preserve"> kill the leaders of the Capybaras and rescue</w:t>
      </w:r>
      <w:r w:rsidR="00586756">
        <w:t xml:space="preserve"> Matilda</w:t>
      </w:r>
      <w:r w:rsidR="0093500C">
        <w:t>, so the player must decide whether to rescue</w:t>
      </w:r>
      <w:r w:rsidR="00747C5E">
        <w:t xml:space="preserve"> </w:t>
      </w:r>
      <w:r w:rsidR="00586756">
        <w:t>Matilda</w:t>
      </w:r>
      <w:r w:rsidR="00747C5E">
        <w:t xml:space="preserve"> or kill the leaders of the Capybaras before they go on their next raid</w:t>
      </w:r>
      <w:r w:rsidR="00586756">
        <w:t xml:space="preserve"> and kill more villagers</w:t>
      </w:r>
      <w:r w:rsidR="00747C5E">
        <w:t>.</w:t>
      </w:r>
      <w:r w:rsidR="00747C5E" w:rsidDel="00537CCC">
        <w:t xml:space="preserve"> </w:t>
      </w:r>
    </w:p>
    <w:p w14:paraId="0D1FE8B6" w14:textId="29753FCA" w:rsidR="00EF68B1" w:rsidRDefault="00F72772" w:rsidP="00EF68B1">
      <w:pPr>
        <w:pStyle w:val="Heading2"/>
      </w:pPr>
      <w:bookmarkStart w:id="5" w:name="_Toc535006068"/>
      <w:r>
        <w:lastRenderedPageBreak/>
        <w:t>Level</w:t>
      </w:r>
      <w:r w:rsidR="00EF68B1">
        <w:t xml:space="preserve"> Map</w:t>
      </w:r>
      <w:r w:rsidR="00B03721">
        <w:t>s</w:t>
      </w:r>
      <w:bookmarkEnd w:id="5"/>
    </w:p>
    <w:p w14:paraId="1C2F5022" w14:textId="5599AB52" w:rsidR="009043FE" w:rsidRPr="009043FE" w:rsidRDefault="00124949" w:rsidP="009043FE">
      <w:pPr>
        <w:pStyle w:val="Heading3"/>
      </w:pPr>
      <w:bookmarkStart w:id="6" w:name="_Toc535006069"/>
      <w:r>
        <w:t>Map 1</w:t>
      </w:r>
      <w:r w:rsidR="0003234E">
        <w:t xml:space="preserve">: </w:t>
      </w:r>
      <w:r w:rsidR="005B59AF">
        <w:t xml:space="preserve"> </w:t>
      </w:r>
      <w:r w:rsidR="00F93158">
        <w:t>S</w:t>
      </w:r>
      <w:r w:rsidR="005B59AF">
        <w:t>ewer</w:t>
      </w:r>
      <w:bookmarkEnd w:id="6"/>
    </w:p>
    <w:p w14:paraId="5E21DCCD" w14:textId="5C53CB32" w:rsidR="00EF68B1" w:rsidRDefault="00A64689" w:rsidP="00EF68B1">
      <w:pPr>
        <w:keepNext/>
        <w:jc w:val="center"/>
      </w:pPr>
      <w:r>
        <w:rPr>
          <w:noProof/>
        </w:rPr>
        <w:drawing>
          <wp:inline distT="0" distB="0" distL="0" distR="0" wp14:anchorId="42229E9E" wp14:editId="08EFB263">
            <wp:extent cx="5562816" cy="4298539"/>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62816" cy="4298539"/>
                    </a:xfrm>
                    <a:prstGeom prst="rect">
                      <a:avLst/>
                    </a:prstGeom>
                    <a:noFill/>
                    <a:ln>
                      <a:noFill/>
                    </a:ln>
                  </pic:spPr>
                </pic:pic>
              </a:graphicData>
            </a:graphic>
          </wp:inline>
        </w:drawing>
      </w:r>
    </w:p>
    <w:p w14:paraId="54208401" w14:textId="28F016DB" w:rsidR="00EF68B1" w:rsidRPr="006D1C3F" w:rsidRDefault="00EF68B1" w:rsidP="00EF68B1">
      <w:pPr>
        <w:pStyle w:val="Caption"/>
        <w:jc w:val="center"/>
      </w:pPr>
      <w:bookmarkStart w:id="7" w:name="_Toc507179202"/>
      <w:bookmarkStart w:id="8" w:name="_Toc507179493"/>
      <w:bookmarkStart w:id="9" w:name="_Toc508044321"/>
      <w:r>
        <w:t xml:space="preserve">Figure </w:t>
      </w:r>
      <w:r w:rsidR="000C7F3B">
        <w:rPr>
          <w:noProof/>
        </w:rPr>
        <w:fldChar w:fldCharType="begin"/>
      </w:r>
      <w:r w:rsidR="000C7F3B">
        <w:rPr>
          <w:noProof/>
        </w:rPr>
        <w:instrText xml:space="preserve"> SEQ Figure \* ARABIC </w:instrText>
      </w:r>
      <w:r w:rsidR="000C7F3B">
        <w:rPr>
          <w:noProof/>
        </w:rPr>
        <w:fldChar w:fldCharType="separate"/>
      </w:r>
      <w:r w:rsidR="0041205A">
        <w:rPr>
          <w:noProof/>
        </w:rPr>
        <w:t>1</w:t>
      </w:r>
      <w:r w:rsidR="000C7F3B">
        <w:rPr>
          <w:noProof/>
        </w:rPr>
        <w:fldChar w:fldCharType="end"/>
      </w:r>
      <w:r>
        <w:t xml:space="preserve">: </w:t>
      </w:r>
      <w:r w:rsidR="001069B3">
        <w:rPr>
          <w:noProof/>
        </w:rPr>
        <w:t>S</w:t>
      </w:r>
      <w:r w:rsidR="005B59AF">
        <w:rPr>
          <w:noProof/>
        </w:rPr>
        <w:t>ewer</w:t>
      </w:r>
      <w:bookmarkEnd w:id="7"/>
      <w:bookmarkEnd w:id="8"/>
      <w:bookmarkEnd w:id="9"/>
    </w:p>
    <w:tbl>
      <w:tblPr>
        <w:tblStyle w:val="GridTable4-Accent1"/>
        <w:tblW w:w="10834" w:type="dxa"/>
        <w:jc w:val="center"/>
        <w:tblLayout w:type="fixed"/>
        <w:tblLook w:val="04A0" w:firstRow="1" w:lastRow="0" w:firstColumn="1" w:lastColumn="0" w:noHBand="0" w:noVBand="1"/>
      </w:tblPr>
      <w:tblGrid>
        <w:gridCol w:w="715"/>
        <w:gridCol w:w="3459"/>
        <w:gridCol w:w="3690"/>
        <w:gridCol w:w="1080"/>
        <w:gridCol w:w="990"/>
        <w:gridCol w:w="900"/>
      </w:tblGrid>
      <w:tr w:rsidR="00FA4DD7" w14:paraId="1229B7B3" w14:textId="77777777" w:rsidTr="00F223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vAlign w:val="bottom"/>
          </w:tcPr>
          <w:p w14:paraId="7E750AE7" w14:textId="77777777" w:rsidR="00FA4DD7" w:rsidRDefault="00610AC1" w:rsidP="00F22306">
            <w:pPr>
              <w:jc w:val="center"/>
            </w:pPr>
            <w:r>
              <w:br w:type="page"/>
            </w:r>
            <w:r w:rsidR="00890FA3">
              <w:t xml:space="preserve">Map </w:t>
            </w:r>
            <w:r w:rsidR="00FA4DD7">
              <w:t>Label</w:t>
            </w:r>
          </w:p>
        </w:tc>
        <w:tc>
          <w:tcPr>
            <w:tcW w:w="3459" w:type="dxa"/>
            <w:vAlign w:val="bottom"/>
          </w:tcPr>
          <w:p w14:paraId="6B303960" w14:textId="77777777" w:rsidR="00FA4DD7" w:rsidRDefault="00FA4DD7" w:rsidP="00F22306">
            <w:pPr>
              <w:jc w:val="center"/>
              <w:cnfStyle w:val="100000000000" w:firstRow="1" w:lastRow="0" w:firstColumn="0" w:lastColumn="0" w:oddVBand="0" w:evenVBand="0" w:oddHBand="0" w:evenHBand="0" w:firstRowFirstColumn="0" w:firstRowLastColumn="0" w:lastRowFirstColumn="0" w:lastRowLastColumn="0"/>
            </w:pPr>
            <w:r>
              <w:t>Event Description</w:t>
            </w:r>
          </w:p>
        </w:tc>
        <w:tc>
          <w:tcPr>
            <w:tcW w:w="3690" w:type="dxa"/>
            <w:vAlign w:val="bottom"/>
          </w:tcPr>
          <w:p w14:paraId="341602A6" w14:textId="77777777" w:rsidR="00FA4DD7" w:rsidRDefault="00D33C42" w:rsidP="00F22306">
            <w:pPr>
              <w:jc w:val="center"/>
              <w:cnfStyle w:val="100000000000" w:firstRow="1" w:lastRow="0" w:firstColumn="0" w:lastColumn="0" w:oddVBand="0" w:evenVBand="0" w:oddHBand="0" w:evenHBand="0" w:firstRowFirstColumn="0" w:firstRowLastColumn="0" w:lastRowFirstColumn="0" w:lastRowLastColumn="0"/>
            </w:pPr>
            <w:r>
              <w:t>Detail Information</w:t>
            </w:r>
          </w:p>
        </w:tc>
        <w:tc>
          <w:tcPr>
            <w:tcW w:w="1080" w:type="dxa"/>
            <w:vAlign w:val="bottom"/>
          </w:tcPr>
          <w:p w14:paraId="4B706E00" w14:textId="77777777" w:rsidR="00FA4DD7" w:rsidRDefault="00FA4DD7" w:rsidP="00F22306">
            <w:pPr>
              <w:jc w:val="center"/>
              <w:cnfStyle w:val="100000000000" w:firstRow="1" w:lastRow="0" w:firstColumn="0" w:lastColumn="0" w:oddVBand="0" w:evenVBand="0" w:oddHBand="0" w:evenHBand="0" w:firstRowFirstColumn="0" w:firstRowLastColumn="0" w:lastRowFirstColumn="0" w:lastRowLastColumn="0"/>
            </w:pPr>
            <w:r>
              <w:t>Approx. Difficulty (1-10)</w:t>
            </w:r>
          </w:p>
        </w:tc>
        <w:tc>
          <w:tcPr>
            <w:tcW w:w="990" w:type="dxa"/>
            <w:vAlign w:val="bottom"/>
          </w:tcPr>
          <w:p w14:paraId="3338CBB8" w14:textId="77777777" w:rsidR="00FA4DD7" w:rsidRDefault="00FA4DD7" w:rsidP="00F22306">
            <w:pPr>
              <w:jc w:val="center"/>
              <w:cnfStyle w:val="100000000000" w:firstRow="1" w:lastRow="0" w:firstColumn="0" w:lastColumn="0" w:oddVBand="0" w:evenVBand="0" w:oddHBand="0" w:evenHBand="0" w:firstRowFirstColumn="0" w:firstRowLastColumn="0" w:lastRowFirstColumn="0" w:lastRowLastColumn="0"/>
            </w:pPr>
            <w:r>
              <w:t>Approx. Time</w:t>
            </w:r>
          </w:p>
        </w:tc>
        <w:tc>
          <w:tcPr>
            <w:tcW w:w="900" w:type="dxa"/>
            <w:vAlign w:val="bottom"/>
          </w:tcPr>
          <w:p w14:paraId="24EC23E4" w14:textId="77777777" w:rsidR="00FA4DD7" w:rsidRDefault="00FA4DD7" w:rsidP="00F22306">
            <w:pPr>
              <w:jc w:val="center"/>
              <w:cnfStyle w:val="100000000000" w:firstRow="1" w:lastRow="0" w:firstColumn="0" w:lastColumn="0" w:oddVBand="0" w:evenVBand="0" w:oddHBand="0" w:evenHBand="0" w:firstRowFirstColumn="0" w:firstRowLastColumn="0" w:lastRowFirstColumn="0" w:lastRowLastColumn="0"/>
            </w:pPr>
            <w:r>
              <w:t>Wow?</w:t>
            </w:r>
          </w:p>
        </w:tc>
      </w:tr>
      <w:tr w:rsidR="00FA4DD7" w14:paraId="69D3DAB6" w14:textId="77777777" w:rsidTr="00F223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657907A5" w14:textId="5F2BF505" w:rsidR="00FA4DD7" w:rsidRDefault="00E93880" w:rsidP="00DB0591">
            <w:pPr>
              <w:jc w:val="center"/>
            </w:pPr>
            <w:r>
              <w:t>None</w:t>
            </w:r>
          </w:p>
        </w:tc>
        <w:tc>
          <w:tcPr>
            <w:tcW w:w="3459" w:type="dxa"/>
          </w:tcPr>
          <w:p w14:paraId="6F2738EE" w14:textId="71C7ED1C" w:rsidR="00FA4DD7" w:rsidRDefault="00AD510C" w:rsidP="00FA4DD7">
            <w:pPr>
              <w:cnfStyle w:val="000000100000" w:firstRow="0" w:lastRow="0" w:firstColumn="0" w:lastColumn="0" w:oddVBand="0" w:evenVBand="0" w:oddHBand="1" w:evenHBand="0" w:firstRowFirstColumn="0" w:firstRowLastColumn="0" w:lastRowFirstColumn="0" w:lastRowLastColumn="0"/>
            </w:pPr>
            <w:r>
              <w:t>The play</w:t>
            </w:r>
            <w:r w:rsidR="005B59AF">
              <w:t xml:space="preserve">er finds an entrance to </w:t>
            </w:r>
            <w:r w:rsidR="00272507">
              <w:t>the sewer</w:t>
            </w:r>
            <w:r w:rsidR="00F93158">
              <w:t xml:space="preserve"> (off-map)</w:t>
            </w:r>
          </w:p>
        </w:tc>
        <w:tc>
          <w:tcPr>
            <w:tcW w:w="3690" w:type="dxa"/>
          </w:tcPr>
          <w:p w14:paraId="4EBFE331" w14:textId="3463B661" w:rsidR="00FA4DD7" w:rsidRDefault="005B59AF" w:rsidP="00FA4DD7">
            <w:pPr>
              <w:cnfStyle w:val="000000100000" w:firstRow="0" w:lastRow="0" w:firstColumn="0" w:lastColumn="0" w:oddVBand="0" w:evenVBand="0" w:oddHBand="1" w:evenHBand="0" w:firstRowFirstColumn="0" w:firstRowLastColumn="0" w:lastRowFirstColumn="0" w:lastRowLastColumn="0"/>
            </w:pPr>
            <w:r>
              <w:t>The player</w:t>
            </w:r>
            <w:r w:rsidR="00342DC0">
              <w:t xml:space="preserve"> searches and</w:t>
            </w:r>
            <w:r>
              <w:t xml:space="preserve"> </w:t>
            </w:r>
            <w:r w:rsidR="005333C2">
              <w:t xml:space="preserve">finds </w:t>
            </w:r>
            <w:r w:rsidR="006F2FEC">
              <w:t>a</w:t>
            </w:r>
            <w:r>
              <w:t>n entrance to a sewer near Sanctuary hills</w:t>
            </w:r>
            <w:r w:rsidR="00342DC0">
              <w:t xml:space="preserve"> based on </w:t>
            </w:r>
            <w:r w:rsidR="00324981">
              <w:t>Gr</w:t>
            </w:r>
            <w:r w:rsidR="003372B3">
              <w:t>eg</w:t>
            </w:r>
            <w:r w:rsidR="00324981">
              <w:t>’s</w:t>
            </w:r>
            <w:r w:rsidR="00342DC0">
              <w:t xml:space="preserve"> directions. </w:t>
            </w:r>
            <w:r w:rsidR="00F93158">
              <w:t xml:space="preserve"> (off-map)</w:t>
            </w:r>
            <w:r w:rsidR="00CB6A79">
              <w:t>.</w:t>
            </w:r>
          </w:p>
        </w:tc>
        <w:tc>
          <w:tcPr>
            <w:tcW w:w="1080" w:type="dxa"/>
            <w:vAlign w:val="center"/>
          </w:tcPr>
          <w:p w14:paraId="327BBBD3" w14:textId="1CD8DDC2" w:rsidR="00FA4DD7" w:rsidRDefault="005333C2" w:rsidP="00F22306">
            <w:pPr>
              <w:jc w:val="center"/>
              <w:cnfStyle w:val="000000100000" w:firstRow="0" w:lastRow="0" w:firstColumn="0" w:lastColumn="0" w:oddVBand="0" w:evenVBand="0" w:oddHBand="1" w:evenHBand="0" w:firstRowFirstColumn="0" w:firstRowLastColumn="0" w:lastRowFirstColumn="0" w:lastRowLastColumn="0"/>
            </w:pPr>
            <w:r>
              <w:t>1</w:t>
            </w:r>
          </w:p>
        </w:tc>
        <w:tc>
          <w:tcPr>
            <w:tcW w:w="990" w:type="dxa"/>
            <w:vAlign w:val="center"/>
          </w:tcPr>
          <w:p w14:paraId="4FE14C24" w14:textId="68D09615" w:rsidR="00FA4DD7" w:rsidRDefault="00342DC0" w:rsidP="00F22306">
            <w:pPr>
              <w:jc w:val="center"/>
              <w:cnfStyle w:val="000000100000" w:firstRow="0" w:lastRow="0" w:firstColumn="0" w:lastColumn="0" w:oddVBand="0" w:evenVBand="0" w:oddHBand="1" w:evenHBand="0" w:firstRowFirstColumn="0" w:firstRowLastColumn="0" w:lastRowFirstColumn="0" w:lastRowLastColumn="0"/>
            </w:pPr>
            <w:r>
              <w:t>3</w:t>
            </w:r>
            <w:r w:rsidR="005333C2">
              <w:t xml:space="preserve"> mins</w:t>
            </w:r>
          </w:p>
        </w:tc>
        <w:tc>
          <w:tcPr>
            <w:tcW w:w="900" w:type="dxa"/>
            <w:vAlign w:val="center"/>
          </w:tcPr>
          <w:p w14:paraId="1132EDA7" w14:textId="4208B69B" w:rsidR="00FA4DD7" w:rsidRDefault="005333C2" w:rsidP="00F22306">
            <w:pPr>
              <w:jc w:val="center"/>
              <w:cnfStyle w:val="000000100000" w:firstRow="0" w:lastRow="0" w:firstColumn="0" w:lastColumn="0" w:oddVBand="0" w:evenVBand="0" w:oddHBand="1" w:evenHBand="0" w:firstRowFirstColumn="0" w:firstRowLastColumn="0" w:lastRowFirstColumn="0" w:lastRowLastColumn="0"/>
            </w:pPr>
            <w:r>
              <w:t>N</w:t>
            </w:r>
          </w:p>
        </w:tc>
      </w:tr>
      <w:tr w:rsidR="00FA4DD7" w14:paraId="6CF6A631" w14:textId="77777777" w:rsidTr="00F22306">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7F7A570C" w14:textId="77777777" w:rsidR="00FA4DD7" w:rsidRDefault="00FA4DD7" w:rsidP="00DB0591">
            <w:pPr>
              <w:jc w:val="center"/>
            </w:pPr>
            <w:r>
              <w:t>2</w:t>
            </w:r>
          </w:p>
        </w:tc>
        <w:tc>
          <w:tcPr>
            <w:tcW w:w="3459" w:type="dxa"/>
          </w:tcPr>
          <w:p w14:paraId="136A6CE2" w14:textId="0E540E54" w:rsidR="00FA4DD7" w:rsidRDefault="005258BE" w:rsidP="00FA4DD7">
            <w:pPr>
              <w:cnfStyle w:val="000000000000" w:firstRow="0" w:lastRow="0" w:firstColumn="0" w:lastColumn="0" w:oddVBand="0" w:evenVBand="0" w:oddHBand="0" w:evenHBand="0" w:firstRowFirstColumn="0" w:firstRowLastColumn="0" w:lastRowFirstColumn="0" w:lastRowLastColumn="0"/>
            </w:pPr>
            <w:r>
              <w:t>(</w:t>
            </w:r>
            <w:r w:rsidR="009B001D">
              <w:t>O</w:t>
            </w:r>
            <w:r>
              <w:t xml:space="preserve">ptional) </w:t>
            </w:r>
            <w:r w:rsidR="009B001D">
              <w:t>t</w:t>
            </w:r>
            <w:r w:rsidR="00342DC0">
              <w:t>he player collects</w:t>
            </w:r>
            <w:r w:rsidR="0019526A">
              <w:t xml:space="preserve"> useful items such as weapons, ammo, and bobby pins</w:t>
            </w:r>
          </w:p>
        </w:tc>
        <w:tc>
          <w:tcPr>
            <w:tcW w:w="3690" w:type="dxa"/>
          </w:tcPr>
          <w:p w14:paraId="74DFE7F3" w14:textId="6299F640" w:rsidR="00FA4DD7" w:rsidRDefault="009B001D" w:rsidP="00FA4DD7">
            <w:pPr>
              <w:cnfStyle w:val="000000000000" w:firstRow="0" w:lastRow="0" w:firstColumn="0" w:lastColumn="0" w:oddVBand="0" w:evenVBand="0" w:oddHBand="0" w:evenHBand="0" w:firstRowFirstColumn="0" w:firstRowLastColumn="0" w:lastRowFirstColumn="0" w:lastRowLastColumn="0"/>
            </w:pPr>
            <w:r>
              <w:t>(Optional) t</w:t>
            </w:r>
            <w:r w:rsidR="00342DC0">
              <w:t>he player searches through the</w:t>
            </w:r>
            <w:r w:rsidR="00165D02">
              <w:t xml:space="preserve"> </w:t>
            </w:r>
            <w:r w:rsidR="00342DC0">
              <w:t>sewer to collect useful items such as</w:t>
            </w:r>
            <w:r w:rsidR="00586756">
              <w:t xml:space="preserve"> </w:t>
            </w:r>
            <w:r w:rsidR="00C7618E">
              <w:t xml:space="preserve">weapons, ammo, and </w:t>
            </w:r>
            <w:r w:rsidR="00342DC0">
              <w:t>bobby pin</w:t>
            </w:r>
            <w:r w:rsidR="00F93158">
              <w:t>s</w:t>
            </w:r>
            <w:r w:rsidR="00607A11">
              <w:t xml:space="preserve">. </w:t>
            </w:r>
            <w:r w:rsidR="00342DC0">
              <w:t xml:space="preserve">The player will </w:t>
            </w:r>
            <w:r w:rsidR="00165D02">
              <w:t>also encounter</w:t>
            </w:r>
            <w:r w:rsidR="00342DC0">
              <w:t xml:space="preserve"> minor threa</w:t>
            </w:r>
            <w:r w:rsidR="003542DF">
              <w:t>t</w:t>
            </w:r>
            <w:r w:rsidR="00342DC0">
              <w:t xml:space="preserve">s such as </w:t>
            </w:r>
            <w:r w:rsidR="00D6013B">
              <w:t>rats and roaches</w:t>
            </w:r>
            <w:r w:rsidR="00E92112">
              <w:t xml:space="preserve"> roaming the area</w:t>
            </w:r>
            <w:r w:rsidR="00CB6A79">
              <w:t>.</w:t>
            </w:r>
          </w:p>
        </w:tc>
        <w:tc>
          <w:tcPr>
            <w:tcW w:w="1080" w:type="dxa"/>
            <w:vAlign w:val="center"/>
          </w:tcPr>
          <w:p w14:paraId="4CD24AEA" w14:textId="7FAD743E" w:rsidR="00FA4DD7" w:rsidRDefault="00165D02" w:rsidP="00F22306">
            <w:pPr>
              <w:jc w:val="center"/>
              <w:cnfStyle w:val="000000000000" w:firstRow="0" w:lastRow="0" w:firstColumn="0" w:lastColumn="0" w:oddVBand="0" w:evenVBand="0" w:oddHBand="0" w:evenHBand="0" w:firstRowFirstColumn="0" w:firstRowLastColumn="0" w:lastRowFirstColumn="0" w:lastRowLastColumn="0"/>
            </w:pPr>
            <w:r>
              <w:t>2</w:t>
            </w:r>
          </w:p>
        </w:tc>
        <w:tc>
          <w:tcPr>
            <w:tcW w:w="990" w:type="dxa"/>
            <w:vAlign w:val="center"/>
          </w:tcPr>
          <w:p w14:paraId="3A90D3BE" w14:textId="4788E724" w:rsidR="00FA4DD7" w:rsidRDefault="0019526A" w:rsidP="00F22306">
            <w:pPr>
              <w:jc w:val="center"/>
              <w:cnfStyle w:val="000000000000" w:firstRow="0" w:lastRow="0" w:firstColumn="0" w:lastColumn="0" w:oddVBand="0" w:evenVBand="0" w:oddHBand="0" w:evenHBand="0" w:firstRowFirstColumn="0" w:firstRowLastColumn="0" w:lastRowFirstColumn="0" w:lastRowLastColumn="0"/>
            </w:pPr>
            <w:r>
              <w:t>3</w:t>
            </w:r>
            <w:r w:rsidR="00342DC0">
              <w:t xml:space="preserve"> mins</w:t>
            </w:r>
          </w:p>
        </w:tc>
        <w:tc>
          <w:tcPr>
            <w:tcW w:w="900" w:type="dxa"/>
            <w:vAlign w:val="center"/>
          </w:tcPr>
          <w:p w14:paraId="6117E69B" w14:textId="07DB6420" w:rsidR="00FA4DD7" w:rsidRDefault="00342DC0" w:rsidP="00F22306">
            <w:pPr>
              <w:jc w:val="center"/>
              <w:cnfStyle w:val="000000000000" w:firstRow="0" w:lastRow="0" w:firstColumn="0" w:lastColumn="0" w:oddVBand="0" w:evenVBand="0" w:oddHBand="0" w:evenHBand="0" w:firstRowFirstColumn="0" w:firstRowLastColumn="0" w:lastRowFirstColumn="0" w:lastRowLastColumn="0"/>
            </w:pPr>
            <w:r>
              <w:t>N</w:t>
            </w:r>
          </w:p>
        </w:tc>
      </w:tr>
      <w:tr w:rsidR="00FA4DD7" w14:paraId="6B1C4ED9" w14:textId="77777777" w:rsidTr="00F223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4D52967E" w14:textId="77777777" w:rsidR="00FA4DD7" w:rsidRDefault="00FA4DD7" w:rsidP="00DB0591">
            <w:pPr>
              <w:jc w:val="center"/>
            </w:pPr>
            <w:r>
              <w:t>3</w:t>
            </w:r>
          </w:p>
        </w:tc>
        <w:tc>
          <w:tcPr>
            <w:tcW w:w="3459" w:type="dxa"/>
          </w:tcPr>
          <w:p w14:paraId="746440CD" w14:textId="6A182D83" w:rsidR="00FA4DD7" w:rsidRDefault="00165D02" w:rsidP="00FA4DD7">
            <w:pPr>
              <w:cnfStyle w:val="000000100000" w:firstRow="0" w:lastRow="0" w:firstColumn="0" w:lastColumn="0" w:oddVBand="0" w:evenVBand="0" w:oddHBand="1" w:evenHBand="0" w:firstRowFirstColumn="0" w:firstRowLastColumn="0" w:lastRowFirstColumn="0" w:lastRowLastColumn="0"/>
            </w:pPr>
            <w:r>
              <w:t xml:space="preserve">The player </w:t>
            </w:r>
            <w:r w:rsidR="00607A11">
              <w:t xml:space="preserve">finds an entrance to the </w:t>
            </w:r>
            <w:r w:rsidR="00F31304">
              <w:t xml:space="preserve">Capybaras’ </w:t>
            </w:r>
            <w:r w:rsidR="00607A11">
              <w:t>parking garage</w:t>
            </w:r>
            <w:r w:rsidR="00F31304">
              <w:t>.</w:t>
            </w:r>
          </w:p>
        </w:tc>
        <w:tc>
          <w:tcPr>
            <w:tcW w:w="3690" w:type="dxa"/>
          </w:tcPr>
          <w:p w14:paraId="4517014B" w14:textId="1C94D8C2" w:rsidR="00FA4DD7" w:rsidRDefault="00607A11" w:rsidP="00FA4DD7">
            <w:pPr>
              <w:cnfStyle w:val="000000100000" w:firstRow="0" w:lastRow="0" w:firstColumn="0" w:lastColumn="0" w:oddVBand="0" w:evenVBand="0" w:oddHBand="1" w:evenHBand="0" w:firstRowFirstColumn="0" w:firstRowLastColumn="0" w:lastRowFirstColumn="0" w:lastRowLastColumn="0"/>
            </w:pPr>
            <w:r>
              <w:t xml:space="preserve">The player searches through the sewer to find a </w:t>
            </w:r>
            <w:r w:rsidR="00F31304">
              <w:t xml:space="preserve">ladder to a manhole that leads to the Capybaras’ </w:t>
            </w:r>
            <w:r w:rsidR="00C87679">
              <w:t xml:space="preserve">underground </w:t>
            </w:r>
            <w:r w:rsidR="00F31304">
              <w:t>parking garage</w:t>
            </w:r>
            <w:r w:rsidR="004B2612">
              <w:t xml:space="preserve"> (map </w:t>
            </w:r>
            <w:r w:rsidR="004B2612">
              <w:lastRenderedPageBreak/>
              <w:t>label 3 on figure 1)</w:t>
            </w:r>
            <w:r w:rsidR="00F31304">
              <w:t xml:space="preserve">. The player will also encounter minor threads such as </w:t>
            </w:r>
            <w:r w:rsidR="00F05305">
              <w:t>rats and roaches</w:t>
            </w:r>
            <w:r w:rsidR="00E92112">
              <w:t xml:space="preserve"> roaming the area</w:t>
            </w:r>
            <w:r w:rsidR="00455509">
              <w:t>.</w:t>
            </w:r>
          </w:p>
        </w:tc>
        <w:tc>
          <w:tcPr>
            <w:tcW w:w="1080" w:type="dxa"/>
            <w:vAlign w:val="center"/>
          </w:tcPr>
          <w:p w14:paraId="1E9967CD" w14:textId="64BBE20D" w:rsidR="00FA4DD7" w:rsidRDefault="00165D02" w:rsidP="00F22306">
            <w:pPr>
              <w:jc w:val="center"/>
              <w:cnfStyle w:val="000000100000" w:firstRow="0" w:lastRow="0" w:firstColumn="0" w:lastColumn="0" w:oddVBand="0" w:evenVBand="0" w:oddHBand="1" w:evenHBand="0" w:firstRowFirstColumn="0" w:firstRowLastColumn="0" w:lastRowFirstColumn="0" w:lastRowLastColumn="0"/>
            </w:pPr>
            <w:r>
              <w:lastRenderedPageBreak/>
              <w:t>1</w:t>
            </w:r>
          </w:p>
        </w:tc>
        <w:tc>
          <w:tcPr>
            <w:tcW w:w="990" w:type="dxa"/>
            <w:vAlign w:val="center"/>
          </w:tcPr>
          <w:p w14:paraId="7E2FD6DF" w14:textId="154C399C" w:rsidR="00FA4DD7" w:rsidRDefault="00F05305" w:rsidP="00F22306">
            <w:pPr>
              <w:jc w:val="center"/>
              <w:cnfStyle w:val="000000100000" w:firstRow="0" w:lastRow="0" w:firstColumn="0" w:lastColumn="0" w:oddVBand="0" w:evenVBand="0" w:oddHBand="1" w:evenHBand="0" w:firstRowFirstColumn="0" w:firstRowLastColumn="0" w:lastRowFirstColumn="0" w:lastRowLastColumn="0"/>
            </w:pPr>
            <w:r>
              <w:t>2</w:t>
            </w:r>
            <w:r w:rsidR="00165D02">
              <w:t xml:space="preserve"> min</w:t>
            </w:r>
          </w:p>
        </w:tc>
        <w:tc>
          <w:tcPr>
            <w:tcW w:w="900" w:type="dxa"/>
            <w:vAlign w:val="center"/>
          </w:tcPr>
          <w:p w14:paraId="0C531A15" w14:textId="74CE2DFA" w:rsidR="00FA4DD7" w:rsidRDefault="00165D02" w:rsidP="00F22306">
            <w:pPr>
              <w:jc w:val="center"/>
              <w:cnfStyle w:val="000000100000" w:firstRow="0" w:lastRow="0" w:firstColumn="0" w:lastColumn="0" w:oddVBand="0" w:evenVBand="0" w:oddHBand="1" w:evenHBand="0" w:firstRowFirstColumn="0" w:firstRowLastColumn="0" w:lastRowFirstColumn="0" w:lastRowLastColumn="0"/>
            </w:pPr>
            <w:r>
              <w:t>N</w:t>
            </w:r>
          </w:p>
        </w:tc>
      </w:tr>
    </w:tbl>
    <w:p w14:paraId="5AFE5908" w14:textId="284AD2D1" w:rsidR="009043FE" w:rsidRDefault="009043FE" w:rsidP="00D80A7A">
      <w:pPr>
        <w:pStyle w:val="Heading3"/>
      </w:pPr>
      <w:r>
        <w:br w:type="page"/>
      </w:r>
      <w:bookmarkStart w:id="10" w:name="_Toc535006070"/>
      <w:r>
        <w:lastRenderedPageBreak/>
        <w:t>Map 2</w:t>
      </w:r>
      <w:r w:rsidR="00F93158">
        <w:t xml:space="preserve">: </w:t>
      </w:r>
      <w:r w:rsidR="00DB7C0E">
        <w:t>Capybaras’</w:t>
      </w:r>
      <w:r w:rsidR="006D4078">
        <w:t xml:space="preserve"> Parking Garage</w:t>
      </w:r>
      <w:bookmarkEnd w:id="10"/>
    </w:p>
    <w:p w14:paraId="53A55BBA" w14:textId="77777777" w:rsidR="00225AE6" w:rsidRPr="000C7F3B" w:rsidRDefault="00225AE6" w:rsidP="000C7F3B"/>
    <w:p w14:paraId="6AAA7E84" w14:textId="21596594" w:rsidR="009043FE" w:rsidRDefault="00A64689" w:rsidP="009043FE">
      <w:pPr>
        <w:keepNext/>
        <w:jc w:val="center"/>
      </w:pPr>
      <w:r>
        <w:rPr>
          <w:noProof/>
        </w:rPr>
        <w:drawing>
          <wp:inline distT="0" distB="0" distL="0" distR="0" wp14:anchorId="17CF5450" wp14:editId="53AFDF84">
            <wp:extent cx="5879726" cy="454342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892373" cy="4553197"/>
                    </a:xfrm>
                    <a:prstGeom prst="rect">
                      <a:avLst/>
                    </a:prstGeom>
                    <a:noFill/>
                    <a:ln>
                      <a:noFill/>
                    </a:ln>
                  </pic:spPr>
                </pic:pic>
              </a:graphicData>
            </a:graphic>
          </wp:inline>
        </w:drawing>
      </w:r>
    </w:p>
    <w:p w14:paraId="29C47C66" w14:textId="2DD6E0FC" w:rsidR="009043FE" w:rsidRPr="006D1C3F" w:rsidRDefault="009043FE" w:rsidP="009043FE">
      <w:pPr>
        <w:pStyle w:val="Caption"/>
        <w:jc w:val="center"/>
      </w:pPr>
      <w:bookmarkStart w:id="11" w:name="_Toc507179203"/>
      <w:bookmarkStart w:id="12" w:name="_Toc507179494"/>
      <w:bookmarkStart w:id="13" w:name="_Toc508044322"/>
      <w:r>
        <w:t xml:space="preserve">Figure </w:t>
      </w:r>
      <w:r w:rsidR="000C7F3B">
        <w:rPr>
          <w:noProof/>
        </w:rPr>
        <w:fldChar w:fldCharType="begin"/>
      </w:r>
      <w:r w:rsidR="000C7F3B">
        <w:rPr>
          <w:noProof/>
        </w:rPr>
        <w:instrText xml:space="preserve"> SEQ Figure \* ARABIC </w:instrText>
      </w:r>
      <w:r w:rsidR="000C7F3B">
        <w:rPr>
          <w:noProof/>
        </w:rPr>
        <w:fldChar w:fldCharType="separate"/>
      </w:r>
      <w:r w:rsidR="0041205A">
        <w:rPr>
          <w:noProof/>
        </w:rPr>
        <w:t>2</w:t>
      </w:r>
      <w:r w:rsidR="000C7F3B">
        <w:rPr>
          <w:noProof/>
        </w:rPr>
        <w:fldChar w:fldCharType="end"/>
      </w:r>
      <w:r>
        <w:t>:</w:t>
      </w:r>
      <w:r w:rsidR="00B2496D">
        <w:rPr>
          <w:noProof/>
        </w:rPr>
        <w:t xml:space="preserve"> </w:t>
      </w:r>
      <w:r w:rsidR="00DB7C0E">
        <w:rPr>
          <w:noProof/>
        </w:rPr>
        <w:t>Capybaras’</w:t>
      </w:r>
      <w:r w:rsidR="006D4078">
        <w:rPr>
          <w:noProof/>
        </w:rPr>
        <w:t xml:space="preserve"> Parking Garage</w:t>
      </w:r>
      <w:bookmarkEnd w:id="11"/>
      <w:bookmarkEnd w:id="12"/>
      <w:bookmarkEnd w:id="13"/>
    </w:p>
    <w:tbl>
      <w:tblPr>
        <w:tblStyle w:val="GridTable4-Accent1"/>
        <w:tblW w:w="10834" w:type="dxa"/>
        <w:jc w:val="center"/>
        <w:tblLayout w:type="fixed"/>
        <w:tblLook w:val="04A0" w:firstRow="1" w:lastRow="0" w:firstColumn="1" w:lastColumn="0" w:noHBand="0" w:noVBand="1"/>
      </w:tblPr>
      <w:tblGrid>
        <w:gridCol w:w="715"/>
        <w:gridCol w:w="3459"/>
        <w:gridCol w:w="3690"/>
        <w:gridCol w:w="1080"/>
        <w:gridCol w:w="990"/>
        <w:gridCol w:w="900"/>
      </w:tblGrid>
      <w:tr w:rsidR="009043FE" w14:paraId="70B7681D" w14:textId="77777777" w:rsidTr="009043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vAlign w:val="bottom"/>
          </w:tcPr>
          <w:p w14:paraId="71E524DA" w14:textId="77777777" w:rsidR="009043FE" w:rsidRDefault="009043FE" w:rsidP="009043FE">
            <w:pPr>
              <w:jc w:val="center"/>
            </w:pPr>
            <w:r>
              <w:br w:type="page"/>
              <w:t>Map Label</w:t>
            </w:r>
          </w:p>
        </w:tc>
        <w:tc>
          <w:tcPr>
            <w:tcW w:w="3459" w:type="dxa"/>
            <w:vAlign w:val="bottom"/>
          </w:tcPr>
          <w:p w14:paraId="7EC3AA30" w14:textId="77777777" w:rsidR="009043FE" w:rsidRDefault="009043FE" w:rsidP="009043FE">
            <w:pPr>
              <w:jc w:val="center"/>
              <w:cnfStyle w:val="100000000000" w:firstRow="1" w:lastRow="0" w:firstColumn="0" w:lastColumn="0" w:oddVBand="0" w:evenVBand="0" w:oddHBand="0" w:evenHBand="0" w:firstRowFirstColumn="0" w:firstRowLastColumn="0" w:lastRowFirstColumn="0" w:lastRowLastColumn="0"/>
            </w:pPr>
            <w:r>
              <w:t>Event Description</w:t>
            </w:r>
          </w:p>
        </w:tc>
        <w:tc>
          <w:tcPr>
            <w:tcW w:w="3690" w:type="dxa"/>
            <w:vAlign w:val="bottom"/>
          </w:tcPr>
          <w:p w14:paraId="33650254" w14:textId="77777777" w:rsidR="009043FE" w:rsidRDefault="00D33C42" w:rsidP="009043FE">
            <w:pPr>
              <w:jc w:val="center"/>
              <w:cnfStyle w:val="100000000000" w:firstRow="1" w:lastRow="0" w:firstColumn="0" w:lastColumn="0" w:oddVBand="0" w:evenVBand="0" w:oddHBand="0" w:evenHBand="0" w:firstRowFirstColumn="0" w:firstRowLastColumn="0" w:lastRowFirstColumn="0" w:lastRowLastColumn="0"/>
            </w:pPr>
            <w:r>
              <w:t>Detail Information</w:t>
            </w:r>
          </w:p>
        </w:tc>
        <w:tc>
          <w:tcPr>
            <w:tcW w:w="1080" w:type="dxa"/>
            <w:vAlign w:val="bottom"/>
          </w:tcPr>
          <w:p w14:paraId="451712FA" w14:textId="77777777" w:rsidR="009043FE" w:rsidRDefault="009043FE" w:rsidP="009043FE">
            <w:pPr>
              <w:jc w:val="center"/>
              <w:cnfStyle w:val="100000000000" w:firstRow="1" w:lastRow="0" w:firstColumn="0" w:lastColumn="0" w:oddVBand="0" w:evenVBand="0" w:oddHBand="0" w:evenHBand="0" w:firstRowFirstColumn="0" w:firstRowLastColumn="0" w:lastRowFirstColumn="0" w:lastRowLastColumn="0"/>
            </w:pPr>
            <w:r>
              <w:t>Approx. Difficulty (1-10)</w:t>
            </w:r>
          </w:p>
        </w:tc>
        <w:tc>
          <w:tcPr>
            <w:tcW w:w="990" w:type="dxa"/>
            <w:vAlign w:val="bottom"/>
          </w:tcPr>
          <w:p w14:paraId="213FDF15" w14:textId="77777777" w:rsidR="009043FE" w:rsidRDefault="009043FE" w:rsidP="009043FE">
            <w:pPr>
              <w:jc w:val="center"/>
              <w:cnfStyle w:val="100000000000" w:firstRow="1" w:lastRow="0" w:firstColumn="0" w:lastColumn="0" w:oddVBand="0" w:evenVBand="0" w:oddHBand="0" w:evenHBand="0" w:firstRowFirstColumn="0" w:firstRowLastColumn="0" w:lastRowFirstColumn="0" w:lastRowLastColumn="0"/>
            </w:pPr>
            <w:r>
              <w:t>Approx. Time</w:t>
            </w:r>
          </w:p>
        </w:tc>
        <w:tc>
          <w:tcPr>
            <w:tcW w:w="900" w:type="dxa"/>
            <w:vAlign w:val="bottom"/>
          </w:tcPr>
          <w:p w14:paraId="2A5DEF70" w14:textId="77777777" w:rsidR="009043FE" w:rsidRDefault="009043FE" w:rsidP="009043FE">
            <w:pPr>
              <w:jc w:val="center"/>
              <w:cnfStyle w:val="100000000000" w:firstRow="1" w:lastRow="0" w:firstColumn="0" w:lastColumn="0" w:oddVBand="0" w:evenVBand="0" w:oddHBand="0" w:evenHBand="0" w:firstRowFirstColumn="0" w:firstRowLastColumn="0" w:lastRowFirstColumn="0" w:lastRowLastColumn="0"/>
            </w:pPr>
            <w:r>
              <w:t>Wow?</w:t>
            </w:r>
          </w:p>
        </w:tc>
      </w:tr>
      <w:tr w:rsidR="009043FE" w14:paraId="6BCA74A1" w14:textId="77777777" w:rsidTr="009043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472204DD" w14:textId="43ACCC2A" w:rsidR="009043FE" w:rsidRDefault="00F93158" w:rsidP="009043FE">
            <w:pPr>
              <w:jc w:val="center"/>
            </w:pPr>
            <w:r>
              <w:t>4</w:t>
            </w:r>
          </w:p>
        </w:tc>
        <w:tc>
          <w:tcPr>
            <w:tcW w:w="3459" w:type="dxa"/>
          </w:tcPr>
          <w:p w14:paraId="7F217483" w14:textId="5A465384" w:rsidR="009043FE" w:rsidRDefault="00F93158" w:rsidP="009043FE">
            <w:pPr>
              <w:cnfStyle w:val="000000100000" w:firstRow="0" w:lastRow="0" w:firstColumn="0" w:lastColumn="0" w:oddVBand="0" w:evenVBand="0" w:oddHBand="1" w:evenHBand="0" w:firstRowFirstColumn="0" w:firstRowLastColumn="0" w:lastRowFirstColumn="0" w:lastRowLastColumn="0"/>
            </w:pPr>
            <w:r>
              <w:t xml:space="preserve">The player finds a key </w:t>
            </w:r>
            <w:r w:rsidR="00707FEA">
              <w:t>that unlocks a</w:t>
            </w:r>
            <w:r w:rsidR="00987C13">
              <w:t xml:space="preserve">n </w:t>
            </w:r>
            <w:r w:rsidR="00707FEA">
              <w:t>entrance</w:t>
            </w:r>
            <w:r>
              <w:t xml:space="preserve"> to the C</w:t>
            </w:r>
            <w:r w:rsidR="005258BE">
              <w:t>apybaras</w:t>
            </w:r>
            <w:r>
              <w:t>’ lair</w:t>
            </w:r>
          </w:p>
        </w:tc>
        <w:tc>
          <w:tcPr>
            <w:tcW w:w="3690" w:type="dxa"/>
          </w:tcPr>
          <w:p w14:paraId="417FCAD0" w14:textId="5B5E4183" w:rsidR="009043FE" w:rsidRDefault="00F93158" w:rsidP="009043FE">
            <w:pPr>
              <w:cnfStyle w:val="000000100000" w:firstRow="0" w:lastRow="0" w:firstColumn="0" w:lastColumn="0" w:oddVBand="0" w:evenVBand="0" w:oddHBand="1" w:evenHBand="0" w:firstRowFirstColumn="0" w:firstRowLastColumn="0" w:lastRowFirstColumn="0" w:lastRowLastColumn="0"/>
            </w:pPr>
            <w:r>
              <w:t>The player searches through an abandoned underground parking garage to find a key</w:t>
            </w:r>
            <w:r w:rsidR="00EF2EFA">
              <w:t xml:space="preserve"> (label 4 on figure 2)</w:t>
            </w:r>
            <w:r>
              <w:t xml:space="preserve"> </w:t>
            </w:r>
            <w:r w:rsidR="00205A9F">
              <w:t>that unlocks a door leading to the</w:t>
            </w:r>
            <w:r>
              <w:t xml:space="preserve"> C</w:t>
            </w:r>
            <w:r w:rsidR="005258BE">
              <w:t>apybaras</w:t>
            </w:r>
            <w:r w:rsidR="00E43356">
              <w:t>’</w:t>
            </w:r>
            <w:r>
              <w:t xml:space="preserve"> lair</w:t>
            </w:r>
            <w:r w:rsidR="00710D71">
              <w:t xml:space="preserve"> (label 5 on figure 2)</w:t>
            </w:r>
            <w:r w:rsidR="006D4078">
              <w:t>. The player will also encounter feral ghouls roaming around the area</w:t>
            </w:r>
            <w:r w:rsidR="00EF2EFA">
              <w:t>, but he/she will be able to</w:t>
            </w:r>
            <w:r w:rsidR="006D4078">
              <w:t xml:space="preserve"> </w:t>
            </w:r>
            <w:r w:rsidR="00EF2EFA">
              <w:t>seek cover to avoid fighting all of them at once.</w:t>
            </w:r>
          </w:p>
        </w:tc>
        <w:tc>
          <w:tcPr>
            <w:tcW w:w="1080" w:type="dxa"/>
            <w:vAlign w:val="center"/>
          </w:tcPr>
          <w:p w14:paraId="5E9465E7" w14:textId="25979FE7" w:rsidR="009043FE" w:rsidRDefault="00707FEA" w:rsidP="009043FE">
            <w:pPr>
              <w:jc w:val="center"/>
              <w:cnfStyle w:val="000000100000" w:firstRow="0" w:lastRow="0" w:firstColumn="0" w:lastColumn="0" w:oddVBand="0" w:evenVBand="0" w:oddHBand="1" w:evenHBand="0" w:firstRowFirstColumn="0" w:firstRowLastColumn="0" w:lastRowFirstColumn="0" w:lastRowLastColumn="0"/>
            </w:pPr>
            <w:r>
              <w:t>3</w:t>
            </w:r>
          </w:p>
        </w:tc>
        <w:tc>
          <w:tcPr>
            <w:tcW w:w="990" w:type="dxa"/>
            <w:vAlign w:val="center"/>
          </w:tcPr>
          <w:p w14:paraId="7E162EAC" w14:textId="4A0415BB" w:rsidR="009043FE" w:rsidRDefault="000402B1" w:rsidP="009043FE">
            <w:pPr>
              <w:jc w:val="center"/>
              <w:cnfStyle w:val="000000100000" w:firstRow="0" w:lastRow="0" w:firstColumn="0" w:lastColumn="0" w:oddVBand="0" w:evenVBand="0" w:oddHBand="1" w:evenHBand="0" w:firstRowFirstColumn="0" w:firstRowLastColumn="0" w:lastRowFirstColumn="0" w:lastRowLastColumn="0"/>
            </w:pPr>
            <w:r>
              <w:t>2</w:t>
            </w:r>
            <w:r w:rsidR="006D4078">
              <w:t xml:space="preserve"> mins</w:t>
            </w:r>
          </w:p>
        </w:tc>
        <w:tc>
          <w:tcPr>
            <w:tcW w:w="900" w:type="dxa"/>
            <w:vAlign w:val="center"/>
          </w:tcPr>
          <w:p w14:paraId="340981EF" w14:textId="79D4652D" w:rsidR="009043FE" w:rsidRDefault="00F93158" w:rsidP="009043FE">
            <w:pPr>
              <w:jc w:val="center"/>
              <w:cnfStyle w:val="000000100000" w:firstRow="0" w:lastRow="0" w:firstColumn="0" w:lastColumn="0" w:oddVBand="0" w:evenVBand="0" w:oddHBand="1" w:evenHBand="0" w:firstRowFirstColumn="0" w:firstRowLastColumn="0" w:lastRowFirstColumn="0" w:lastRowLastColumn="0"/>
            </w:pPr>
            <w:r>
              <w:t>N</w:t>
            </w:r>
          </w:p>
        </w:tc>
      </w:tr>
      <w:tr w:rsidR="009043FE" w14:paraId="46DD31F5" w14:textId="77777777" w:rsidTr="009043FE">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50E93747" w14:textId="690A87E8" w:rsidR="009043FE" w:rsidRDefault="00F93158" w:rsidP="009043FE">
            <w:pPr>
              <w:jc w:val="center"/>
            </w:pPr>
            <w:r>
              <w:t>5</w:t>
            </w:r>
          </w:p>
        </w:tc>
        <w:tc>
          <w:tcPr>
            <w:tcW w:w="3459" w:type="dxa"/>
          </w:tcPr>
          <w:p w14:paraId="1DFA8320" w14:textId="4F465E73" w:rsidR="009043FE" w:rsidRDefault="006D4078" w:rsidP="009043FE">
            <w:pPr>
              <w:cnfStyle w:val="000000000000" w:firstRow="0" w:lastRow="0" w:firstColumn="0" w:lastColumn="0" w:oddVBand="0" w:evenVBand="0" w:oddHBand="0" w:evenHBand="0" w:firstRowFirstColumn="0" w:firstRowLastColumn="0" w:lastRowFirstColumn="0" w:lastRowLastColumn="0"/>
            </w:pPr>
            <w:r>
              <w:t xml:space="preserve">The player finds and unlocks </w:t>
            </w:r>
            <w:r w:rsidR="00C87679">
              <w:t>the entrance</w:t>
            </w:r>
            <w:r>
              <w:t xml:space="preserve"> to the C</w:t>
            </w:r>
            <w:r w:rsidR="00987C13">
              <w:t>apybaras</w:t>
            </w:r>
            <w:r>
              <w:t>’ lair</w:t>
            </w:r>
          </w:p>
        </w:tc>
        <w:tc>
          <w:tcPr>
            <w:tcW w:w="3690" w:type="dxa"/>
          </w:tcPr>
          <w:p w14:paraId="2E851E6B" w14:textId="244E9CEA" w:rsidR="009043FE" w:rsidRDefault="006D4078" w:rsidP="009043FE">
            <w:pPr>
              <w:cnfStyle w:val="000000000000" w:firstRow="0" w:lastRow="0" w:firstColumn="0" w:lastColumn="0" w:oddVBand="0" w:evenVBand="0" w:oddHBand="0" w:evenHBand="0" w:firstRowFirstColumn="0" w:firstRowLastColumn="0" w:lastRowFirstColumn="0" w:lastRowLastColumn="0"/>
            </w:pPr>
            <w:r>
              <w:t>The player searches through the parking garage to find the door that leads to a</w:t>
            </w:r>
            <w:r w:rsidR="00987C13">
              <w:t>n entrance</w:t>
            </w:r>
            <w:r>
              <w:t xml:space="preserve"> to </w:t>
            </w:r>
            <w:r w:rsidR="001069B3">
              <w:t>the C</w:t>
            </w:r>
            <w:r w:rsidR="00987C13">
              <w:t>apybara</w:t>
            </w:r>
            <w:r w:rsidR="001069B3">
              <w:t>s</w:t>
            </w:r>
            <w:r w:rsidR="00E43356">
              <w:t>’</w:t>
            </w:r>
            <w:r w:rsidR="001069B3">
              <w:t xml:space="preserve"> </w:t>
            </w:r>
            <w:r w:rsidR="001069B3">
              <w:lastRenderedPageBreak/>
              <w:t xml:space="preserve">lair. The player will also encounter feral ghouls roaming the area </w:t>
            </w:r>
          </w:p>
        </w:tc>
        <w:tc>
          <w:tcPr>
            <w:tcW w:w="1080" w:type="dxa"/>
            <w:vAlign w:val="center"/>
          </w:tcPr>
          <w:p w14:paraId="43ECC6C3" w14:textId="1E5CA322" w:rsidR="009043FE" w:rsidRDefault="00707FEA" w:rsidP="009043FE">
            <w:pPr>
              <w:jc w:val="center"/>
              <w:cnfStyle w:val="000000000000" w:firstRow="0" w:lastRow="0" w:firstColumn="0" w:lastColumn="0" w:oddVBand="0" w:evenVBand="0" w:oddHBand="0" w:evenHBand="0" w:firstRowFirstColumn="0" w:firstRowLastColumn="0" w:lastRowFirstColumn="0" w:lastRowLastColumn="0"/>
            </w:pPr>
            <w:r>
              <w:lastRenderedPageBreak/>
              <w:t>3</w:t>
            </w:r>
          </w:p>
        </w:tc>
        <w:tc>
          <w:tcPr>
            <w:tcW w:w="990" w:type="dxa"/>
            <w:vAlign w:val="center"/>
          </w:tcPr>
          <w:p w14:paraId="6D920326" w14:textId="76E68563" w:rsidR="009043FE" w:rsidRDefault="000402B1" w:rsidP="009043FE">
            <w:pPr>
              <w:jc w:val="center"/>
              <w:cnfStyle w:val="000000000000" w:firstRow="0" w:lastRow="0" w:firstColumn="0" w:lastColumn="0" w:oddVBand="0" w:evenVBand="0" w:oddHBand="0" w:evenHBand="0" w:firstRowFirstColumn="0" w:firstRowLastColumn="0" w:lastRowFirstColumn="0" w:lastRowLastColumn="0"/>
            </w:pPr>
            <w:r>
              <w:t>3</w:t>
            </w:r>
            <w:r w:rsidR="00AF26C7">
              <w:t xml:space="preserve"> mins</w:t>
            </w:r>
          </w:p>
        </w:tc>
        <w:tc>
          <w:tcPr>
            <w:tcW w:w="900" w:type="dxa"/>
            <w:vAlign w:val="center"/>
          </w:tcPr>
          <w:p w14:paraId="158FC09E" w14:textId="6DC3C60F" w:rsidR="009043FE" w:rsidRDefault="009C01BC" w:rsidP="009043FE">
            <w:pPr>
              <w:jc w:val="center"/>
              <w:cnfStyle w:val="000000000000" w:firstRow="0" w:lastRow="0" w:firstColumn="0" w:lastColumn="0" w:oddVBand="0" w:evenVBand="0" w:oddHBand="0" w:evenHBand="0" w:firstRowFirstColumn="0" w:firstRowLastColumn="0" w:lastRowFirstColumn="0" w:lastRowLastColumn="0"/>
            </w:pPr>
            <w:r>
              <w:t>N</w:t>
            </w:r>
          </w:p>
        </w:tc>
      </w:tr>
    </w:tbl>
    <w:p w14:paraId="5689BC60" w14:textId="459D94A8" w:rsidR="00AF26C7" w:rsidRDefault="00AF26C7"/>
    <w:p w14:paraId="495CD9EE" w14:textId="7DAAE59F" w:rsidR="00AF26C7" w:rsidRDefault="00AF26C7"/>
    <w:p w14:paraId="2037EDE4" w14:textId="0D6C09A3" w:rsidR="00AF26C7" w:rsidRDefault="00AF26C7"/>
    <w:p w14:paraId="04BA677E" w14:textId="512D775B" w:rsidR="00AF26C7" w:rsidRDefault="00AF26C7"/>
    <w:p w14:paraId="5848C90E" w14:textId="7C0013EB" w:rsidR="00AF26C7" w:rsidRDefault="00AF26C7"/>
    <w:p w14:paraId="5B89F723" w14:textId="4537C2E3" w:rsidR="00AF26C7" w:rsidRDefault="00AF26C7"/>
    <w:p w14:paraId="073C528A" w14:textId="32650E94" w:rsidR="00AF26C7" w:rsidRDefault="00AF26C7"/>
    <w:p w14:paraId="69ED1E94" w14:textId="6A710BC8" w:rsidR="00225AE6" w:rsidRDefault="00225AE6"/>
    <w:p w14:paraId="0DDDD7B8" w14:textId="77777777" w:rsidR="00317472" w:rsidRDefault="00317472"/>
    <w:p w14:paraId="5445F4C4" w14:textId="77777777" w:rsidR="00AF26C7" w:rsidRDefault="00AF26C7"/>
    <w:p w14:paraId="5EAE1E89" w14:textId="049812A4" w:rsidR="00AF26C7" w:rsidRPr="009043FE" w:rsidRDefault="00AF26C7" w:rsidP="00AF26C7">
      <w:pPr>
        <w:pStyle w:val="Heading3"/>
      </w:pPr>
      <w:bookmarkStart w:id="14" w:name="_Toc535006071"/>
      <w:r>
        <w:lastRenderedPageBreak/>
        <w:t xml:space="preserve">Map 3: </w:t>
      </w:r>
      <w:r w:rsidR="00E43356">
        <w:t xml:space="preserve">The </w:t>
      </w:r>
      <w:r>
        <w:t>C</w:t>
      </w:r>
      <w:r w:rsidR="00C87679">
        <w:t>apybaras</w:t>
      </w:r>
      <w:r w:rsidR="00E43356">
        <w:t>’</w:t>
      </w:r>
      <w:r>
        <w:t xml:space="preserve"> Lair</w:t>
      </w:r>
      <w:r w:rsidR="0019526A">
        <w:t xml:space="preserve"> – First Floor</w:t>
      </w:r>
      <w:bookmarkEnd w:id="14"/>
    </w:p>
    <w:p w14:paraId="58D6649B" w14:textId="59B8070E" w:rsidR="00AF26C7" w:rsidRDefault="00263F4A" w:rsidP="00AF26C7">
      <w:pPr>
        <w:keepNext/>
        <w:jc w:val="center"/>
      </w:pPr>
      <w:r>
        <w:rPr>
          <w:noProof/>
        </w:rPr>
        <w:drawing>
          <wp:inline distT="0" distB="0" distL="0" distR="0" wp14:anchorId="05C465F2" wp14:editId="4E767B4D">
            <wp:extent cx="5683367" cy="439169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683367" cy="4391692"/>
                    </a:xfrm>
                    <a:prstGeom prst="rect">
                      <a:avLst/>
                    </a:prstGeom>
                    <a:noFill/>
                    <a:ln>
                      <a:noFill/>
                    </a:ln>
                  </pic:spPr>
                </pic:pic>
              </a:graphicData>
            </a:graphic>
          </wp:inline>
        </w:drawing>
      </w:r>
    </w:p>
    <w:p w14:paraId="33DE6B4C" w14:textId="27DC2817" w:rsidR="00AF26C7" w:rsidRPr="00EC24EC" w:rsidRDefault="00B34EA5" w:rsidP="00B34EA5">
      <w:pPr>
        <w:pStyle w:val="Caption"/>
        <w:jc w:val="center"/>
      </w:pPr>
      <w:bookmarkStart w:id="15" w:name="_Toc508044323"/>
      <w:r>
        <w:t xml:space="preserve">Figure </w:t>
      </w:r>
      <w:r w:rsidR="000C7F3B">
        <w:rPr>
          <w:noProof/>
        </w:rPr>
        <w:fldChar w:fldCharType="begin"/>
      </w:r>
      <w:r w:rsidR="000C7F3B">
        <w:rPr>
          <w:noProof/>
        </w:rPr>
        <w:instrText xml:space="preserve"> SEQ Figure \* ARABIC </w:instrText>
      </w:r>
      <w:r w:rsidR="000C7F3B">
        <w:rPr>
          <w:noProof/>
        </w:rPr>
        <w:fldChar w:fldCharType="separate"/>
      </w:r>
      <w:r w:rsidR="0041205A">
        <w:rPr>
          <w:noProof/>
        </w:rPr>
        <w:t>3</w:t>
      </w:r>
      <w:r w:rsidR="000C7F3B">
        <w:rPr>
          <w:noProof/>
        </w:rPr>
        <w:fldChar w:fldCharType="end"/>
      </w:r>
      <w:r>
        <w:t xml:space="preserve">: </w:t>
      </w:r>
      <w:r w:rsidRPr="0091386E">
        <w:t>The C</w:t>
      </w:r>
      <w:r w:rsidR="003372B3">
        <w:t>apybaras</w:t>
      </w:r>
      <w:r w:rsidRPr="0091386E">
        <w:t>’ Lair</w:t>
      </w:r>
      <w:bookmarkEnd w:id="15"/>
    </w:p>
    <w:tbl>
      <w:tblPr>
        <w:tblStyle w:val="GridTable4-Accent1"/>
        <w:tblW w:w="10834" w:type="dxa"/>
        <w:jc w:val="center"/>
        <w:tblLayout w:type="fixed"/>
        <w:tblLook w:val="04A0" w:firstRow="1" w:lastRow="0" w:firstColumn="1" w:lastColumn="0" w:noHBand="0" w:noVBand="1"/>
      </w:tblPr>
      <w:tblGrid>
        <w:gridCol w:w="715"/>
        <w:gridCol w:w="3459"/>
        <w:gridCol w:w="3690"/>
        <w:gridCol w:w="1080"/>
        <w:gridCol w:w="990"/>
        <w:gridCol w:w="900"/>
      </w:tblGrid>
      <w:tr w:rsidR="00AF26C7" w14:paraId="3D85A8AA" w14:textId="77777777" w:rsidTr="004353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vAlign w:val="bottom"/>
          </w:tcPr>
          <w:p w14:paraId="76C7060B" w14:textId="77777777" w:rsidR="00AF26C7" w:rsidRDefault="00AF26C7" w:rsidP="00435315">
            <w:pPr>
              <w:jc w:val="center"/>
            </w:pPr>
            <w:r>
              <w:br w:type="page"/>
              <w:t>Map Label</w:t>
            </w:r>
          </w:p>
        </w:tc>
        <w:tc>
          <w:tcPr>
            <w:tcW w:w="3459" w:type="dxa"/>
            <w:vAlign w:val="bottom"/>
          </w:tcPr>
          <w:p w14:paraId="4C3FC01E" w14:textId="77777777" w:rsidR="00AF26C7" w:rsidRDefault="00AF26C7" w:rsidP="00435315">
            <w:pPr>
              <w:jc w:val="center"/>
              <w:cnfStyle w:val="100000000000" w:firstRow="1" w:lastRow="0" w:firstColumn="0" w:lastColumn="0" w:oddVBand="0" w:evenVBand="0" w:oddHBand="0" w:evenHBand="0" w:firstRowFirstColumn="0" w:firstRowLastColumn="0" w:lastRowFirstColumn="0" w:lastRowLastColumn="0"/>
            </w:pPr>
            <w:r>
              <w:t>Event Description</w:t>
            </w:r>
          </w:p>
        </w:tc>
        <w:tc>
          <w:tcPr>
            <w:tcW w:w="3690" w:type="dxa"/>
            <w:vAlign w:val="bottom"/>
          </w:tcPr>
          <w:p w14:paraId="44BA1CEF" w14:textId="77777777" w:rsidR="00AF26C7" w:rsidRDefault="00AF26C7" w:rsidP="00435315">
            <w:pPr>
              <w:jc w:val="center"/>
              <w:cnfStyle w:val="100000000000" w:firstRow="1" w:lastRow="0" w:firstColumn="0" w:lastColumn="0" w:oddVBand="0" w:evenVBand="0" w:oddHBand="0" w:evenHBand="0" w:firstRowFirstColumn="0" w:firstRowLastColumn="0" w:lastRowFirstColumn="0" w:lastRowLastColumn="0"/>
            </w:pPr>
            <w:r>
              <w:t>Detail Information</w:t>
            </w:r>
          </w:p>
        </w:tc>
        <w:tc>
          <w:tcPr>
            <w:tcW w:w="1080" w:type="dxa"/>
            <w:vAlign w:val="bottom"/>
          </w:tcPr>
          <w:p w14:paraId="32F4D517" w14:textId="77777777" w:rsidR="00AF26C7" w:rsidRDefault="00AF26C7" w:rsidP="00435315">
            <w:pPr>
              <w:jc w:val="center"/>
              <w:cnfStyle w:val="100000000000" w:firstRow="1" w:lastRow="0" w:firstColumn="0" w:lastColumn="0" w:oddVBand="0" w:evenVBand="0" w:oddHBand="0" w:evenHBand="0" w:firstRowFirstColumn="0" w:firstRowLastColumn="0" w:lastRowFirstColumn="0" w:lastRowLastColumn="0"/>
            </w:pPr>
            <w:r>
              <w:t>Approx. Difficulty (1-10)</w:t>
            </w:r>
          </w:p>
        </w:tc>
        <w:tc>
          <w:tcPr>
            <w:tcW w:w="990" w:type="dxa"/>
            <w:vAlign w:val="bottom"/>
          </w:tcPr>
          <w:p w14:paraId="759FAC24" w14:textId="77777777" w:rsidR="00AF26C7" w:rsidRDefault="00AF26C7" w:rsidP="00435315">
            <w:pPr>
              <w:jc w:val="center"/>
              <w:cnfStyle w:val="100000000000" w:firstRow="1" w:lastRow="0" w:firstColumn="0" w:lastColumn="0" w:oddVBand="0" w:evenVBand="0" w:oddHBand="0" w:evenHBand="0" w:firstRowFirstColumn="0" w:firstRowLastColumn="0" w:lastRowFirstColumn="0" w:lastRowLastColumn="0"/>
            </w:pPr>
            <w:r>
              <w:t>Approx. Time</w:t>
            </w:r>
          </w:p>
        </w:tc>
        <w:tc>
          <w:tcPr>
            <w:tcW w:w="900" w:type="dxa"/>
            <w:vAlign w:val="bottom"/>
          </w:tcPr>
          <w:p w14:paraId="099BEAA6" w14:textId="77777777" w:rsidR="00AF26C7" w:rsidRDefault="00AF26C7" w:rsidP="00435315">
            <w:pPr>
              <w:jc w:val="center"/>
              <w:cnfStyle w:val="100000000000" w:firstRow="1" w:lastRow="0" w:firstColumn="0" w:lastColumn="0" w:oddVBand="0" w:evenVBand="0" w:oddHBand="0" w:evenHBand="0" w:firstRowFirstColumn="0" w:firstRowLastColumn="0" w:lastRowFirstColumn="0" w:lastRowLastColumn="0"/>
            </w:pPr>
            <w:r>
              <w:t>Wow?</w:t>
            </w:r>
          </w:p>
        </w:tc>
      </w:tr>
      <w:tr w:rsidR="00AF26C7" w14:paraId="5CD5B132" w14:textId="77777777" w:rsidTr="004353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4BA44ABD" w14:textId="32836BB7" w:rsidR="00AF26C7" w:rsidRDefault="00E43356" w:rsidP="00435315">
            <w:pPr>
              <w:jc w:val="center"/>
            </w:pPr>
            <w:r>
              <w:t>6</w:t>
            </w:r>
          </w:p>
        </w:tc>
        <w:tc>
          <w:tcPr>
            <w:tcW w:w="3459" w:type="dxa"/>
          </w:tcPr>
          <w:p w14:paraId="78D40B59" w14:textId="7D5561CF" w:rsidR="00AF26C7" w:rsidRDefault="0019526A" w:rsidP="00435315">
            <w:pPr>
              <w:cnfStyle w:val="000000100000" w:firstRow="0" w:lastRow="0" w:firstColumn="0" w:lastColumn="0" w:oddVBand="0" w:evenVBand="0" w:oddHBand="1" w:evenHBand="0" w:firstRowFirstColumn="0" w:firstRowLastColumn="0" w:lastRowFirstColumn="0" w:lastRowLastColumn="0"/>
            </w:pPr>
            <w:r>
              <w:t xml:space="preserve">(optional) </w:t>
            </w:r>
            <w:r w:rsidR="00BF6A73">
              <w:t xml:space="preserve">The player </w:t>
            </w:r>
            <w:r w:rsidR="00012EBC">
              <w:t>finds</w:t>
            </w:r>
            <w:r w:rsidR="00BF6A73">
              <w:t xml:space="preserve"> </w:t>
            </w:r>
            <w:r w:rsidR="00961DE2">
              <w:t>Leo</w:t>
            </w:r>
          </w:p>
        </w:tc>
        <w:tc>
          <w:tcPr>
            <w:tcW w:w="3690" w:type="dxa"/>
          </w:tcPr>
          <w:p w14:paraId="79C45B9A" w14:textId="18909C2C" w:rsidR="00AF26C7" w:rsidRDefault="00360EE2" w:rsidP="00435315">
            <w:pPr>
              <w:cnfStyle w:val="000000100000" w:firstRow="0" w:lastRow="0" w:firstColumn="0" w:lastColumn="0" w:oddVBand="0" w:evenVBand="0" w:oddHBand="1" w:evenHBand="0" w:firstRowFirstColumn="0" w:firstRowLastColumn="0" w:lastRowFirstColumn="0" w:lastRowLastColumn="0"/>
            </w:pPr>
            <w:r>
              <w:t xml:space="preserve">The player </w:t>
            </w:r>
            <w:r w:rsidR="00012EBC">
              <w:t>finds</w:t>
            </w:r>
            <w:r>
              <w:t xml:space="preserve"> a prisoner</w:t>
            </w:r>
            <w:r w:rsidR="00961DE2">
              <w:t xml:space="preserve"> named Leo,</w:t>
            </w:r>
            <w:r w:rsidR="0019526A">
              <w:t xml:space="preserve"> who begs the player to rescue him and his wife</w:t>
            </w:r>
            <w:r w:rsidR="00012EBC">
              <w:t xml:space="preserve">. </w:t>
            </w:r>
            <w:r w:rsidR="00961DE2">
              <w:t>Leo</w:t>
            </w:r>
            <w:r w:rsidR="0019526A">
              <w:t xml:space="preserve"> also</w:t>
            </w:r>
            <w:r w:rsidR="00012EBC">
              <w:t xml:space="preserve"> tells the player where the leaders of the Capybara are </w:t>
            </w:r>
          </w:p>
        </w:tc>
        <w:tc>
          <w:tcPr>
            <w:tcW w:w="1080" w:type="dxa"/>
            <w:vAlign w:val="center"/>
          </w:tcPr>
          <w:p w14:paraId="7CFB0FF6" w14:textId="7EC3F9C8" w:rsidR="00AF26C7" w:rsidRDefault="000402B1" w:rsidP="00435315">
            <w:pPr>
              <w:jc w:val="center"/>
              <w:cnfStyle w:val="000000100000" w:firstRow="0" w:lastRow="0" w:firstColumn="0" w:lastColumn="0" w:oddVBand="0" w:evenVBand="0" w:oddHBand="1" w:evenHBand="0" w:firstRowFirstColumn="0" w:firstRowLastColumn="0" w:lastRowFirstColumn="0" w:lastRowLastColumn="0"/>
            </w:pPr>
            <w:r>
              <w:t>1</w:t>
            </w:r>
          </w:p>
        </w:tc>
        <w:tc>
          <w:tcPr>
            <w:tcW w:w="990" w:type="dxa"/>
            <w:vAlign w:val="center"/>
          </w:tcPr>
          <w:p w14:paraId="46A05BA9" w14:textId="54F4C935" w:rsidR="00AF26C7" w:rsidRDefault="000402B1" w:rsidP="00435315">
            <w:pPr>
              <w:jc w:val="center"/>
              <w:cnfStyle w:val="000000100000" w:firstRow="0" w:lastRow="0" w:firstColumn="0" w:lastColumn="0" w:oddVBand="0" w:evenVBand="0" w:oddHBand="1" w:evenHBand="0" w:firstRowFirstColumn="0" w:firstRowLastColumn="0" w:lastRowFirstColumn="0" w:lastRowLastColumn="0"/>
            </w:pPr>
            <w:r>
              <w:t>&lt;1</w:t>
            </w:r>
            <w:r w:rsidR="00AF26C7">
              <w:t xml:space="preserve"> min</w:t>
            </w:r>
          </w:p>
        </w:tc>
        <w:tc>
          <w:tcPr>
            <w:tcW w:w="900" w:type="dxa"/>
            <w:vAlign w:val="center"/>
          </w:tcPr>
          <w:p w14:paraId="10E92FA6" w14:textId="50A08D9A" w:rsidR="00AF26C7" w:rsidRDefault="00212BFC" w:rsidP="00435315">
            <w:pPr>
              <w:jc w:val="center"/>
              <w:cnfStyle w:val="000000100000" w:firstRow="0" w:lastRow="0" w:firstColumn="0" w:lastColumn="0" w:oddVBand="0" w:evenVBand="0" w:oddHBand="1" w:evenHBand="0" w:firstRowFirstColumn="0" w:firstRowLastColumn="0" w:lastRowFirstColumn="0" w:lastRowLastColumn="0"/>
            </w:pPr>
            <w:r>
              <w:t>Y</w:t>
            </w:r>
          </w:p>
        </w:tc>
      </w:tr>
      <w:tr w:rsidR="00AF26C7" w14:paraId="137457FF" w14:textId="77777777" w:rsidTr="00435315">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0CFBA65B" w14:textId="78CD8C68" w:rsidR="00AF26C7" w:rsidRDefault="00E43356" w:rsidP="00435315">
            <w:pPr>
              <w:jc w:val="center"/>
            </w:pPr>
            <w:r>
              <w:t>7</w:t>
            </w:r>
            <w:r w:rsidR="00B01E60">
              <w:t>a</w:t>
            </w:r>
          </w:p>
        </w:tc>
        <w:tc>
          <w:tcPr>
            <w:tcW w:w="3459" w:type="dxa"/>
          </w:tcPr>
          <w:p w14:paraId="2D29A6B5" w14:textId="1CFC5D4E" w:rsidR="00AF26C7" w:rsidRPr="00B01E60" w:rsidRDefault="00326CA0" w:rsidP="00435315">
            <w:pPr>
              <w:cnfStyle w:val="000000000000" w:firstRow="0" w:lastRow="0" w:firstColumn="0" w:lastColumn="0" w:oddVBand="0" w:evenVBand="0" w:oddHBand="0" w:evenHBand="0" w:firstRowFirstColumn="0" w:firstRowLastColumn="0" w:lastRowFirstColumn="0" w:lastRowLastColumn="0"/>
              <w:rPr>
                <w:b/>
              </w:rPr>
            </w:pPr>
            <w:r w:rsidRPr="00326CA0">
              <w:t xml:space="preserve">The player </w:t>
            </w:r>
            <w:r w:rsidR="00DA5920">
              <w:t xml:space="preserve">goes to rescue </w:t>
            </w:r>
            <w:r w:rsidR="00961DE2">
              <w:t>Matilda</w:t>
            </w:r>
          </w:p>
        </w:tc>
        <w:tc>
          <w:tcPr>
            <w:tcW w:w="3690" w:type="dxa"/>
          </w:tcPr>
          <w:p w14:paraId="31ED49B1" w14:textId="3CAFDB27" w:rsidR="00AF26C7" w:rsidRDefault="00326CA0" w:rsidP="00435315">
            <w:pPr>
              <w:cnfStyle w:val="000000000000" w:firstRow="0" w:lastRow="0" w:firstColumn="0" w:lastColumn="0" w:oddVBand="0" w:evenVBand="0" w:oddHBand="0" w:evenHBand="0" w:firstRowFirstColumn="0" w:firstRowLastColumn="0" w:lastRowFirstColumn="0" w:lastRowLastColumn="0"/>
            </w:pPr>
            <w:r>
              <w:t xml:space="preserve">The player </w:t>
            </w:r>
            <w:r w:rsidR="00DA5920">
              <w:t>goes</w:t>
            </w:r>
            <w:r>
              <w:t xml:space="preserve"> to the </w:t>
            </w:r>
            <w:r w:rsidR="00DA5920">
              <w:t>execution room</w:t>
            </w:r>
            <w:r>
              <w:t xml:space="preserve"> where </w:t>
            </w:r>
            <w:r w:rsidR="00961DE2">
              <w:t>Matilda</w:t>
            </w:r>
            <w:r>
              <w:t xml:space="preserve"> is being</w:t>
            </w:r>
            <w:r w:rsidR="00961DE2">
              <w:t xml:space="preserve"> tortured</w:t>
            </w:r>
            <w:r w:rsidR="00DA5920">
              <w:t>.</w:t>
            </w:r>
            <w:r w:rsidR="00961DE2">
              <w:t xml:space="preserve"> The player will also encounter some guards on the way.</w:t>
            </w:r>
          </w:p>
        </w:tc>
        <w:tc>
          <w:tcPr>
            <w:tcW w:w="1080" w:type="dxa"/>
            <w:vAlign w:val="center"/>
          </w:tcPr>
          <w:p w14:paraId="7730E044" w14:textId="417733F8" w:rsidR="00AF26C7" w:rsidRDefault="000402B1" w:rsidP="00435315">
            <w:pPr>
              <w:jc w:val="center"/>
              <w:cnfStyle w:val="000000000000" w:firstRow="0" w:lastRow="0" w:firstColumn="0" w:lastColumn="0" w:oddVBand="0" w:evenVBand="0" w:oddHBand="0" w:evenHBand="0" w:firstRowFirstColumn="0" w:firstRowLastColumn="0" w:lastRowFirstColumn="0" w:lastRowLastColumn="0"/>
            </w:pPr>
            <w:r>
              <w:t>4</w:t>
            </w:r>
          </w:p>
        </w:tc>
        <w:tc>
          <w:tcPr>
            <w:tcW w:w="990" w:type="dxa"/>
            <w:vAlign w:val="center"/>
          </w:tcPr>
          <w:p w14:paraId="29189028" w14:textId="151191E7" w:rsidR="00AF26C7" w:rsidRDefault="00961DE2" w:rsidP="00435315">
            <w:pPr>
              <w:jc w:val="center"/>
              <w:cnfStyle w:val="000000000000" w:firstRow="0" w:lastRow="0" w:firstColumn="0" w:lastColumn="0" w:oddVBand="0" w:evenVBand="0" w:oddHBand="0" w:evenHBand="0" w:firstRowFirstColumn="0" w:firstRowLastColumn="0" w:lastRowFirstColumn="0" w:lastRowLastColumn="0"/>
            </w:pPr>
            <w:r>
              <w:t>3</w:t>
            </w:r>
            <w:r w:rsidR="00AF26C7">
              <w:t xml:space="preserve"> min</w:t>
            </w:r>
          </w:p>
        </w:tc>
        <w:tc>
          <w:tcPr>
            <w:tcW w:w="900" w:type="dxa"/>
            <w:vAlign w:val="center"/>
          </w:tcPr>
          <w:p w14:paraId="2E5F2753" w14:textId="5E171878" w:rsidR="00AF26C7" w:rsidRDefault="00961DE2" w:rsidP="00435315">
            <w:pPr>
              <w:jc w:val="center"/>
              <w:cnfStyle w:val="000000000000" w:firstRow="0" w:lastRow="0" w:firstColumn="0" w:lastColumn="0" w:oddVBand="0" w:evenVBand="0" w:oddHBand="0" w:evenHBand="0" w:firstRowFirstColumn="0" w:firstRowLastColumn="0" w:lastRowFirstColumn="0" w:lastRowLastColumn="0"/>
            </w:pPr>
            <w:r>
              <w:t>Y</w:t>
            </w:r>
          </w:p>
        </w:tc>
      </w:tr>
      <w:tr w:rsidR="00DA5920" w14:paraId="59D528DB" w14:textId="77777777" w:rsidTr="004353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5D126316" w14:textId="37128D5C" w:rsidR="00DA5920" w:rsidRDefault="00DA5920" w:rsidP="00DA5920">
            <w:pPr>
              <w:jc w:val="center"/>
            </w:pPr>
            <w:r>
              <w:t>7b</w:t>
            </w:r>
          </w:p>
        </w:tc>
        <w:tc>
          <w:tcPr>
            <w:tcW w:w="3459" w:type="dxa"/>
          </w:tcPr>
          <w:p w14:paraId="257028F9" w14:textId="5DC5CD20" w:rsidR="00DA5920" w:rsidRDefault="00DA5920" w:rsidP="00DA5920">
            <w:pPr>
              <w:cnfStyle w:val="000000100000" w:firstRow="0" w:lastRow="0" w:firstColumn="0" w:lastColumn="0" w:oddVBand="0" w:evenVBand="0" w:oddHBand="1" w:evenHBand="0" w:firstRowFirstColumn="0" w:firstRowLastColumn="0" w:lastRowFirstColumn="0" w:lastRowLastColumn="0"/>
            </w:pPr>
            <w:r>
              <w:t xml:space="preserve">The player goes </w:t>
            </w:r>
            <w:r w:rsidR="00225AE6">
              <w:t>upstairs to find the room where the leaders of the Capybara are</w:t>
            </w:r>
          </w:p>
        </w:tc>
        <w:tc>
          <w:tcPr>
            <w:tcW w:w="3690" w:type="dxa"/>
          </w:tcPr>
          <w:p w14:paraId="5AE09419" w14:textId="2B396691" w:rsidR="00DA5920" w:rsidRDefault="00DA5920" w:rsidP="00DA5920">
            <w:pPr>
              <w:cnfStyle w:val="000000100000" w:firstRow="0" w:lastRow="0" w:firstColumn="0" w:lastColumn="0" w:oddVBand="0" w:evenVBand="0" w:oddHBand="1" w:evenHBand="0" w:firstRowFirstColumn="0" w:firstRowLastColumn="0" w:lastRowFirstColumn="0" w:lastRowLastColumn="0"/>
            </w:pPr>
            <w:r>
              <w:t xml:space="preserve">The player goes </w:t>
            </w:r>
            <w:r w:rsidR="00B11DAD">
              <w:t xml:space="preserve">upstairs </w:t>
            </w:r>
            <w:r>
              <w:t>to</w:t>
            </w:r>
            <w:r w:rsidR="00B11DAD">
              <w:t xml:space="preserve"> find</w:t>
            </w:r>
            <w:r>
              <w:t xml:space="preserve"> the room where the leaders of the Capybara gang are. The player will also encounter some guards on the way</w:t>
            </w:r>
            <w:r w:rsidR="00317472">
              <w:t>.</w:t>
            </w:r>
          </w:p>
        </w:tc>
        <w:tc>
          <w:tcPr>
            <w:tcW w:w="1080" w:type="dxa"/>
            <w:vAlign w:val="center"/>
          </w:tcPr>
          <w:p w14:paraId="749E7366" w14:textId="542097F3" w:rsidR="00DA5920" w:rsidRDefault="0038778E" w:rsidP="00DA5920">
            <w:pPr>
              <w:jc w:val="center"/>
              <w:cnfStyle w:val="000000100000" w:firstRow="0" w:lastRow="0" w:firstColumn="0" w:lastColumn="0" w:oddVBand="0" w:evenVBand="0" w:oddHBand="1" w:evenHBand="0" w:firstRowFirstColumn="0" w:firstRowLastColumn="0" w:lastRowFirstColumn="0" w:lastRowLastColumn="0"/>
            </w:pPr>
            <w:r>
              <w:t>6</w:t>
            </w:r>
          </w:p>
        </w:tc>
        <w:tc>
          <w:tcPr>
            <w:tcW w:w="990" w:type="dxa"/>
            <w:vAlign w:val="center"/>
          </w:tcPr>
          <w:p w14:paraId="7DBDF49B" w14:textId="017225DD" w:rsidR="00DA5920" w:rsidRDefault="00012EBC" w:rsidP="00DA5920">
            <w:pPr>
              <w:jc w:val="center"/>
              <w:cnfStyle w:val="000000100000" w:firstRow="0" w:lastRow="0" w:firstColumn="0" w:lastColumn="0" w:oddVBand="0" w:evenVBand="0" w:oddHBand="1" w:evenHBand="0" w:firstRowFirstColumn="0" w:firstRowLastColumn="0" w:lastRowFirstColumn="0" w:lastRowLastColumn="0"/>
            </w:pPr>
            <w:r>
              <w:t>3</w:t>
            </w:r>
            <w:r w:rsidR="00DA5920">
              <w:t xml:space="preserve"> mins</w:t>
            </w:r>
          </w:p>
        </w:tc>
        <w:tc>
          <w:tcPr>
            <w:tcW w:w="900" w:type="dxa"/>
            <w:vAlign w:val="center"/>
          </w:tcPr>
          <w:p w14:paraId="7B5DD584" w14:textId="132347EF" w:rsidR="00DA5920" w:rsidRDefault="00DA5920" w:rsidP="00DA5920">
            <w:pPr>
              <w:jc w:val="center"/>
              <w:cnfStyle w:val="000000100000" w:firstRow="0" w:lastRow="0" w:firstColumn="0" w:lastColumn="0" w:oddVBand="0" w:evenVBand="0" w:oddHBand="1" w:evenHBand="0" w:firstRowFirstColumn="0" w:firstRowLastColumn="0" w:lastRowFirstColumn="0" w:lastRowLastColumn="0"/>
            </w:pPr>
            <w:r>
              <w:t>Y</w:t>
            </w:r>
          </w:p>
        </w:tc>
      </w:tr>
    </w:tbl>
    <w:p w14:paraId="755EE85B" w14:textId="7F695473" w:rsidR="009043FE" w:rsidRDefault="009043FE">
      <w:pPr>
        <w:rPr>
          <w:rFonts w:asciiTheme="majorHAnsi" w:eastAsiaTheme="majorEastAsia" w:hAnsiTheme="majorHAnsi" w:cstheme="majorBidi"/>
          <w:b/>
          <w:bCs/>
          <w:color w:val="4F81BD" w:themeColor="accent1"/>
          <w:sz w:val="26"/>
          <w:szCs w:val="26"/>
        </w:rPr>
      </w:pPr>
      <w:r>
        <w:br w:type="page"/>
      </w:r>
    </w:p>
    <w:p w14:paraId="0B0EDA31" w14:textId="5ADC1530" w:rsidR="00405C44" w:rsidRPr="009043FE" w:rsidRDefault="00405C44" w:rsidP="00405C44">
      <w:pPr>
        <w:pStyle w:val="Heading3"/>
      </w:pPr>
      <w:bookmarkStart w:id="16" w:name="_Toc535006072"/>
      <w:r>
        <w:lastRenderedPageBreak/>
        <w:t>Map 4: The Execution Room</w:t>
      </w:r>
      <w:bookmarkEnd w:id="16"/>
    </w:p>
    <w:p w14:paraId="53D531BD" w14:textId="77777777" w:rsidR="00405C44" w:rsidRDefault="00405C44" w:rsidP="00405C44">
      <w:pPr>
        <w:keepNext/>
        <w:jc w:val="center"/>
      </w:pPr>
      <w:r>
        <w:rPr>
          <w:noProof/>
        </w:rPr>
        <w:drawing>
          <wp:inline distT="0" distB="0" distL="0" distR="0" wp14:anchorId="67D3FEE8" wp14:editId="0128A9DA">
            <wp:extent cx="4782722" cy="416780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782722" cy="4167801"/>
                    </a:xfrm>
                    <a:prstGeom prst="rect">
                      <a:avLst/>
                    </a:prstGeom>
                    <a:noFill/>
                    <a:ln>
                      <a:noFill/>
                    </a:ln>
                  </pic:spPr>
                </pic:pic>
              </a:graphicData>
            </a:graphic>
          </wp:inline>
        </w:drawing>
      </w:r>
    </w:p>
    <w:p w14:paraId="34E1F262" w14:textId="73084FE4" w:rsidR="00405C44" w:rsidRPr="00EC24EC" w:rsidRDefault="00CB6A79">
      <w:pPr>
        <w:pStyle w:val="Caption"/>
        <w:jc w:val="center"/>
      </w:pPr>
      <w:bookmarkStart w:id="17" w:name="_Toc508044324"/>
      <w:r>
        <w:t xml:space="preserve">Figure </w:t>
      </w:r>
      <w:r w:rsidR="00A551F0">
        <w:rPr>
          <w:noProof/>
        </w:rPr>
        <w:fldChar w:fldCharType="begin"/>
      </w:r>
      <w:r w:rsidR="00A551F0">
        <w:rPr>
          <w:noProof/>
        </w:rPr>
        <w:instrText xml:space="preserve"> SEQ Figure \* ARABIC </w:instrText>
      </w:r>
      <w:r w:rsidR="00A551F0">
        <w:rPr>
          <w:noProof/>
        </w:rPr>
        <w:fldChar w:fldCharType="separate"/>
      </w:r>
      <w:r w:rsidR="0041205A">
        <w:rPr>
          <w:noProof/>
        </w:rPr>
        <w:t>4</w:t>
      </w:r>
      <w:r w:rsidR="00A551F0">
        <w:rPr>
          <w:noProof/>
        </w:rPr>
        <w:fldChar w:fldCharType="end"/>
      </w:r>
      <w:r>
        <w:t xml:space="preserve">: </w:t>
      </w:r>
      <w:r w:rsidRPr="00C9528B">
        <w:t>The Execution Room</w:t>
      </w:r>
      <w:bookmarkEnd w:id="17"/>
      <w:r w:rsidR="00317472">
        <w:t xml:space="preserve"> – where Matilda is being held</w:t>
      </w:r>
    </w:p>
    <w:tbl>
      <w:tblPr>
        <w:tblStyle w:val="GridTable4-Accent1"/>
        <w:tblW w:w="10834" w:type="dxa"/>
        <w:jc w:val="center"/>
        <w:tblLayout w:type="fixed"/>
        <w:tblLook w:val="04A0" w:firstRow="1" w:lastRow="0" w:firstColumn="1" w:lastColumn="0" w:noHBand="0" w:noVBand="1"/>
      </w:tblPr>
      <w:tblGrid>
        <w:gridCol w:w="715"/>
        <w:gridCol w:w="3459"/>
        <w:gridCol w:w="3690"/>
        <w:gridCol w:w="1080"/>
        <w:gridCol w:w="990"/>
        <w:gridCol w:w="900"/>
      </w:tblGrid>
      <w:tr w:rsidR="00405C44" w14:paraId="54F3497D" w14:textId="77777777" w:rsidTr="00405C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vAlign w:val="bottom"/>
          </w:tcPr>
          <w:p w14:paraId="5B1C6175" w14:textId="77777777" w:rsidR="00405C44" w:rsidRDefault="00405C44" w:rsidP="00405C44">
            <w:pPr>
              <w:jc w:val="center"/>
            </w:pPr>
            <w:r>
              <w:br w:type="page"/>
              <w:t>Map Label</w:t>
            </w:r>
          </w:p>
        </w:tc>
        <w:tc>
          <w:tcPr>
            <w:tcW w:w="3459" w:type="dxa"/>
            <w:vAlign w:val="bottom"/>
          </w:tcPr>
          <w:p w14:paraId="6AD3A6C2" w14:textId="77777777" w:rsidR="00405C44" w:rsidRDefault="00405C44" w:rsidP="00405C44">
            <w:pPr>
              <w:jc w:val="center"/>
              <w:cnfStyle w:val="100000000000" w:firstRow="1" w:lastRow="0" w:firstColumn="0" w:lastColumn="0" w:oddVBand="0" w:evenVBand="0" w:oddHBand="0" w:evenHBand="0" w:firstRowFirstColumn="0" w:firstRowLastColumn="0" w:lastRowFirstColumn="0" w:lastRowLastColumn="0"/>
            </w:pPr>
            <w:r>
              <w:t>Event Description</w:t>
            </w:r>
          </w:p>
        </w:tc>
        <w:tc>
          <w:tcPr>
            <w:tcW w:w="3690" w:type="dxa"/>
            <w:vAlign w:val="bottom"/>
          </w:tcPr>
          <w:p w14:paraId="54B157D6" w14:textId="77777777" w:rsidR="00405C44" w:rsidRDefault="00405C44" w:rsidP="00405C44">
            <w:pPr>
              <w:jc w:val="center"/>
              <w:cnfStyle w:val="100000000000" w:firstRow="1" w:lastRow="0" w:firstColumn="0" w:lastColumn="0" w:oddVBand="0" w:evenVBand="0" w:oddHBand="0" w:evenHBand="0" w:firstRowFirstColumn="0" w:firstRowLastColumn="0" w:lastRowFirstColumn="0" w:lastRowLastColumn="0"/>
            </w:pPr>
            <w:r>
              <w:t>Detail Information</w:t>
            </w:r>
          </w:p>
        </w:tc>
        <w:tc>
          <w:tcPr>
            <w:tcW w:w="1080" w:type="dxa"/>
            <w:vAlign w:val="bottom"/>
          </w:tcPr>
          <w:p w14:paraId="32839438" w14:textId="77777777" w:rsidR="00405C44" w:rsidRDefault="00405C44" w:rsidP="00405C44">
            <w:pPr>
              <w:jc w:val="center"/>
              <w:cnfStyle w:val="100000000000" w:firstRow="1" w:lastRow="0" w:firstColumn="0" w:lastColumn="0" w:oddVBand="0" w:evenVBand="0" w:oddHBand="0" w:evenHBand="0" w:firstRowFirstColumn="0" w:firstRowLastColumn="0" w:lastRowFirstColumn="0" w:lastRowLastColumn="0"/>
            </w:pPr>
            <w:r>
              <w:t>Approx. Difficulty (1-10)</w:t>
            </w:r>
          </w:p>
        </w:tc>
        <w:tc>
          <w:tcPr>
            <w:tcW w:w="990" w:type="dxa"/>
            <w:vAlign w:val="bottom"/>
          </w:tcPr>
          <w:p w14:paraId="7CD9FC43" w14:textId="77777777" w:rsidR="00405C44" w:rsidRDefault="00405C44" w:rsidP="00405C44">
            <w:pPr>
              <w:jc w:val="center"/>
              <w:cnfStyle w:val="100000000000" w:firstRow="1" w:lastRow="0" w:firstColumn="0" w:lastColumn="0" w:oddVBand="0" w:evenVBand="0" w:oddHBand="0" w:evenHBand="0" w:firstRowFirstColumn="0" w:firstRowLastColumn="0" w:lastRowFirstColumn="0" w:lastRowLastColumn="0"/>
            </w:pPr>
            <w:r>
              <w:t>Approx. Time</w:t>
            </w:r>
          </w:p>
        </w:tc>
        <w:tc>
          <w:tcPr>
            <w:tcW w:w="900" w:type="dxa"/>
            <w:vAlign w:val="bottom"/>
          </w:tcPr>
          <w:p w14:paraId="51AF80F6" w14:textId="77777777" w:rsidR="00405C44" w:rsidRDefault="00405C44" w:rsidP="00405C44">
            <w:pPr>
              <w:jc w:val="center"/>
              <w:cnfStyle w:val="100000000000" w:firstRow="1" w:lastRow="0" w:firstColumn="0" w:lastColumn="0" w:oddVBand="0" w:evenVBand="0" w:oddHBand="0" w:evenHBand="0" w:firstRowFirstColumn="0" w:firstRowLastColumn="0" w:lastRowFirstColumn="0" w:lastRowLastColumn="0"/>
            </w:pPr>
            <w:r>
              <w:t>Wow?</w:t>
            </w:r>
          </w:p>
        </w:tc>
      </w:tr>
      <w:tr w:rsidR="00405C44" w14:paraId="025DE0FF" w14:textId="77777777" w:rsidTr="00405C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14571E60" w14:textId="14754A31" w:rsidR="00405C44" w:rsidRDefault="00405C44" w:rsidP="00405C44">
            <w:pPr>
              <w:jc w:val="center"/>
            </w:pPr>
            <w:r>
              <w:t>8</w:t>
            </w:r>
          </w:p>
        </w:tc>
        <w:tc>
          <w:tcPr>
            <w:tcW w:w="3459" w:type="dxa"/>
          </w:tcPr>
          <w:p w14:paraId="6D34F3CE" w14:textId="2BF1599E" w:rsidR="00405C44" w:rsidRDefault="00405C44" w:rsidP="00405C44">
            <w:pPr>
              <w:cnfStyle w:val="000000100000" w:firstRow="0" w:lastRow="0" w:firstColumn="0" w:lastColumn="0" w:oddVBand="0" w:evenVBand="0" w:oddHBand="1" w:evenHBand="0" w:firstRowFirstColumn="0" w:firstRowLastColumn="0" w:lastRowFirstColumn="0" w:lastRowLastColumn="0"/>
            </w:pPr>
            <w:r>
              <w:t xml:space="preserve">The player kills the guards in the execution room to save </w:t>
            </w:r>
            <w:r w:rsidR="00961DE2">
              <w:t>Matilda</w:t>
            </w:r>
            <w:r w:rsidR="00CB6A79">
              <w:t>.</w:t>
            </w:r>
          </w:p>
        </w:tc>
        <w:tc>
          <w:tcPr>
            <w:tcW w:w="3690" w:type="dxa"/>
          </w:tcPr>
          <w:p w14:paraId="237A291D" w14:textId="2DF59371" w:rsidR="00405C44" w:rsidRDefault="00405C44" w:rsidP="00405C44">
            <w:pPr>
              <w:cnfStyle w:val="000000100000" w:firstRow="0" w:lastRow="0" w:firstColumn="0" w:lastColumn="0" w:oddVBand="0" w:evenVBand="0" w:oddHBand="1" w:evenHBand="0" w:firstRowFirstColumn="0" w:firstRowLastColumn="0" w:lastRowFirstColumn="0" w:lastRowLastColumn="0"/>
            </w:pPr>
            <w:r>
              <w:t xml:space="preserve">The player reaches the execution room and kills the guards on the area to save </w:t>
            </w:r>
            <w:r w:rsidR="00961DE2">
              <w:t>Matilda</w:t>
            </w:r>
            <w:r w:rsidR="00CB6A79">
              <w:t>.</w:t>
            </w:r>
            <w:r w:rsidR="00B11DAD">
              <w:t xml:space="preserve"> Matilda says that the key to Leo’s cell is somewhere in this room</w:t>
            </w:r>
            <w:r w:rsidR="00317472">
              <w:t>. At this time, the leaders of the gang already left the facility to take in their next raid.</w:t>
            </w:r>
          </w:p>
        </w:tc>
        <w:tc>
          <w:tcPr>
            <w:tcW w:w="1080" w:type="dxa"/>
            <w:vAlign w:val="center"/>
          </w:tcPr>
          <w:p w14:paraId="2087FA01" w14:textId="77777777" w:rsidR="00405C44" w:rsidRDefault="00405C44" w:rsidP="00405C44">
            <w:pPr>
              <w:jc w:val="center"/>
              <w:cnfStyle w:val="000000100000" w:firstRow="0" w:lastRow="0" w:firstColumn="0" w:lastColumn="0" w:oddVBand="0" w:evenVBand="0" w:oddHBand="1" w:evenHBand="0" w:firstRowFirstColumn="0" w:firstRowLastColumn="0" w:lastRowFirstColumn="0" w:lastRowLastColumn="0"/>
            </w:pPr>
            <w:r>
              <w:t>4</w:t>
            </w:r>
          </w:p>
        </w:tc>
        <w:tc>
          <w:tcPr>
            <w:tcW w:w="990" w:type="dxa"/>
            <w:vAlign w:val="center"/>
          </w:tcPr>
          <w:p w14:paraId="1B8EC23F" w14:textId="624F9F72" w:rsidR="00405C44" w:rsidRDefault="00405C44" w:rsidP="00405C44">
            <w:pPr>
              <w:jc w:val="center"/>
              <w:cnfStyle w:val="000000100000" w:firstRow="0" w:lastRow="0" w:firstColumn="0" w:lastColumn="0" w:oddVBand="0" w:evenVBand="0" w:oddHBand="1" w:evenHBand="0" w:firstRowFirstColumn="0" w:firstRowLastColumn="0" w:lastRowFirstColumn="0" w:lastRowLastColumn="0"/>
            </w:pPr>
            <w:r>
              <w:t>&lt;1 min</w:t>
            </w:r>
          </w:p>
        </w:tc>
        <w:tc>
          <w:tcPr>
            <w:tcW w:w="900" w:type="dxa"/>
            <w:vAlign w:val="center"/>
          </w:tcPr>
          <w:p w14:paraId="4EBEA21C" w14:textId="77777777" w:rsidR="00405C44" w:rsidRDefault="00405C44" w:rsidP="00405C44">
            <w:pPr>
              <w:jc w:val="center"/>
              <w:cnfStyle w:val="000000100000" w:firstRow="0" w:lastRow="0" w:firstColumn="0" w:lastColumn="0" w:oddVBand="0" w:evenVBand="0" w:oddHBand="1" w:evenHBand="0" w:firstRowFirstColumn="0" w:firstRowLastColumn="0" w:lastRowFirstColumn="0" w:lastRowLastColumn="0"/>
            </w:pPr>
            <w:r>
              <w:t>Y</w:t>
            </w:r>
          </w:p>
        </w:tc>
      </w:tr>
      <w:tr w:rsidR="00B11DAD" w14:paraId="12763606" w14:textId="77777777" w:rsidTr="00405C44">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5EDA48B2" w14:textId="5C033FAC" w:rsidR="00B11DAD" w:rsidRDefault="00B11DAD" w:rsidP="00405C44">
            <w:pPr>
              <w:jc w:val="center"/>
            </w:pPr>
            <w:r>
              <w:t>9</w:t>
            </w:r>
          </w:p>
        </w:tc>
        <w:tc>
          <w:tcPr>
            <w:tcW w:w="3459" w:type="dxa"/>
          </w:tcPr>
          <w:p w14:paraId="7723ABCD" w14:textId="75F27BB9" w:rsidR="00B11DAD" w:rsidRDefault="00B11DAD" w:rsidP="00405C44">
            <w:pPr>
              <w:cnfStyle w:val="000000000000" w:firstRow="0" w:lastRow="0" w:firstColumn="0" w:lastColumn="0" w:oddVBand="0" w:evenVBand="0" w:oddHBand="0" w:evenHBand="0" w:firstRowFirstColumn="0" w:firstRowLastColumn="0" w:lastRowFirstColumn="0" w:lastRowLastColumn="0"/>
            </w:pPr>
            <w:r>
              <w:t>The player collects the key to Leo’s cell</w:t>
            </w:r>
          </w:p>
        </w:tc>
        <w:tc>
          <w:tcPr>
            <w:tcW w:w="3690" w:type="dxa"/>
          </w:tcPr>
          <w:p w14:paraId="2E82E131" w14:textId="2F0EE7E8" w:rsidR="00B11DAD" w:rsidRDefault="0038778E" w:rsidP="00405C44">
            <w:pPr>
              <w:cnfStyle w:val="000000000000" w:firstRow="0" w:lastRow="0" w:firstColumn="0" w:lastColumn="0" w:oddVBand="0" w:evenVBand="0" w:oddHBand="0" w:evenHBand="0" w:firstRowFirstColumn="0" w:firstRowLastColumn="0" w:lastRowFirstColumn="0" w:lastRowLastColumn="0"/>
            </w:pPr>
            <w:r>
              <w:t>The player collects the key to Leo’s cell</w:t>
            </w:r>
          </w:p>
        </w:tc>
        <w:tc>
          <w:tcPr>
            <w:tcW w:w="1080" w:type="dxa"/>
            <w:vAlign w:val="center"/>
          </w:tcPr>
          <w:p w14:paraId="6E05E93E" w14:textId="77777777" w:rsidR="00B11DAD" w:rsidRDefault="00B11DAD" w:rsidP="00405C44">
            <w:pPr>
              <w:jc w:val="center"/>
              <w:cnfStyle w:val="000000000000" w:firstRow="0" w:lastRow="0" w:firstColumn="0" w:lastColumn="0" w:oddVBand="0" w:evenVBand="0" w:oddHBand="0" w:evenHBand="0" w:firstRowFirstColumn="0" w:firstRowLastColumn="0" w:lastRowFirstColumn="0" w:lastRowLastColumn="0"/>
            </w:pPr>
          </w:p>
        </w:tc>
        <w:tc>
          <w:tcPr>
            <w:tcW w:w="990" w:type="dxa"/>
            <w:vAlign w:val="center"/>
          </w:tcPr>
          <w:p w14:paraId="73D1E48F" w14:textId="77777777" w:rsidR="00B11DAD" w:rsidRDefault="00B11DAD" w:rsidP="00405C44">
            <w:pPr>
              <w:jc w:val="center"/>
              <w:cnfStyle w:val="000000000000" w:firstRow="0" w:lastRow="0" w:firstColumn="0" w:lastColumn="0" w:oddVBand="0" w:evenVBand="0" w:oddHBand="0" w:evenHBand="0" w:firstRowFirstColumn="0" w:firstRowLastColumn="0" w:lastRowFirstColumn="0" w:lastRowLastColumn="0"/>
            </w:pPr>
          </w:p>
        </w:tc>
        <w:tc>
          <w:tcPr>
            <w:tcW w:w="900" w:type="dxa"/>
            <w:vAlign w:val="center"/>
          </w:tcPr>
          <w:p w14:paraId="563A37A9" w14:textId="77777777" w:rsidR="00B11DAD" w:rsidRDefault="00B11DAD" w:rsidP="00405C44">
            <w:pPr>
              <w:jc w:val="center"/>
              <w:cnfStyle w:val="000000000000" w:firstRow="0" w:lastRow="0" w:firstColumn="0" w:lastColumn="0" w:oddVBand="0" w:evenVBand="0" w:oddHBand="0" w:evenHBand="0" w:firstRowFirstColumn="0" w:firstRowLastColumn="0" w:lastRowFirstColumn="0" w:lastRowLastColumn="0"/>
            </w:pPr>
          </w:p>
        </w:tc>
      </w:tr>
      <w:tr w:rsidR="00405C44" w14:paraId="4FE6FD16" w14:textId="77777777" w:rsidTr="00405C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668D3B6D" w14:textId="538DC805" w:rsidR="00405C44" w:rsidRDefault="0038778E" w:rsidP="00405C44">
            <w:pPr>
              <w:jc w:val="center"/>
            </w:pPr>
            <w:r>
              <w:t>6</w:t>
            </w:r>
          </w:p>
        </w:tc>
        <w:tc>
          <w:tcPr>
            <w:tcW w:w="3459" w:type="dxa"/>
          </w:tcPr>
          <w:p w14:paraId="532DA58E" w14:textId="6E30B841" w:rsidR="00405C44" w:rsidRPr="000C7F3B" w:rsidRDefault="0038778E" w:rsidP="00405C44">
            <w:pPr>
              <w:cnfStyle w:val="000000100000" w:firstRow="0" w:lastRow="0" w:firstColumn="0" w:lastColumn="0" w:oddVBand="0" w:evenVBand="0" w:oddHBand="1" w:evenHBand="0" w:firstRowFirstColumn="0" w:firstRowLastColumn="0" w:lastRowFirstColumn="0" w:lastRowLastColumn="0"/>
            </w:pPr>
            <w:r>
              <w:t>The player goes back to rescue Leo</w:t>
            </w:r>
            <w:r w:rsidR="0095460F">
              <w:t>. Matilda starts following the player.</w:t>
            </w:r>
            <w:r w:rsidR="00530E19">
              <w:t xml:space="preserve"> </w:t>
            </w:r>
          </w:p>
        </w:tc>
        <w:tc>
          <w:tcPr>
            <w:tcW w:w="3690" w:type="dxa"/>
          </w:tcPr>
          <w:p w14:paraId="19352B14" w14:textId="12C570B4" w:rsidR="00405C44" w:rsidRDefault="00317472" w:rsidP="00405C44">
            <w:pPr>
              <w:cnfStyle w:val="000000100000" w:firstRow="0" w:lastRow="0" w:firstColumn="0" w:lastColumn="0" w:oddVBand="0" w:evenVBand="0" w:oddHBand="1" w:evenHBand="0" w:firstRowFirstColumn="0" w:firstRowLastColumn="0" w:lastRowFirstColumn="0" w:lastRowLastColumn="0"/>
            </w:pPr>
            <w:r>
              <w:t>The player goes back to rescue Leo.</w:t>
            </w:r>
            <w:r w:rsidR="0095460F">
              <w:t xml:space="preserve"> Matilda starts to follow the player.</w:t>
            </w:r>
            <w:r w:rsidR="005B6EC7">
              <w:t xml:space="preserve"> </w:t>
            </w:r>
            <w:r>
              <w:t xml:space="preserve"> The player</w:t>
            </w:r>
            <w:r w:rsidR="0095460F">
              <w:t xml:space="preserve"> and Matilda </w:t>
            </w:r>
            <w:r>
              <w:t>will encounter more guards who came for backup.</w:t>
            </w:r>
          </w:p>
        </w:tc>
        <w:tc>
          <w:tcPr>
            <w:tcW w:w="1080" w:type="dxa"/>
            <w:vAlign w:val="center"/>
          </w:tcPr>
          <w:p w14:paraId="27C266B9" w14:textId="77777777" w:rsidR="00405C44" w:rsidRDefault="00405C44" w:rsidP="00405C44">
            <w:pPr>
              <w:jc w:val="center"/>
              <w:cnfStyle w:val="000000100000" w:firstRow="0" w:lastRow="0" w:firstColumn="0" w:lastColumn="0" w:oddVBand="0" w:evenVBand="0" w:oddHBand="1" w:evenHBand="0" w:firstRowFirstColumn="0" w:firstRowLastColumn="0" w:lastRowFirstColumn="0" w:lastRowLastColumn="0"/>
            </w:pPr>
            <w:r>
              <w:t>3</w:t>
            </w:r>
          </w:p>
        </w:tc>
        <w:tc>
          <w:tcPr>
            <w:tcW w:w="990" w:type="dxa"/>
            <w:vAlign w:val="center"/>
          </w:tcPr>
          <w:p w14:paraId="67EB937B" w14:textId="55971EB8" w:rsidR="00405C44" w:rsidRDefault="00405C44" w:rsidP="00405C44">
            <w:pPr>
              <w:jc w:val="center"/>
              <w:cnfStyle w:val="000000100000" w:firstRow="0" w:lastRow="0" w:firstColumn="0" w:lastColumn="0" w:oddVBand="0" w:evenVBand="0" w:oddHBand="1" w:evenHBand="0" w:firstRowFirstColumn="0" w:firstRowLastColumn="0" w:lastRowFirstColumn="0" w:lastRowLastColumn="0"/>
            </w:pPr>
            <w:r>
              <w:t>4 min</w:t>
            </w:r>
          </w:p>
        </w:tc>
        <w:tc>
          <w:tcPr>
            <w:tcW w:w="900" w:type="dxa"/>
            <w:vAlign w:val="center"/>
          </w:tcPr>
          <w:p w14:paraId="5385D270" w14:textId="77777777" w:rsidR="00405C44" w:rsidRDefault="00405C44" w:rsidP="00405C44">
            <w:pPr>
              <w:jc w:val="center"/>
              <w:cnfStyle w:val="000000100000" w:firstRow="0" w:lastRow="0" w:firstColumn="0" w:lastColumn="0" w:oddVBand="0" w:evenVBand="0" w:oddHBand="1" w:evenHBand="0" w:firstRowFirstColumn="0" w:firstRowLastColumn="0" w:lastRowFirstColumn="0" w:lastRowLastColumn="0"/>
            </w:pPr>
            <w:r>
              <w:t>N</w:t>
            </w:r>
          </w:p>
        </w:tc>
      </w:tr>
      <w:tr w:rsidR="0038778E" w14:paraId="6D00253E" w14:textId="77777777" w:rsidTr="00405C44">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6DA32FEF" w14:textId="77777777" w:rsidR="0038778E" w:rsidRDefault="0038778E" w:rsidP="00405C44">
            <w:pPr>
              <w:jc w:val="center"/>
            </w:pPr>
          </w:p>
        </w:tc>
        <w:tc>
          <w:tcPr>
            <w:tcW w:w="3459" w:type="dxa"/>
          </w:tcPr>
          <w:p w14:paraId="2872DB69" w14:textId="6005C12E" w:rsidR="0038778E" w:rsidRDefault="0038778E" w:rsidP="00405C44">
            <w:pPr>
              <w:cnfStyle w:val="000000000000" w:firstRow="0" w:lastRow="0" w:firstColumn="0" w:lastColumn="0" w:oddVBand="0" w:evenVBand="0" w:oddHBand="0" w:evenHBand="0" w:firstRowFirstColumn="0" w:firstRowLastColumn="0" w:lastRowFirstColumn="0" w:lastRowLastColumn="0"/>
            </w:pPr>
            <w:r>
              <w:t>The player escorts Leo and Matilda to Sanctuary Hills</w:t>
            </w:r>
          </w:p>
        </w:tc>
        <w:tc>
          <w:tcPr>
            <w:tcW w:w="3690" w:type="dxa"/>
          </w:tcPr>
          <w:p w14:paraId="59582116" w14:textId="43AEA40E" w:rsidR="0038778E" w:rsidRDefault="0038778E" w:rsidP="00405C44">
            <w:pPr>
              <w:cnfStyle w:val="000000000000" w:firstRow="0" w:lastRow="0" w:firstColumn="0" w:lastColumn="0" w:oddVBand="0" w:evenVBand="0" w:oddHBand="0" w:evenHBand="0" w:firstRowFirstColumn="0" w:firstRowLastColumn="0" w:lastRowFirstColumn="0" w:lastRowLastColumn="0"/>
            </w:pPr>
            <w:r>
              <w:t>The player escapes with Matilda and Leo by taking the same route as the player used to infiltrate in.</w:t>
            </w:r>
            <w:r w:rsidR="00317472">
              <w:t xml:space="preserve"> There will be new enemies on the way</w:t>
            </w:r>
            <w:r w:rsidR="0095460F">
              <w:t xml:space="preserve">. Once the </w:t>
            </w:r>
            <w:r w:rsidR="0095460F">
              <w:lastRenderedPageBreak/>
              <w:t xml:space="preserve">player reaches Sanctuary Hills with Matilda and Leo, both thank the player and join the player’s faction; they become settlers of Sanctuary Hills. </w:t>
            </w:r>
          </w:p>
        </w:tc>
        <w:tc>
          <w:tcPr>
            <w:tcW w:w="1080" w:type="dxa"/>
            <w:vAlign w:val="center"/>
          </w:tcPr>
          <w:p w14:paraId="24FA2FF2" w14:textId="4E09F42B" w:rsidR="0038778E" w:rsidRDefault="00501F90" w:rsidP="00405C44">
            <w:pPr>
              <w:jc w:val="center"/>
              <w:cnfStyle w:val="000000000000" w:firstRow="0" w:lastRow="0" w:firstColumn="0" w:lastColumn="0" w:oddVBand="0" w:evenVBand="0" w:oddHBand="0" w:evenHBand="0" w:firstRowFirstColumn="0" w:firstRowLastColumn="0" w:lastRowFirstColumn="0" w:lastRowLastColumn="0"/>
            </w:pPr>
            <w:r>
              <w:lastRenderedPageBreak/>
              <w:t>4</w:t>
            </w:r>
          </w:p>
        </w:tc>
        <w:tc>
          <w:tcPr>
            <w:tcW w:w="990" w:type="dxa"/>
            <w:vAlign w:val="center"/>
          </w:tcPr>
          <w:p w14:paraId="2D0E206C" w14:textId="4AB2141D" w:rsidR="0038778E" w:rsidRDefault="00501F90" w:rsidP="00405C44">
            <w:pPr>
              <w:jc w:val="center"/>
              <w:cnfStyle w:val="000000000000" w:firstRow="0" w:lastRow="0" w:firstColumn="0" w:lastColumn="0" w:oddVBand="0" w:evenVBand="0" w:oddHBand="0" w:evenHBand="0" w:firstRowFirstColumn="0" w:firstRowLastColumn="0" w:lastRowFirstColumn="0" w:lastRowLastColumn="0"/>
            </w:pPr>
            <w:r>
              <w:t>6 min</w:t>
            </w:r>
          </w:p>
        </w:tc>
        <w:tc>
          <w:tcPr>
            <w:tcW w:w="900" w:type="dxa"/>
            <w:vAlign w:val="center"/>
          </w:tcPr>
          <w:p w14:paraId="11FE89FB" w14:textId="41F76B46" w:rsidR="0038778E" w:rsidRDefault="0038778E" w:rsidP="00405C44">
            <w:pPr>
              <w:jc w:val="center"/>
              <w:cnfStyle w:val="000000000000" w:firstRow="0" w:lastRow="0" w:firstColumn="0" w:lastColumn="0" w:oddVBand="0" w:evenVBand="0" w:oddHBand="0" w:evenHBand="0" w:firstRowFirstColumn="0" w:firstRowLastColumn="0" w:lastRowFirstColumn="0" w:lastRowLastColumn="0"/>
            </w:pPr>
            <w:r>
              <w:t>Y</w:t>
            </w:r>
          </w:p>
        </w:tc>
      </w:tr>
    </w:tbl>
    <w:p w14:paraId="2D1BE7D8" w14:textId="229A203D" w:rsidR="00184A60" w:rsidRDefault="00184A60" w:rsidP="00184A60">
      <w:bookmarkStart w:id="18" w:name="_Toc535006073"/>
    </w:p>
    <w:p w14:paraId="0DD384AD" w14:textId="0695A363" w:rsidR="00184A60" w:rsidRDefault="00184A60" w:rsidP="00184A60"/>
    <w:p w14:paraId="35A9CBD5" w14:textId="4DFD6D11" w:rsidR="00184A60" w:rsidRDefault="00184A60" w:rsidP="00184A60"/>
    <w:p w14:paraId="0E4DF1FB" w14:textId="5F48E4A0" w:rsidR="00184A60" w:rsidRDefault="00184A60" w:rsidP="00184A60"/>
    <w:p w14:paraId="0A77C20B" w14:textId="2F5BD366" w:rsidR="00184A60" w:rsidRDefault="00184A60" w:rsidP="00184A60"/>
    <w:p w14:paraId="70C9BAC1" w14:textId="060E81FE" w:rsidR="00184A60" w:rsidRDefault="00184A60" w:rsidP="00184A60"/>
    <w:p w14:paraId="759D94C2" w14:textId="3960CC1D" w:rsidR="00184A60" w:rsidRDefault="00184A60" w:rsidP="00184A60"/>
    <w:p w14:paraId="51835544" w14:textId="366AFEA6" w:rsidR="00184A60" w:rsidRDefault="00184A60" w:rsidP="00184A60"/>
    <w:p w14:paraId="41B80431" w14:textId="4B859621" w:rsidR="00184A60" w:rsidRDefault="00184A60" w:rsidP="00184A60"/>
    <w:p w14:paraId="5EDD5105" w14:textId="6B7A0F45" w:rsidR="00184A60" w:rsidRDefault="00184A60" w:rsidP="00184A60"/>
    <w:p w14:paraId="44A8BDD5" w14:textId="18876049" w:rsidR="00184A60" w:rsidRDefault="00184A60" w:rsidP="00184A60"/>
    <w:p w14:paraId="1C858413" w14:textId="49287F2E" w:rsidR="00184A60" w:rsidRDefault="00184A60" w:rsidP="00184A60"/>
    <w:p w14:paraId="31A3DCFB" w14:textId="766157C8" w:rsidR="00184A60" w:rsidRDefault="00184A60" w:rsidP="00184A60"/>
    <w:p w14:paraId="0F718241" w14:textId="109EAEFD" w:rsidR="00184A60" w:rsidRDefault="00184A60" w:rsidP="00184A60"/>
    <w:p w14:paraId="32ABDC4E" w14:textId="062F5F40" w:rsidR="00184A60" w:rsidRDefault="00184A60" w:rsidP="00184A60"/>
    <w:p w14:paraId="6265D597" w14:textId="77BFFCA9" w:rsidR="00184A60" w:rsidRDefault="00184A60" w:rsidP="00184A60"/>
    <w:p w14:paraId="1B4CD46F" w14:textId="6D7E75AC" w:rsidR="00184A60" w:rsidRDefault="00184A60" w:rsidP="00184A60"/>
    <w:p w14:paraId="27752F0A" w14:textId="559A474E" w:rsidR="00184A60" w:rsidRDefault="00184A60" w:rsidP="00184A60"/>
    <w:p w14:paraId="1AAE6FC7" w14:textId="3102E31C" w:rsidR="00184A60" w:rsidRDefault="00184A60" w:rsidP="00184A60"/>
    <w:p w14:paraId="56CF7D64" w14:textId="710A4575" w:rsidR="00184A60" w:rsidRDefault="00184A60" w:rsidP="00184A60"/>
    <w:p w14:paraId="32179B6E" w14:textId="4EB2A39A" w:rsidR="00184A60" w:rsidRDefault="00184A60" w:rsidP="00184A60"/>
    <w:p w14:paraId="363B2037" w14:textId="77777777" w:rsidR="00184A60" w:rsidRDefault="00184A60" w:rsidP="00184A60"/>
    <w:p w14:paraId="36912D73" w14:textId="40844370" w:rsidR="0038778E" w:rsidRDefault="0038778E" w:rsidP="000A0A8C">
      <w:pPr>
        <w:pStyle w:val="Heading3"/>
      </w:pPr>
      <w:r>
        <w:lastRenderedPageBreak/>
        <w:t>Map 5: Capybaras’ Lair – 2</w:t>
      </w:r>
      <w:r w:rsidRPr="000C7F3B">
        <w:rPr>
          <w:vertAlign w:val="superscript"/>
        </w:rPr>
        <w:t>nd</w:t>
      </w:r>
      <w:r>
        <w:t xml:space="preserve"> Floor</w:t>
      </w:r>
      <w:bookmarkEnd w:id="18"/>
    </w:p>
    <w:p w14:paraId="4178BC31" w14:textId="77777777" w:rsidR="0038778E" w:rsidRPr="000C7F3B" w:rsidRDefault="0038778E" w:rsidP="000C7F3B"/>
    <w:p w14:paraId="48F09A9D" w14:textId="77777777" w:rsidR="0041205A" w:rsidRDefault="0041205A" w:rsidP="000C7F3B">
      <w:pPr>
        <w:keepNext/>
      </w:pPr>
      <w:r>
        <w:rPr>
          <w:noProof/>
        </w:rPr>
        <w:drawing>
          <wp:inline distT="0" distB="0" distL="0" distR="0" wp14:anchorId="7E37A602" wp14:editId="105D61B4">
            <wp:extent cx="5943600" cy="54978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c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497830"/>
                    </a:xfrm>
                    <a:prstGeom prst="rect">
                      <a:avLst/>
                    </a:prstGeom>
                  </pic:spPr>
                </pic:pic>
              </a:graphicData>
            </a:graphic>
          </wp:inline>
        </w:drawing>
      </w:r>
    </w:p>
    <w:p w14:paraId="08C2FE5E" w14:textId="3EFF1A42" w:rsidR="0038778E" w:rsidRDefault="0041205A" w:rsidP="000C7F3B">
      <w:pPr>
        <w:pStyle w:val="Caption"/>
        <w:jc w:val="center"/>
      </w:pPr>
      <w:r>
        <w:t xml:space="preserve">Figure </w:t>
      </w:r>
      <w:r w:rsidR="00A551F0">
        <w:rPr>
          <w:noProof/>
        </w:rPr>
        <w:fldChar w:fldCharType="begin"/>
      </w:r>
      <w:r w:rsidR="00A551F0">
        <w:rPr>
          <w:noProof/>
        </w:rPr>
        <w:instrText xml:space="preserve"> SEQ Figure \* ARABIC </w:instrText>
      </w:r>
      <w:r w:rsidR="00A551F0">
        <w:rPr>
          <w:noProof/>
        </w:rPr>
        <w:fldChar w:fldCharType="separate"/>
      </w:r>
      <w:r>
        <w:rPr>
          <w:noProof/>
        </w:rPr>
        <w:t>5</w:t>
      </w:r>
      <w:r w:rsidR="00A551F0">
        <w:rPr>
          <w:noProof/>
        </w:rPr>
        <w:fldChar w:fldCharType="end"/>
      </w:r>
      <w:r>
        <w:t>: Capybaras’ Lair – 2</w:t>
      </w:r>
      <w:r w:rsidRPr="000C7F3B">
        <w:rPr>
          <w:vertAlign w:val="superscript"/>
        </w:rPr>
        <w:t>nd</w:t>
      </w:r>
      <w:r>
        <w:t xml:space="preserve"> Floor</w:t>
      </w:r>
    </w:p>
    <w:p w14:paraId="088FB62C" w14:textId="0992BB96" w:rsidR="0038778E" w:rsidRPr="00EC24EC" w:rsidRDefault="0038778E" w:rsidP="0038778E">
      <w:pPr>
        <w:pStyle w:val="Caption"/>
        <w:jc w:val="center"/>
      </w:pPr>
    </w:p>
    <w:tbl>
      <w:tblPr>
        <w:tblStyle w:val="GridTable4-Accent1"/>
        <w:tblW w:w="10834" w:type="dxa"/>
        <w:jc w:val="center"/>
        <w:tblLayout w:type="fixed"/>
        <w:tblLook w:val="04A0" w:firstRow="1" w:lastRow="0" w:firstColumn="1" w:lastColumn="0" w:noHBand="0" w:noVBand="1"/>
      </w:tblPr>
      <w:tblGrid>
        <w:gridCol w:w="715"/>
        <w:gridCol w:w="3459"/>
        <w:gridCol w:w="3690"/>
        <w:gridCol w:w="1080"/>
        <w:gridCol w:w="990"/>
        <w:gridCol w:w="900"/>
      </w:tblGrid>
      <w:tr w:rsidR="0038778E" w14:paraId="4ACA8D01" w14:textId="77777777" w:rsidTr="00A538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vAlign w:val="bottom"/>
          </w:tcPr>
          <w:p w14:paraId="0C4C6D5C" w14:textId="77777777" w:rsidR="0038778E" w:rsidRDefault="0038778E" w:rsidP="00A5388A">
            <w:pPr>
              <w:jc w:val="center"/>
            </w:pPr>
            <w:r>
              <w:br w:type="page"/>
              <w:t>Map Label</w:t>
            </w:r>
          </w:p>
        </w:tc>
        <w:tc>
          <w:tcPr>
            <w:tcW w:w="3459" w:type="dxa"/>
            <w:vAlign w:val="bottom"/>
          </w:tcPr>
          <w:p w14:paraId="6B0C1ED0" w14:textId="77777777" w:rsidR="0038778E" w:rsidRDefault="0038778E" w:rsidP="00A5388A">
            <w:pPr>
              <w:jc w:val="center"/>
              <w:cnfStyle w:val="100000000000" w:firstRow="1" w:lastRow="0" w:firstColumn="0" w:lastColumn="0" w:oddVBand="0" w:evenVBand="0" w:oddHBand="0" w:evenHBand="0" w:firstRowFirstColumn="0" w:firstRowLastColumn="0" w:lastRowFirstColumn="0" w:lastRowLastColumn="0"/>
            </w:pPr>
            <w:r>
              <w:t>Event Description</w:t>
            </w:r>
          </w:p>
        </w:tc>
        <w:tc>
          <w:tcPr>
            <w:tcW w:w="3690" w:type="dxa"/>
            <w:vAlign w:val="bottom"/>
          </w:tcPr>
          <w:p w14:paraId="4B06FAD6" w14:textId="77777777" w:rsidR="0038778E" w:rsidRDefault="0038778E" w:rsidP="00A5388A">
            <w:pPr>
              <w:jc w:val="center"/>
              <w:cnfStyle w:val="100000000000" w:firstRow="1" w:lastRow="0" w:firstColumn="0" w:lastColumn="0" w:oddVBand="0" w:evenVBand="0" w:oddHBand="0" w:evenHBand="0" w:firstRowFirstColumn="0" w:firstRowLastColumn="0" w:lastRowFirstColumn="0" w:lastRowLastColumn="0"/>
            </w:pPr>
            <w:r>
              <w:t>Detail Information</w:t>
            </w:r>
          </w:p>
        </w:tc>
        <w:tc>
          <w:tcPr>
            <w:tcW w:w="1080" w:type="dxa"/>
            <w:vAlign w:val="bottom"/>
          </w:tcPr>
          <w:p w14:paraId="65D1C586" w14:textId="77777777" w:rsidR="0038778E" w:rsidRDefault="0038778E" w:rsidP="00A5388A">
            <w:pPr>
              <w:jc w:val="center"/>
              <w:cnfStyle w:val="100000000000" w:firstRow="1" w:lastRow="0" w:firstColumn="0" w:lastColumn="0" w:oddVBand="0" w:evenVBand="0" w:oddHBand="0" w:evenHBand="0" w:firstRowFirstColumn="0" w:firstRowLastColumn="0" w:lastRowFirstColumn="0" w:lastRowLastColumn="0"/>
            </w:pPr>
            <w:r>
              <w:t>Approx. Difficulty (1-10)</w:t>
            </w:r>
          </w:p>
        </w:tc>
        <w:tc>
          <w:tcPr>
            <w:tcW w:w="990" w:type="dxa"/>
            <w:vAlign w:val="bottom"/>
          </w:tcPr>
          <w:p w14:paraId="3B938118" w14:textId="77777777" w:rsidR="0038778E" w:rsidRDefault="0038778E" w:rsidP="00A5388A">
            <w:pPr>
              <w:jc w:val="center"/>
              <w:cnfStyle w:val="100000000000" w:firstRow="1" w:lastRow="0" w:firstColumn="0" w:lastColumn="0" w:oddVBand="0" w:evenVBand="0" w:oddHBand="0" w:evenHBand="0" w:firstRowFirstColumn="0" w:firstRowLastColumn="0" w:lastRowFirstColumn="0" w:lastRowLastColumn="0"/>
            </w:pPr>
            <w:r>
              <w:t>Approx. Time</w:t>
            </w:r>
          </w:p>
        </w:tc>
        <w:tc>
          <w:tcPr>
            <w:tcW w:w="900" w:type="dxa"/>
            <w:vAlign w:val="bottom"/>
          </w:tcPr>
          <w:p w14:paraId="24CC4046" w14:textId="77777777" w:rsidR="0038778E" w:rsidRDefault="0038778E" w:rsidP="00A5388A">
            <w:pPr>
              <w:jc w:val="center"/>
              <w:cnfStyle w:val="100000000000" w:firstRow="1" w:lastRow="0" w:firstColumn="0" w:lastColumn="0" w:oddVBand="0" w:evenVBand="0" w:oddHBand="0" w:evenHBand="0" w:firstRowFirstColumn="0" w:firstRowLastColumn="0" w:lastRowFirstColumn="0" w:lastRowLastColumn="0"/>
            </w:pPr>
            <w:r>
              <w:t>Wow?</w:t>
            </w:r>
          </w:p>
        </w:tc>
      </w:tr>
      <w:tr w:rsidR="0038778E" w14:paraId="0559569B" w14:textId="77777777" w:rsidTr="00A538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57903574" w14:textId="325B626C" w:rsidR="0038778E" w:rsidRDefault="0038778E" w:rsidP="00A5388A">
            <w:pPr>
              <w:jc w:val="center"/>
            </w:pPr>
            <w:r>
              <w:t>10</w:t>
            </w:r>
          </w:p>
        </w:tc>
        <w:tc>
          <w:tcPr>
            <w:tcW w:w="3459" w:type="dxa"/>
          </w:tcPr>
          <w:p w14:paraId="525F9807" w14:textId="1C6B35E4" w:rsidR="0038778E" w:rsidRDefault="0038778E" w:rsidP="00A5388A">
            <w:pPr>
              <w:cnfStyle w:val="000000100000" w:firstRow="0" w:lastRow="0" w:firstColumn="0" w:lastColumn="0" w:oddVBand="0" w:evenVBand="0" w:oddHBand="1" w:evenHBand="0" w:firstRowFirstColumn="0" w:firstRowLastColumn="0" w:lastRowFirstColumn="0" w:lastRowLastColumn="0"/>
            </w:pPr>
            <w:r>
              <w:t>The player finds the entrance to the room where the leaders of the Capybara are.</w:t>
            </w:r>
          </w:p>
        </w:tc>
        <w:tc>
          <w:tcPr>
            <w:tcW w:w="3690" w:type="dxa"/>
          </w:tcPr>
          <w:p w14:paraId="38582C2B" w14:textId="044BF415" w:rsidR="0038778E" w:rsidRDefault="0038778E" w:rsidP="00A5388A">
            <w:pPr>
              <w:cnfStyle w:val="000000100000" w:firstRow="0" w:lastRow="0" w:firstColumn="0" w:lastColumn="0" w:oddVBand="0" w:evenVBand="0" w:oddHBand="1" w:evenHBand="0" w:firstRowFirstColumn="0" w:firstRowLastColumn="0" w:lastRowFirstColumn="0" w:lastRowLastColumn="0"/>
            </w:pPr>
            <w:r>
              <w:t>The player finds the entrance to the room where the leaders of the Capybara are. The player will also encounter some guards on the way.</w:t>
            </w:r>
          </w:p>
        </w:tc>
        <w:tc>
          <w:tcPr>
            <w:tcW w:w="1080" w:type="dxa"/>
            <w:vAlign w:val="center"/>
          </w:tcPr>
          <w:p w14:paraId="29A34F7B" w14:textId="4D6BD2E2" w:rsidR="0038778E" w:rsidRDefault="0038778E" w:rsidP="00A5388A">
            <w:pPr>
              <w:jc w:val="center"/>
              <w:cnfStyle w:val="000000100000" w:firstRow="0" w:lastRow="0" w:firstColumn="0" w:lastColumn="0" w:oddVBand="0" w:evenVBand="0" w:oddHBand="1" w:evenHBand="0" w:firstRowFirstColumn="0" w:firstRowLastColumn="0" w:lastRowFirstColumn="0" w:lastRowLastColumn="0"/>
            </w:pPr>
            <w:r>
              <w:t>5</w:t>
            </w:r>
          </w:p>
        </w:tc>
        <w:tc>
          <w:tcPr>
            <w:tcW w:w="990" w:type="dxa"/>
            <w:vAlign w:val="center"/>
          </w:tcPr>
          <w:p w14:paraId="792CDDB3" w14:textId="15E84689" w:rsidR="0038778E" w:rsidRDefault="0038778E" w:rsidP="00A5388A">
            <w:pPr>
              <w:jc w:val="center"/>
              <w:cnfStyle w:val="000000100000" w:firstRow="0" w:lastRow="0" w:firstColumn="0" w:lastColumn="0" w:oddVBand="0" w:evenVBand="0" w:oddHBand="1" w:evenHBand="0" w:firstRowFirstColumn="0" w:firstRowLastColumn="0" w:lastRowFirstColumn="0" w:lastRowLastColumn="0"/>
            </w:pPr>
            <w:r>
              <w:t>3 min</w:t>
            </w:r>
          </w:p>
        </w:tc>
        <w:tc>
          <w:tcPr>
            <w:tcW w:w="900" w:type="dxa"/>
            <w:vAlign w:val="center"/>
          </w:tcPr>
          <w:p w14:paraId="494208D3" w14:textId="77777777" w:rsidR="0038778E" w:rsidRDefault="0038778E" w:rsidP="00A5388A">
            <w:pPr>
              <w:jc w:val="center"/>
              <w:cnfStyle w:val="000000100000" w:firstRow="0" w:lastRow="0" w:firstColumn="0" w:lastColumn="0" w:oddVBand="0" w:evenVBand="0" w:oddHBand="1" w:evenHBand="0" w:firstRowFirstColumn="0" w:firstRowLastColumn="0" w:lastRowFirstColumn="0" w:lastRowLastColumn="0"/>
            </w:pPr>
            <w:r>
              <w:t>Y</w:t>
            </w:r>
          </w:p>
        </w:tc>
      </w:tr>
    </w:tbl>
    <w:p w14:paraId="45A5E6B0" w14:textId="77777777" w:rsidR="0038778E" w:rsidRPr="000C7F3B" w:rsidRDefault="0038778E" w:rsidP="000C7F3B"/>
    <w:p w14:paraId="778008BB" w14:textId="77777777" w:rsidR="0038778E" w:rsidRPr="000C7F3B" w:rsidRDefault="0038778E" w:rsidP="000C7F3B"/>
    <w:p w14:paraId="07B63CDB" w14:textId="35959F57" w:rsidR="000A0A8C" w:rsidRPr="009043FE" w:rsidRDefault="000A0A8C" w:rsidP="000A0A8C">
      <w:pPr>
        <w:pStyle w:val="Heading3"/>
      </w:pPr>
      <w:bookmarkStart w:id="19" w:name="_Toc535006074"/>
      <w:r>
        <w:t xml:space="preserve">Map </w:t>
      </w:r>
      <w:r w:rsidR="0038778E">
        <w:t>6</w:t>
      </w:r>
      <w:r>
        <w:t xml:space="preserve">: The </w:t>
      </w:r>
      <w:r w:rsidR="00CB6A79">
        <w:t xml:space="preserve">Meeting </w:t>
      </w:r>
      <w:r w:rsidR="00225AE6">
        <w:t>Room (</w:t>
      </w:r>
      <w:r>
        <w:t xml:space="preserve">Capybaras’ </w:t>
      </w:r>
      <w:r w:rsidR="00CB6A79">
        <w:t>L</w:t>
      </w:r>
      <w:r>
        <w:t>eaders</w:t>
      </w:r>
      <w:r w:rsidR="00501F90">
        <w:t>)</w:t>
      </w:r>
      <w:bookmarkEnd w:id="19"/>
    </w:p>
    <w:p w14:paraId="7549493D" w14:textId="77777777" w:rsidR="000A0A8C" w:rsidRDefault="000A0A8C" w:rsidP="000A0A8C">
      <w:pPr>
        <w:keepNext/>
        <w:jc w:val="center"/>
      </w:pPr>
      <w:r>
        <w:rPr>
          <w:noProof/>
        </w:rPr>
        <w:drawing>
          <wp:inline distT="0" distB="0" distL="0" distR="0" wp14:anchorId="673E26CB" wp14:editId="7980C20C">
            <wp:extent cx="4809002" cy="35870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809002" cy="3587063"/>
                    </a:xfrm>
                    <a:prstGeom prst="rect">
                      <a:avLst/>
                    </a:prstGeom>
                    <a:noFill/>
                    <a:ln>
                      <a:noFill/>
                    </a:ln>
                  </pic:spPr>
                </pic:pic>
              </a:graphicData>
            </a:graphic>
          </wp:inline>
        </w:drawing>
      </w:r>
    </w:p>
    <w:p w14:paraId="178BA565" w14:textId="19B8952B" w:rsidR="000A0A8C" w:rsidRPr="00EC24EC" w:rsidRDefault="00CB6A79">
      <w:pPr>
        <w:pStyle w:val="Caption"/>
        <w:jc w:val="center"/>
      </w:pPr>
      <w:bookmarkStart w:id="20" w:name="_Toc508044325"/>
      <w:r>
        <w:t xml:space="preserve">Figure </w:t>
      </w:r>
      <w:r w:rsidR="00A551F0">
        <w:rPr>
          <w:noProof/>
        </w:rPr>
        <w:fldChar w:fldCharType="begin"/>
      </w:r>
      <w:r w:rsidR="00A551F0">
        <w:rPr>
          <w:noProof/>
        </w:rPr>
        <w:instrText xml:space="preserve"> SEQ Figure \* ARABIC </w:instrText>
      </w:r>
      <w:r w:rsidR="00A551F0">
        <w:rPr>
          <w:noProof/>
        </w:rPr>
        <w:fldChar w:fldCharType="separate"/>
      </w:r>
      <w:r w:rsidR="0041205A">
        <w:rPr>
          <w:noProof/>
        </w:rPr>
        <w:t>6</w:t>
      </w:r>
      <w:r w:rsidR="00A551F0">
        <w:rPr>
          <w:noProof/>
        </w:rPr>
        <w:fldChar w:fldCharType="end"/>
      </w:r>
      <w:r>
        <w:t xml:space="preserve">: </w:t>
      </w:r>
      <w:r w:rsidRPr="00E42913">
        <w:t xml:space="preserve">The Meeting Room </w:t>
      </w:r>
      <w:bookmarkEnd w:id="20"/>
      <w:r w:rsidR="0041205A">
        <w:t xml:space="preserve">– </w:t>
      </w:r>
      <w:r w:rsidR="002A0C02">
        <w:t>location of the Capybara leaders</w:t>
      </w:r>
    </w:p>
    <w:tbl>
      <w:tblPr>
        <w:tblStyle w:val="GridTable4-Accent1"/>
        <w:tblW w:w="10834" w:type="dxa"/>
        <w:jc w:val="center"/>
        <w:tblLayout w:type="fixed"/>
        <w:tblLook w:val="04A0" w:firstRow="1" w:lastRow="0" w:firstColumn="1" w:lastColumn="0" w:noHBand="0" w:noVBand="1"/>
      </w:tblPr>
      <w:tblGrid>
        <w:gridCol w:w="715"/>
        <w:gridCol w:w="3459"/>
        <w:gridCol w:w="3690"/>
        <w:gridCol w:w="1080"/>
        <w:gridCol w:w="990"/>
        <w:gridCol w:w="900"/>
      </w:tblGrid>
      <w:tr w:rsidR="000A0A8C" w14:paraId="6113786B" w14:textId="77777777" w:rsidTr="001B7D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vAlign w:val="bottom"/>
          </w:tcPr>
          <w:p w14:paraId="6354CD76" w14:textId="77777777" w:rsidR="000A0A8C" w:rsidRDefault="000A0A8C" w:rsidP="001B7DA9">
            <w:pPr>
              <w:jc w:val="center"/>
            </w:pPr>
            <w:r>
              <w:br w:type="page"/>
              <w:t>Map Label</w:t>
            </w:r>
          </w:p>
        </w:tc>
        <w:tc>
          <w:tcPr>
            <w:tcW w:w="3459" w:type="dxa"/>
            <w:vAlign w:val="bottom"/>
          </w:tcPr>
          <w:p w14:paraId="475B036E" w14:textId="77777777" w:rsidR="000A0A8C" w:rsidRDefault="000A0A8C" w:rsidP="001B7DA9">
            <w:pPr>
              <w:jc w:val="center"/>
              <w:cnfStyle w:val="100000000000" w:firstRow="1" w:lastRow="0" w:firstColumn="0" w:lastColumn="0" w:oddVBand="0" w:evenVBand="0" w:oddHBand="0" w:evenHBand="0" w:firstRowFirstColumn="0" w:firstRowLastColumn="0" w:lastRowFirstColumn="0" w:lastRowLastColumn="0"/>
            </w:pPr>
            <w:r>
              <w:t>Event Description</w:t>
            </w:r>
          </w:p>
        </w:tc>
        <w:tc>
          <w:tcPr>
            <w:tcW w:w="3690" w:type="dxa"/>
            <w:vAlign w:val="bottom"/>
          </w:tcPr>
          <w:p w14:paraId="099F6B74" w14:textId="77777777" w:rsidR="000A0A8C" w:rsidRDefault="000A0A8C" w:rsidP="001B7DA9">
            <w:pPr>
              <w:jc w:val="center"/>
              <w:cnfStyle w:val="100000000000" w:firstRow="1" w:lastRow="0" w:firstColumn="0" w:lastColumn="0" w:oddVBand="0" w:evenVBand="0" w:oddHBand="0" w:evenHBand="0" w:firstRowFirstColumn="0" w:firstRowLastColumn="0" w:lastRowFirstColumn="0" w:lastRowLastColumn="0"/>
            </w:pPr>
            <w:r>
              <w:t>Detail Information</w:t>
            </w:r>
          </w:p>
        </w:tc>
        <w:tc>
          <w:tcPr>
            <w:tcW w:w="1080" w:type="dxa"/>
            <w:vAlign w:val="bottom"/>
          </w:tcPr>
          <w:p w14:paraId="43EA0879" w14:textId="77777777" w:rsidR="000A0A8C" w:rsidRDefault="000A0A8C" w:rsidP="001B7DA9">
            <w:pPr>
              <w:jc w:val="center"/>
              <w:cnfStyle w:val="100000000000" w:firstRow="1" w:lastRow="0" w:firstColumn="0" w:lastColumn="0" w:oddVBand="0" w:evenVBand="0" w:oddHBand="0" w:evenHBand="0" w:firstRowFirstColumn="0" w:firstRowLastColumn="0" w:lastRowFirstColumn="0" w:lastRowLastColumn="0"/>
            </w:pPr>
            <w:r>
              <w:t>Approx. Difficulty (1-10)</w:t>
            </w:r>
          </w:p>
        </w:tc>
        <w:tc>
          <w:tcPr>
            <w:tcW w:w="990" w:type="dxa"/>
            <w:vAlign w:val="bottom"/>
          </w:tcPr>
          <w:p w14:paraId="0453E0CE" w14:textId="77777777" w:rsidR="000A0A8C" w:rsidRDefault="000A0A8C" w:rsidP="001B7DA9">
            <w:pPr>
              <w:jc w:val="center"/>
              <w:cnfStyle w:val="100000000000" w:firstRow="1" w:lastRow="0" w:firstColumn="0" w:lastColumn="0" w:oddVBand="0" w:evenVBand="0" w:oddHBand="0" w:evenHBand="0" w:firstRowFirstColumn="0" w:firstRowLastColumn="0" w:lastRowFirstColumn="0" w:lastRowLastColumn="0"/>
            </w:pPr>
            <w:r>
              <w:t>Approx. Time</w:t>
            </w:r>
          </w:p>
        </w:tc>
        <w:tc>
          <w:tcPr>
            <w:tcW w:w="900" w:type="dxa"/>
            <w:vAlign w:val="bottom"/>
          </w:tcPr>
          <w:p w14:paraId="20E3DFF5" w14:textId="77777777" w:rsidR="000A0A8C" w:rsidRDefault="000A0A8C" w:rsidP="001B7DA9">
            <w:pPr>
              <w:jc w:val="center"/>
              <w:cnfStyle w:val="100000000000" w:firstRow="1" w:lastRow="0" w:firstColumn="0" w:lastColumn="0" w:oddVBand="0" w:evenVBand="0" w:oddHBand="0" w:evenHBand="0" w:firstRowFirstColumn="0" w:firstRowLastColumn="0" w:lastRowFirstColumn="0" w:lastRowLastColumn="0"/>
            </w:pPr>
            <w:r>
              <w:t>Wow?</w:t>
            </w:r>
          </w:p>
        </w:tc>
      </w:tr>
      <w:tr w:rsidR="000A0A8C" w14:paraId="0EC1BC59" w14:textId="77777777" w:rsidTr="001B7DA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42FF8679" w14:textId="7055A36C" w:rsidR="000A0A8C" w:rsidRDefault="002F6D84" w:rsidP="001B7DA9">
            <w:pPr>
              <w:jc w:val="center"/>
            </w:pPr>
            <w:r>
              <w:t>1</w:t>
            </w:r>
            <w:r w:rsidR="00501F90">
              <w:t>1</w:t>
            </w:r>
          </w:p>
        </w:tc>
        <w:tc>
          <w:tcPr>
            <w:tcW w:w="3459" w:type="dxa"/>
          </w:tcPr>
          <w:p w14:paraId="5FD6B57C" w14:textId="06C225D7" w:rsidR="000A0A8C" w:rsidRDefault="000A0A8C" w:rsidP="001B7DA9">
            <w:pPr>
              <w:cnfStyle w:val="000000100000" w:firstRow="0" w:lastRow="0" w:firstColumn="0" w:lastColumn="0" w:oddVBand="0" w:evenVBand="0" w:oddHBand="1" w:evenHBand="0" w:firstRowFirstColumn="0" w:firstRowLastColumn="0" w:lastRowFirstColumn="0" w:lastRowLastColumn="0"/>
            </w:pPr>
            <w:r>
              <w:t>The player kills the leaders of the Capybara gang</w:t>
            </w:r>
            <w:r w:rsidR="00CB6A79">
              <w:t>.</w:t>
            </w:r>
            <w:r w:rsidR="00530E19">
              <w:t xml:space="preserve"> Matilda is executed.</w:t>
            </w:r>
          </w:p>
        </w:tc>
        <w:tc>
          <w:tcPr>
            <w:tcW w:w="3690" w:type="dxa"/>
          </w:tcPr>
          <w:p w14:paraId="4AFD349B" w14:textId="243C2552" w:rsidR="000A0A8C" w:rsidRDefault="00CB6A79" w:rsidP="001B7DA9">
            <w:pPr>
              <w:cnfStyle w:val="000000100000" w:firstRow="0" w:lastRow="0" w:firstColumn="0" w:lastColumn="0" w:oddVBand="0" w:evenVBand="0" w:oddHBand="1" w:evenHBand="0" w:firstRowFirstColumn="0" w:firstRowLastColumn="0" w:lastRowFirstColumn="0" w:lastRowLastColumn="0"/>
            </w:pPr>
            <w:r>
              <w:t>The player kills the leaders of the Capybara gang.</w:t>
            </w:r>
            <w:r w:rsidR="00530E19">
              <w:t xml:space="preserve"> At this point, </w:t>
            </w:r>
            <w:r w:rsidR="0095460F">
              <w:t xml:space="preserve">both </w:t>
            </w:r>
            <w:r w:rsidR="00530E19">
              <w:t>Matilda</w:t>
            </w:r>
            <w:r w:rsidR="0095460F">
              <w:t xml:space="preserve"> and Leo</w:t>
            </w:r>
            <w:r w:rsidR="00530E19">
              <w:t xml:space="preserve"> </w:t>
            </w:r>
            <w:r w:rsidR="0095460F">
              <w:t xml:space="preserve">are </w:t>
            </w:r>
            <w:r w:rsidR="00530E19">
              <w:t>executed</w:t>
            </w:r>
            <w:r w:rsidR="002E2EB1">
              <w:t>.</w:t>
            </w:r>
          </w:p>
        </w:tc>
        <w:tc>
          <w:tcPr>
            <w:tcW w:w="1080" w:type="dxa"/>
            <w:vAlign w:val="center"/>
          </w:tcPr>
          <w:p w14:paraId="6ED800FD" w14:textId="77777777" w:rsidR="000A0A8C" w:rsidRDefault="000A0A8C" w:rsidP="001B7DA9">
            <w:pPr>
              <w:jc w:val="center"/>
              <w:cnfStyle w:val="000000100000" w:firstRow="0" w:lastRow="0" w:firstColumn="0" w:lastColumn="0" w:oddVBand="0" w:evenVBand="0" w:oddHBand="1" w:evenHBand="0" w:firstRowFirstColumn="0" w:firstRowLastColumn="0" w:lastRowFirstColumn="0" w:lastRowLastColumn="0"/>
            </w:pPr>
            <w:r>
              <w:t>4</w:t>
            </w:r>
          </w:p>
        </w:tc>
        <w:tc>
          <w:tcPr>
            <w:tcW w:w="990" w:type="dxa"/>
            <w:vAlign w:val="center"/>
          </w:tcPr>
          <w:p w14:paraId="6FAACC37" w14:textId="77777777" w:rsidR="000A0A8C" w:rsidRDefault="000A0A8C" w:rsidP="001B7DA9">
            <w:pPr>
              <w:jc w:val="center"/>
              <w:cnfStyle w:val="000000100000" w:firstRow="0" w:lastRow="0" w:firstColumn="0" w:lastColumn="0" w:oddVBand="0" w:evenVBand="0" w:oddHBand="1" w:evenHBand="0" w:firstRowFirstColumn="0" w:firstRowLastColumn="0" w:lastRowFirstColumn="0" w:lastRowLastColumn="0"/>
            </w:pPr>
            <w:r>
              <w:t>&lt;1 min</w:t>
            </w:r>
          </w:p>
        </w:tc>
        <w:tc>
          <w:tcPr>
            <w:tcW w:w="900" w:type="dxa"/>
            <w:vAlign w:val="center"/>
          </w:tcPr>
          <w:p w14:paraId="06693FD0" w14:textId="77777777" w:rsidR="000A0A8C" w:rsidRDefault="000A0A8C" w:rsidP="001B7DA9">
            <w:pPr>
              <w:jc w:val="center"/>
              <w:cnfStyle w:val="000000100000" w:firstRow="0" w:lastRow="0" w:firstColumn="0" w:lastColumn="0" w:oddVBand="0" w:evenVBand="0" w:oddHBand="1" w:evenHBand="0" w:firstRowFirstColumn="0" w:firstRowLastColumn="0" w:lastRowFirstColumn="0" w:lastRowLastColumn="0"/>
            </w:pPr>
            <w:r>
              <w:t>Y</w:t>
            </w:r>
          </w:p>
        </w:tc>
      </w:tr>
      <w:tr w:rsidR="000A0A8C" w14:paraId="1F5541F7" w14:textId="77777777" w:rsidTr="001B7DA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39635522" w14:textId="4A9B9758" w:rsidR="000A0A8C" w:rsidRDefault="00501F90" w:rsidP="001B7DA9">
            <w:pPr>
              <w:jc w:val="center"/>
            </w:pPr>
            <w:r>
              <w:t>None</w:t>
            </w:r>
          </w:p>
        </w:tc>
        <w:tc>
          <w:tcPr>
            <w:tcW w:w="3459" w:type="dxa"/>
          </w:tcPr>
          <w:p w14:paraId="32C5D909" w14:textId="67F5D25D" w:rsidR="000A0A8C" w:rsidRPr="00B01E60" w:rsidRDefault="000A0A8C" w:rsidP="001B7DA9">
            <w:pPr>
              <w:cnfStyle w:val="000000000000" w:firstRow="0" w:lastRow="0" w:firstColumn="0" w:lastColumn="0" w:oddVBand="0" w:evenVBand="0" w:oddHBand="0" w:evenHBand="0" w:firstRowFirstColumn="0" w:firstRowLastColumn="0" w:lastRowFirstColumn="0" w:lastRowLastColumn="0"/>
              <w:rPr>
                <w:b/>
              </w:rPr>
            </w:pPr>
            <w:r>
              <w:t xml:space="preserve">The player </w:t>
            </w:r>
            <w:r w:rsidR="00CB6A79">
              <w:t>leaves the Capybaras’ lair</w:t>
            </w:r>
            <w:r w:rsidR="00CB6A79">
              <w:rPr>
                <w:b/>
              </w:rPr>
              <w:t>.</w:t>
            </w:r>
          </w:p>
        </w:tc>
        <w:tc>
          <w:tcPr>
            <w:tcW w:w="3690" w:type="dxa"/>
          </w:tcPr>
          <w:p w14:paraId="6B240662" w14:textId="1EDF1121" w:rsidR="000A0A8C" w:rsidRDefault="00CB6A79" w:rsidP="001B7DA9">
            <w:pPr>
              <w:cnfStyle w:val="000000000000" w:firstRow="0" w:lastRow="0" w:firstColumn="0" w:lastColumn="0" w:oddVBand="0" w:evenVBand="0" w:oddHBand="0" w:evenHBand="0" w:firstRowFirstColumn="0" w:firstRowLastColumn="0" w:lastRowFirstColumn="0" w:lastRowLastColumn="0"/>
            </w:pPr>
            <w:r>
              <w:t>The player leaves the Capybaras’ lair by taking the same route the player used to infiltrate in.</w:t>
            </w:r>
            <w:r w:rsidR="000A0A8C">
              <w:t xml:space="preserve"> </w:t>
            </w:r>
            <w:r w:rsidR="00F32E2C">
              <w:t>The player will also encounter more guards who came for backup</w:t>
            </w:r>
            <w:r w:rsidR="00501F90">
              <w:t xml:space="preserve"> and additional ghouls on the parking garage and sewers</w:t>
            </w:r>
            <w:r w:rsidR="00F32E2C">
              <w:t>.</w:t>
            </w:r>
          </w:p>
        </w:tc>
        <w:tc>
          <w:tcPr>
            <w:tcW w:w="1080" w:type="dxa"/>
            <w:vAlign w:val="center"/>
          </w:tcPr>
          <w:p w14:paraId="6015CED1" w14:textId="77777777" w:rsidR="000A0A8C" w:rsidRDefault="000A0A8C" w:rsidP="001B7DA9">
            <w:pPr>
              <w:jc w:val="center"/>
              <w:cnfStyle w:val="000000000000" w:firstRow="0" w:lastRow="0" w:firstColumn="0" w:lastColumn="0" w:oddVBand="0" w:evenVBand="0" w:oddHBand="0" w:evenHBand="0" w:firstRowFirstColumn="0" w:firstRowLastColumn="0" w:lastRowFirstColumn="0" w:lastRowLastColumn="0"/>
            </w:pPr>
            <w:r>
              <w:t>3</w:t>
            </w:r>
          </w:p>
        </w:tc>
        <w:tc>
          <w:tcPr>
            <w:tcW w:w="990" w:type="dxa"/>
            <w:vAlign w:val="center"/>
          </w:tcPr>
          <w:p w14:paraId="3FAC1373" w14:textId="08F74B91" w:rsidR="000A0A8C" w:rsidRDefault="00501F90" w:rsidP="001B7DA9">
            <w:pPr>
              <w:jc w:val="center"/>
              <w:cnfStyle w:val="000000000000" w:firstRow="0" w:lastRow="0" w:firstColumn="0" w:lastColumn="0" w:oddVBand="0" w:evenVBand="0" w:oddHBand="0" w:evenHBand="0" w:firstRowFirstColumn="0" w:firstRowLastColumn="0" w:lastRowFirstColumn="0" w:lastRowLastColumn="0"/>
            </w:pPr>
            <w:r>
              <w:t>5</w:t>
            </w:r>
            <w:r w:rsidR="000A0A8C">
              <w:t xml:space="preserve"> min</w:t>
            </w:r>
          </w:p>
        </w:tc>
        <w:tc>
          <w:tcPr>
            <w:tcW w:w="900" w:type="dxa"/>
            <w:vAlign w:val="center"/>
          </w:tcPr>
          <w:p w14:paraId="4772EF5B" w14:textId="77777777" w:rsidR="000A0A8C" w:rsidRDefault="000A0A8C" w:rsidP="001B7DA9">
            <w:pPr>
              <w:jc w:val="center"/>
              <w:cnfStyle w:val="000000000000" w:firstRow="0" w:lastRow="0" w:firstColumn="0" w:lastColumn="0" w:oddVBand="0" w:evenVBand="0" w:oddHBand="0" w:evenHBand="0" w:firstRowFirstColumn="0" w:firstRowLastColumn="0" w:lastRowFirstColumn="0" w:lastRowLastColumn="0"/>
            </w:pPr>
            <w:r>
              <w:t>N</w:t>
            </w:r>
          </w:p>
        </w:tc>
      </w:tr>
    </w:tbl>
    <w:p w14:paraId="24D05448" w14:textId="77777777" w:rsidR="000A0A8C" w:rsidRDefault="000A0A8C" w:rsidP="000A0A8C">
      <w:pPr>
        <w:rPr>
          <w:rFonts w:asciiTheme="majorHAnsi" w:eastAsiaTheme="majorEastAsia" w:hAnsiTheme="majorHAnsi" w:cstheme="majorBidi"/>
          <w:b/>
          <w:bCs/>
          <w:color w:val="4F81BD" w:themeColor="accent1"/>
          <w:sz w:val="26"/>
          <w:szCs w:val="26"/>
        </w:rPr>
      </w:pPr>
      <w:r>
        <w:br w:type="page"/>
      </w:r>
    </w:p>
    <w:p w14:paraId="2EE82A80" w14:textId="77777777" w:rsidR="00405C44" w:rsidRDefault="00405C44" w:rsidP="00F22306">
      <w:pPr>
        <w:pStyle w:val="Heading2"/>
      </w:pPr>
    </w:p>
    <w:p w14:paraId="5504EBA2" w14:textId="605B7018" w:rsidR="00F22306" w:rsidRDefault="00EF68B1" w:rsidP="00F22306">
      <w:pPr>
        <w:pStyle w:val="Heading2"/>
      </w:pPr>
      <w:bookmarkStart w:id="21" w:name="_Toc535006075"/>
      <w:r>
        <w:t>Objective(s)</w:t>
      </w:r>
      <w:bookmarkEnd w:id="21"/>
    </w:p>
    <w:p w14:paraId="38D09A5E" w14:textId="218A7638" w:rsidR="00F22306" w:rsidRDefault="00435315" w:rsidP="00F22306">
      <w:pPr>
        <w:pStyle w:val="ListParagraph"/>
        <w:numPr>
          <w:ilvl w:val="0"/>
          <w:numId w:val="28"/>
        </w:numPr>
      </w:pPr>
      <w:r>
        <w:t>Gain entrance to the C</w:t>
      </w:r>
      <w:r w:rsidR="003D5441">
        <w:t>apybaras</w:t>
      </w:r>
      <w:r>
        <w:t>’ lair</w:t>
      </w:r>
    </w:p>
    <w:p w14:paraId="0378AF1A" w14:textId="57E60135" w:rsidR="00435315" w:rsidRDefault="00435315" w:rsidP="00435315">
      <w:pPr>
        <w:pStyle w:val="ListParagraph"/>
        <w:numPr>
          <w:ilvl w:val="1"/>
          <w:numId w:val="28"/>
        </w:numPr>
      </w:pPr>
      <w:r>
        <w:t>Find the sewer and the underground parking garage that leads to the C</w:t>
      </w:r>
      <w:r w:rsidR="003D5441">
        <w:t>apybaras</w:t>
      </w:r>
      <w:r>
        <w:t>’ lair</w:t>
      </w:r>
    </w:p>
    <w:p w14:paraId="55BCCEE1" w14:textId="183E0A3B" w:rsidR="00435315" w:rsidRDefault="00435315" w:rsidP="00F22306">
      <w:pPr>
        <w:pStyle w:val="ListParagraph"/>
        <w:numPr>
          <w:ilvl w:val="0"/>
          <w:numId w:val="28"/>
        </w:numPr>
      </w:pPr>
      <w:r>
        <w:t xml:space="preserve">Meet with </w:t>
      </w:r>
      <w:r w:rsidR="002E2EB1">
        <w:t>Leo</w:t>
      </w:r>
      <w:r>
        <w:t xml:space="preserve"> to gain knowledge about the current location of the C</w:t>
      </w:r>
      <w:r w:rsidR="003D5441">
        <w:t>apybara</w:t>
      </w:r>
      <w:r>
        <w:t xml:space="preserve">s’ </w:t>
      </w:r>
      <w:r w:rsidR="003D5441">
        <w:t>leaders</w:t>
      </w:r>
      <w:r>
        <w:t xml:space="preserve"> and </w:t>
      </w:r>
      <w:r w:rsidR="002E2EB1">
        <w:t>Matilda</w:t>
      </w:r>
    </w:p>
    <w:p w14:paraId="02112A91" w14:textId="3BAF1EBE" w:rsidR="00435315" w:rsidRDefault="00435315" w:rsidP="00F22306">
      <w:pPr>
        <w:pStyle w:val="ListParagraph"/>
        <w:numPr>
          <w:ilvl w:val="0"/>
          <w:numId w:val="28"/>
        </w:numPr>
      </w:pPr>
      <w:r>
        <w:t>Either:</w:t>
      </w:r>
    </w:p>
    <w:p w14:paraId="483B284E" w14:textId="1F1B40B1" w:rsidR="00435315" w:rsidRDefault="00435315" w:rsidP="00435315">
      <w:pPr>
        <w:pStyle w:val="ListParagraph"/>
        <w:numPr>
          <w:ilvl w:val="1"/>
          <w:numId w:val="28"/>
        </w:numPr>
      </w:pPr>
      <w:r>
        <w:t>Kill the C</w:t>
      </w:r>
      <w:r w:rsidR="003D5441">
        <w:t>apybaras’ leader</w:t>
      </w:r>
    </w:p>
    <w:p w14:paraId="52F65E51" w14:textId="0388D9C3" w:rsidR="00435315" w:rsidRDefault="00435315" w:rsidP="00435315">
      <w:pPr>
        <w:pStyle w:val="ListParagraph"/>
        <w:numPr>
          <w:ilvl w:val="1"/>
          <w:numId w:val="28"/>
        </w:numPr>
      </w:pPr>
      <w:r>
        <w:t xml:space="preserve">Or </w:t>
      </w:r>
      <w:r w:rsidR="003D5441">
        <w:t xml:space="preserve">rescue </w:t>
      </w:r>
      <w:r w:rsidR="002E2EB1">
        <w:t>Matilda</w:t>
      </w:r>
      <w:r w:rsidR="00317472">
        <w:t xml:space="preserve"> and Leo</w:t>
      </w:r>
    </w:p>
    <w:p w14:paraId="44C5FDE5" w14:textId="65990DE7" w:rsidR="00F46F69" w:rsidRPr="00F22306" w:rsidRDefault="00F46F69" w:rsidP="00F46F69">
      <w:pPr>
        <w:pStyle w:val="ListParagraph"/>
        <w:numPr>
          <w:ilvl w:val="0"/>
          <w:numId w:val="28"/>
        </w:numPr>
      </w:pPr>
      <w:r>
        <w:t>Report back to Gr</w:t>
      </w:r>
      <w:r w:rsidR="003D5441">
        <w:t>eg</w:t>
      </w:r>
      <w:r>
        <w:t>.</w:t>
      </w:r>
    </w:p>
    <w:p w14:paraId="35BECCEF" w14:textId="499C631D" w:rsidR="0089150F" w:rsidRDefault="0089150F" w:rsidP="0089150F">
      <w:pPr>
        <w:pStyle w:val="Heading2"/>
      </w:pPr>
      <w:bookmarkStart w:id="22" w:name="_Toc535006076"/>
      <w:r>
        <w:t>Hook(s)</w:t>
      </w:r>
      <w:r w:rsidR="007A572C">
        <w:t>/Gameplay Highlights</w:t>
      </w:r>
      <w:bookmarkEnd w:id="22"/>
    </w:p>
    <w:p w14:paraId="3DB2C8A2" w14:textId="7490381B" w:rsidR="00372DCC" w:rsidRDefault="00CB1966">
      <w:pPr>
        <w:pStyle w:val="ListParagraph"/>
        <w:numPr>
          <w:ilvl w:val="0"/>
          <w:numId w:val="28"/>
        </w:numPr>
      </w:pPr>
      <w:r>
        <w:t>This quest</w:t>
      </w:r>
      <w:r w:rsidR="002D099A">
        <w:t xml:space="preserve"> is available</w:t>
      </w:r>
      <w:r w:rsidR="003D5441">
        <w:t xml:space="preserve"> right after the player emerges from the vault and reaches Sanctuary Hills</w:t>
      </w:r>
    </w:p>
    <w:p w14:paraId="04384491" w14:textId="73F1535F" w:rsidR="007A572C" w:rsidRDefault="00CB1966" w:rsidP="007A572C">
      <w:pPr>
        <w:pStyle w:val="ListParagraph"/>
        <w:numPr>
          <w:ilvl w:val="0"/>
          <w:numId w:val="28"/>
        </w:numPr>
      </w:pPr>
      <w:r>
        <w:t xml:space="preserve">The player </w:t>
      </w:r>
      <w:r w:rsidR="00F46F69">
        <w:t>must</w:t>
      </w:r>
      <w:r>
        <w:t xml:space="preserve"> </w:t>
      </w:r>
      <w:r w:rsidR="00372DCC">
        <w:t>make</w:t>
      </w:r>
      <w:r>
        <w:t xml:space="preserve"> a difficult choice during the quest – either rescue </w:t>
      </w:r>
      <w:r w:rsidR="002E2EB1">
        <w:t>Matilda</w:t>
      </w:r>
      <w:r w:rsidR="00317472">
        <w:t xml:space="preserve"> and Leo</w:t>
      </w:r>
      <w:r w:rsidR="002D099A">
        <w:t xml:space="preserve"> (a situation in which the player can relate to)</w:t>
      </w:r>
      <w:r w:rsidR="00BF6A73">
        <w:t xml:space="preserve"> or</w:t>
      </w:r>
      <w:r>
        <w:t xml:space="preserve"> kill the </w:t>
      </w:r>
      <w:r w:rsidR="002D099A">
        <w:t>leaders of the Capybara gang</w:t>
      </w:r>
      <w:r w:rsidR="00317472">
        <w:t xml:space="preserve"> and let the couple die</w:t>
      </w:r>
      <w:r w:rsidR="003D5441">
        <w:t>.</w:t>
      </w:r>
    </w:p>
    <w:p w14:paraId="57AA8AA6" w14:textId="0C185E8C" w:rsidR="003D5441" w:rsidRDefault="003D5441" w:rsidP="007A572C">
      <w:pPr>
        <w:pStyle w:val="ListParagraph"/>
        <w:numPr>
          <w:ilvl w:val="0"/>
          <w:numId w:val="28"/>
        </w:numPr>
      </w:pPr>
      <w:r>
        <w:t xml:space="preserve">The quest provides a 10mm suppressed </w:t>
      </w:r>
      <w:r w:rsidR="00372DCC">
        <w:t>pistol (and ammo scattered around)</w:t>
      </w:r>
      <w:r>
        <w:t xml:space="preserve"> which the player can use to kill enemies stealthily</w:t>
      </w:r>
    </w:p>
    <w:p w14:paraId="5777DE41" w14:textId="07FAEC0C" w:rsidR="00ED4423" w:rsidRPr="007A572C" w:rsidRDefault="00707FEA" w:rsidP="000C7F3B">
      <w:pPr>
        <w:pStyle w:val="ListParagraph"/>
        <w:numPr>
          <w:ilvl w:val="0"/>
          <w:numId w:val="28"/>
        </w:numPr>
      </w:pPr>
      <w:r>
        <w:t xml:space="preserve">The </w:t>
      </w:r>
      <w:r w:rsidR="000008D2">
        <w:t>name of the Capybara gang</w:t>
      </w:r>
    </w:p>
    <w:p w14:paraId="7DAB32A2" w14:textId="37347AD6" w:rsidR="007A4FC6" w:rsidRDefault="007A4FC6" w:rsidP="007A4FC6">
      <w:pPr>
        <w:pStyle w:val="Heading2"/>
      </w:pPr>
      <w:bookmarkStart w:id="23" w:name="_Toc535006077"/>
      <w:r>
        <w:t>Campaign</w:t>
      </w:r>
      <w:bookmarkEnd w:id="23"/>
      <w:r w:rsidR="007A572C">
        <w:t xml:space="preserve"> </w:t>
      </w:r>
    </w:p>
    <w:p w14:paraId="2BC26764" w14:textId="2CBA0F2E" w:rsidR="007A4FC6" w:rsidRDefault="007A4FC6" w:rsidP="007A4FC6">
      <w:pPr>
        <w:pStyle w:val="Heading3"/>
      </w:pPr>
      <w:bookmarkStart w:id="24" w:name="_Toc535006078"/>
      <w:r>
        <w:t>Context</w:t>
      </w:r>
      <w:bookmarkEnd w:id="24"/>
    </w:p>
    <w:p w14:paraId="5C052897" w14:textId="35D38180" w:rsidR="00F22306" w:rsidRPr="00F22306" w:rsidRDefault="001B7DA9" w:rsidP="00F22306">
      <w:r>
        <w:t>An Emerging Plague</w:t>
      </w:r>
      <w:r w:rsidR="00ED4423">
        <w:t xml:space="preserve"> is a standalone quest set near Sanctuary Hills that is available right after the player emerges from the vault</w:t>
      </w:r>
      <w:r w:rsidR="00C37F34">
        <w:t>. It</w:t>
      </w:r>
      <w:r w:rsidR="00ED4423">
        <w:t xml:space="preserve"> can be played at any skill level. This quest </w:t>
      </w:r>
      <w:r w:rsidR="00F3054E">
        <w:t xml:space="preserve">is independent of the story of Fallout 4 base game and does not </w:t>
      </w:r>
      <w:r w:rsidR="00FC2A50">
        <w:t xml:space="preserve">require to </w:t>
      </w:r>
      <w:r w:rsidR="00F3054E">
        <w:t>have any other quest to be completed.</w:t>
      </w:r>
    </w:p>
    <w:p w14:paraId="4CF30AB6" w14:textId="7C67B53F" w:rsidR="007A4FC6" w:rsidRDefault="007A4FC6" w:rsidP="007A4FC6">
      <w:pPr>
        <w:pStyle w:val="Heading3"/>
      </w:pPr>
      <w:bookmarkStart w:id="25" w:name="_Toc535006079"/>
      <w:r>
        <w:t>Backstory</w:t>
      </w:r>
      <w:bookmarkEnd w:id="25"/>
    </w:p>
    <w:p w14:paraId="5C9985E9" w14:textId="0E1BC8CB" w:rsidR="00081B49" w:rsidRDefault="00F3054E" w:rsidP="00081B49">
      <w:pPr>
        <w:pStyle w:val="ListParagraph"/>
        <w:numPr>
          <w:ilvl w:val="0"/>
          <w:numId w:val="28"/>
        </w:numPr>
      </w:pPr>
      <w:r>
        <w:t>The C</w:t>
      </w:r>
      <w:r w:rsidR="001B7DA9">
        <w:t>apybaras</w:t>
      </w:r>
      <w:r>
        <w:t xml:space="preserve"> are a small and improvised criminal organization that emerged during the post-war </w:t>
      </w:r>
      <w:r w:rsidR="00C37F34">
        <w:t>to seek power and take over resources.</w:t>
      </w:r>
      <w:r w:rsidR="001B7DA9">
        <w:t xml:space="preserve"> </w:t>
      </w:r>
      <w:r w:rsidR="00372DCC">
        <w:t xml:space="preserve">Some of the common traits that identify this gang includes the </w:t>
      </w:r>
      <w:r w:rsidR="005F22CC">
        <w:t>heavy leather jacket that they all wear</w:t>
      </w:r>
      <w:r w:rsidR="000008D2">
        <w:t xml:space="preserve"> and tattoo marks on their faces</w:t>
      </w:r>
      <w:r w:rsidR="0083637B">
        <w:t>. Oftentimes, Capybara gangsters capture and kill civilians to eat them due to food scarcity</w:t>
      </w:r>
      <w:r w:rsidR="00F32E2C">
        <w:t xml:space="preserve">. </w:t>
      </w:r>
    </w:p>
    <w:p w14:paraId="0BDC1645" w14:textId="322A40D7" w:rsidR="00317472" w:rsidRPr="00F22306" w:rsidRDefault="00F32E2C" w:rsidP="000C7F3B">
      <w:pPr>
        <w:pStyle w:val="ListParagraph"/>
        <w:numPr>
          <w:ilvl w:val="0"/>
          <w:numId w:val="28"/>
        </w:numPr>
      </w:pPr>
      <w:r>
        <w:t>Matilda</w:t>
      </w:r>
      <w:r w:rsidR="002615C4">
        <w:t xml:space="preserve"> </w:t>
      </w:r>
      <w:r w:rsidR="0083637B">
        <w:t xml:space="preserve">killed one of the Capybara gang and attempted to escape with </w:t>
      </w:r>
      <w:r>
        <w:t>Leo</w:t>
      </w:r>
      <w:r w:rsidR="0083637B">
        <w:t>.</w:t>
      </w:r>
      <w:r w:rsidR="002E2EB1">
        <w:t xml:space="preserve"> Unfortunately,</w:t>
      </w:r>
      <w:r w:rsidR="0083637B">
        <w:t xml:space="preserve"> </w:t>
      </w:r>
      <w:r w:rsidR="002E2EB1">
        <w:t>b</w:t>
      </w:r>
      <w:r w:rsidR="005605B9">
        <w:t>oth were recapture</w:t>
      </w:r>
      <w:r w:rsidR="002E2EB1">
        <w:t>d,</w:t>
      </w:r>
      <w:r w:rsidR="005605B9">
        <w:t xml:space="preserve"> and </w:t>
      </w:r>
      <w:r w:rsidR="002E2EB1">
        <w:t>Matilda</w:t>
      </w:r>
      <w:r w:rsidR="005605B9">
        <w:t xml:space="preserve"> was sent to be tortured to death. </w:t>
      </w:r>
      <w:r w:rsidR="002E2EB1">
        <w:t>Leo attempted</w:t>
      </w:r>
      <w:r w:rsidR="0083637B">
        <w:t xml:space="preserve"> </w:t>
      </w:r>
      <w:r w:rsidR="002E2EB1">
        <w:t xml:space="preserve">to escape </w:t>
      </w:r>
      <w:r>
        <w:t xml:space="preserve">again </w:t>
      </w:r>
      <w:r w:rsidR="002E2EB1">
        <w:t xml:space="preserve">and rescue </w:t>
      </w:r>
      <w:r>
        <w:t>Matilda</w:t>
      </w:r>
      <w:r w:rsidR="002E2EB1">
        <w:t xml:space="preserve">, but he </w:t>
      </w:r>
      <w:r w:rsidR="00317472">
        <w:t>got locked in one of the prison’s cell</w:t>
      </w:r>
    </w:p>
    <w:p w14:paraId="3DDB56EF" w14:textId="1D273C77" w:rsidR="007A4FC6" w:rsidRDefault="007A4FC6" w:rsidP="007A4FC6">
      <w:pPr>
        <w:pStyle w:val="Heading3"/>
        <w:rPr>
          <w:rStyle w:val="Emphasis"/>
          <w:i w:val="0"/>
        </w:rPr>
      </w:pPr>
      <w:bookmarkStart w:id="26" w:name="_Toc535006080"/>
      <w:r>
        <w:rPr>
          <w:rStyle w:val="Emphasis"/>
          <w:i w:val="0"/>
        </w:rPr>
        <w:t>Aftermath</w:t>
      </w:r>
      <w:bookmarkEnd w:id="26"/>
    </w:p>
    <w:p w14:paraId="22A2DEC6" w14:textId="5DF154B3" w:rsidR="00F22306" w:rsidRDefault="00077CD2" w:rsidP="00F22306">
      <w:r>
        <w:rPr>
          <w:u w:val="single"/>
        </w:rPr>
        <w:t>Ending 1</w:t>
      </w:r>
      <w:r w:rsidR="00317472">
        <w:rPr>
          <w:u w:val="single"/>
        </w:rPr>
        <w:t xml:space="preserve"> – The player rescues Leo and Matilda</w:t>
      </w:r>
      <w:r>
        <w:rPr>
          <w:u w:val="single"/>
        </w:rPr>
        <w:t>:</w:t>
      </w:r>
      <w:r w:rsidR="005D28AC">
        <w:t xml:space="preserve"> </w:t>
      </w:r>
      <w:r w:rsidR="003D3450">
        <w:t>Matilda</w:t>
      </w:r>
      <w:r w:rsidR="00317472">
        <w:t xml:space="preserve"> and Greg</w:t>
      </w:r>
      <w:r w:rsidR="003D3450">
        <w:t xml:space="preserve"> thank the player and settles somewhere in Sanctuary Hills.</w:t>
      </w:r>
      <w:r w:rsidR="00BD58A2">
        <w:t xml:space="preserve"> They join the player’s neighborhood and faction.</w:t>
      </w:r>
      <w:r w:rsidR="003D3450">
        <w:t xml:space="preserve"> T</w:t>
      </w:r>
      <w:r w:rsidR="005D28AC">
        <w:t xml:space="preserve">he player rendezvouses with Greg, and Greg is upset </w:t>
      </w:r>
      <w:r w:rsidR="00525BB2">
        <w:t xml:space="preserve">and nervous to </w:t>
      </w:r>
      <w:r w:rsidR="005D28AC">
        <w:t>hear that the leaders of the Capybara gang are still alive and seizing more settlements</w:t>
      </w:r>
      <w:r>
        <w:t>. However,</w:t>
      </w:r>
      <w:r w:rsidR="005D28AC">
        <w:t xml:space="preserve"> he respects the player’s choice and acknowledges that it was a hard decision to make</w:t>
      </w:r>
      <w:r w:rsidR="007A1A72">
        <w:t>.</w:t>
      </w:r>
      <w:r w:rsidR="00E31BAC">
        <w:t xml:space="preserve"> </w:t>
      </w:r>
      <w:r w:rsidR="005D28AC">
        <w:t xml:space="preserve">Greg hopes that one day the Capybara gangsters are </w:t>
      </w:r>
      <w:r>
        <w:t>annihilated by</w:t>
      </w:r>
      <w:r w:rsidR="007A1A72">
        <w:t xml:space="preserve"> other organization </w:t>
      </w:r>
      <w:r w:rsidR="007A1A72">
        <w:lastRenderedPageBreak/>
        <w:t>such as the Brotherhood of Steel or by super mutants</w:t>
      </w:r>
      <w:r w:rsidR="0010558A">
        <w:t>, but until then</w:t>
      </w:r>
      <w:r>
        <w:t xml:space="preserve"> </w:t>
      </w:r>
      <w:r w:rsidR="0010558A">
        <w:t>t</w:t>
      </w:r>
      <w:r>
        <w:t xml:space="preserve">he fate of </w:t>
      </w:r>
      <w:r w:rsidR="0010558A">
        <w:t xml:space="preserve">Sanctuary Hills’ neighboring settlements </w:t>
      </w:r>
      <w:r w:rsidR="00E31BAC">
        <w:t>is</w:t>
      </w:r>
      <w:r w:rsidR="0010558A">
        <w:t xml:space="preserve"> still </w:t>
      </w:r>
      <w:r w:rsidR="00E31BAC">
        <w:t>in jeopardy</w:t>
      </w:r>
      <w:r w:rsidR="0010558A">
        <w:t>.</w:t>
      </w:r>
      <w:r w:rsidR="006F5160">
        <w:t xml:space="preserve"> Greg does not reward the player</w:t>
      </w:r>
      <w:r w:rsidR="00317472">
        <w:t xml:space="preserve"> and walks away.</w:t>
      </w:r>
      <w:r w:rsidR="003D3450">
        <w:t xml:space="preserve"> </w:t>
      </w:r>
    </w:p>
    <w:p w14:paraId="7493E28B" w14:textId="0CB35965" w:rsidR="0010558A" w:rsidRDefault="0010558A" w:rsidP="00F22306">
      <w:r>
        <w:rPr>
          <w:u w:val="single"/>
        </w:rPr>
        <w:t>Ending 2 (where the player kills the leaders of the C</w:t>
      </w:r>
      <w:r w:rsidR="00DF66CE">
        <w:rPr>
          <w:u w:val="single"/>
        </w:rPr>
        <w:t>apybaras</w:t>
      </w:r>
      <w:r>
        <w:rPr>
          <w:u w:val="single"/>
        </w:rPr>
        <w:t>):</w:t>
      </w:r>
      <w:r>
        <w:t xml:space="preserve"> </w:t>
      </w:r>
      <w:r w:rsidR="005D28AC">
        <w:t>the player</w:t>
      </w:r>
      <w:r w:rsidR="006F5160" w:rsidRPr="006F5160">
        <w:t xml:space="preserve"> </w:t>
      </w:r>
      <w:r w:rsidR="006F5160">
        <w:t>rendezvouses with Greg. Greg</w:t>
      </w:r>
      <w:r w:rsidR="006F5160" w:rsidDel="006F5160">
        <w:t xml:space="preserve"> </w:t>
      </w:r>
      <w:r>
        <w:t xml:space="preserve">thanks and rewards the player for </w:t>
      </w:r>
      <w:r w:rsidR="00E31BAC">
        <w:t>saving his village</w:t>
      </w:r>
      <w:r w:rsidR="007A1A72">
        <w:t xml:space="preserve"> and eradicating this plague</w:t>
      </w:r>
      <w:r w:rsidR="00E31BAC">
        <w:t>.</w:t>
      </w:r>
      <w:r w:rsidR="006F5160">
        <w:t xml:space="preserve"> However,</w:t>
      </w:r>
      <w:r w:rsidR="00E31BAC">
        <w:t xml:space="preserve"> </w:t>
      </w:r>
      <w:r w:rsidR="00F03DDF">
        <w:t>Greg</w:t>
      </w:r>
      <w:r w:rsidR="00E31BAC">
        <w:t xml:space="preserve"> is deeply saddened to hear </w:t>
      </w:r>
      <w:r w:rsidR="006F5160">
        <w:t>the story of Matilda and Leo</w:t>
      </w:r>
      <w:r w:rsidR="00E31BAC">
        <w:t>;</w:t>
      </w:r>
      <w:r w:rsidR="00490EFA">
        <w:t xml:space="preserve"> though </w:t>
      </w:r>
      <w:r w:rsidR="00E31BAC">
        <w:t>he understands that it was a hard decision to make and that it was in the best interest of the neighboring communities.</w:t>
      </w:r>
      <w:r w:rsidR="00BD58A2">
        <w:t xml:space="preserve"> Greg joins the player’s neighborhood and faction</w:t>
      </w:r>
    </w:p>
    <w:p w14:paraId="0031E37E" w14:textId="77777777" w:rsidR="007A1A72" w:rsidRPr="0010558A" w:rsidRDefault="007A1A72" w:rsidP="00F22306"/>
    <w:p w14:paraId="5D492480" w14:textId="59ABFE5B" w:rsidR="007A572C" w:rsidRDefault="007A572C" w:rsidP="003D673E">
      <w:pPr>
        <w:pStyle w:val="Heading2"/>
      </w:pPr>
      <w:bookmarkStart w:id="27" w:name="_Toc535006081"/>
      <w:r>
        <w:t>Development Schedule</w:t>
      </w:r>
      <w:bookmarkEnd w:id="27"/>
    </w:p>
    <w:tbl>
      <w:tblPr>
        <w:tblStyle w:val="GridTable4-Accent1"/>
        <w:tblW w:w="0" w:type="auto"/>
        <w:tblLook w:val="04A0" w:firstRow="1" w:lastRow="0" w:firstColumn="1" w:lastColumn="0" w:noHBand="0" w:noVBand="1"/>
      </w:tblPr>
      <w:tblGrid>
        <w:gridCol w:w="6925"/>
        <w:gridCol w:w="1467"/>
      </w:tblGrid>
      <w:tr w:rsidR="007A572C" w14:paraId="62419AC7" w14:textId="77777777" w:rsidTr="000C7F3B">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6925" w:type="dxa"/>
          </w:tcPr>
          <w:p w14:paraId="5A0A22C8" w14:textId="77777777" w:rsidR="007A572C" w:rsidRDefault="007A572C" w:rsidP="007A572C">
            <w:pPr>
              <w:jc w:val="center"/>
            </w:pPr>
            <w:r>
              <w:t>Milestone</w:t>
            </w:r>
          </w:p>
        </w:tc>
        <w:tc>
          <w:tcPr>
            <w:tcW w:w="1467" w:type="dxa"/>
          </w:tcPr>
          <w:p w14:paraId="51E53C28" w14:textId="77777777" w:rsidR="007A572C" w:rsidRDefault="007A572C" w:rsidP="007A572C">
            <w:pPr>
              <w:jc w:val="center"/>
              <w:cnfStyle w:val="100000000000" w:firstRow="1" w:lastRow="0" w:firstColumn="0" w:lastColumn="0" w:oddVBand="0" w:evenVBand="0" w:oddHBand="0" w:evenHBand="0" w:firstRowFirstColumn="0" w:firstRowLastColumn="0" w:lastRowFirstColumn="0" w:lastRowLastColumn="0"/>
            </w:pPr>
            <w:r>
              <w:t>Date</w:t>
            </w:r>
          </w:p>
        </w:tc>
      </w:tr>
      <w:tr w:rsidR="007A572C" w14:paraId="52048F80" w14:textId="77777777" w:rsidTr="000C7F3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925" w:type="dxa"/>
          </w:tcPr>
          <w:p w14:paraId="09DBB2BE" w14:textId="77777777" w:rsidR="007A572C" w:rsidRDefault="007A572C" w:rsidP="007A572C">
            <w:r w:rsidRPr="000C7F3B">
              <w:rPr>
                <w:color w:val="FF0000"/>
              </w:rPr>
              <w:t>LDD</w:t>
            </w:r>
          </w:p>
        </w:tc>
        <w:tc>
          <w:tcPr>
            <w:tcW w:w="1467" w:type="dxa"/>
          </w:tcPr>
          <w:p w14:paraId="4C64CC75" w14:textId="4AD33C87" w:rsidR="007A572C" w:rsidRDefault="00470633" w:rsidP="007A572C">
            <w:pPr>
              <w:cnfStyle w:val="000000100000" w:firstRow="0" w:lastRow="0" w:firstColumn="0" w:lastColumn="0" w:oddVBand="0" w:evenVBand="0" w:oddHBand="1" w:evenHBand="0" w:firstRowFirstColumn="0" w:firstRowLastColumn="0" w:lastRowFirstColumn="0" w:lastRowLastColumn="0"/>
            </w:pPr>
            <w:r w:rsidRPr="000C7F3B">
              <w:rPr>
                <w:color w:val="FF0000"/>
              </w:rPr>
              <w:t>3/5/2018</w:t>
            </w:r>
          </w:p>
        </w:tc>
      </w:tr>
      <w:tr w:rsidR="00CE5DAB" w14:paraId="26002E69" w14:textId="77777777" w:rsidTr="000C7F3B">
        <w:trPr>
          <w:trHeight w:val="107"/>
        </w:trPr>
        <w:tc>
          <w:tcPr>
            <w:cnfStyle w:val="001000000000" w:firstRow="0" w:lastRow="0" w:firstColumn="1" w:lastColumn="0" w:oddVBand="0" w:evenVBand="0" w:oddHBand="0" w:evenHBand="0" w:firstRowFirstColumn="0" w:firstRowLastColumn="0" w:lastRowFirstColumn="0" w:lastRowLastColumn="0"/>
            <w:tcW w:w="6925" w:type="dxa"/>
          </w:tcPr>
          <w:p w14:paraId="04F375DB" w14:textId="4F45D0B9" w:rsidR="00CE5DAB" w:rsidRPr="00D31145" w:rsidRDefault="00CE5DAB" w:rsidP="007A572C">
            <w:pPr>
              <w:rPr>
                <w:color w:val="FF0000"/>
              </w:rPr>
            </w:pPr>
            <w:r>
              <w:t xml:space="preserve">Basic environment setup: </w:t>
            </w:r>
            <w:r w:rsidRPr="0047446F">
              <w:t>have 5 placeholder environments connected</w:t>
            </w:r>
          </w:p>
        </w:tc>
        <w:tc>
          <w:tcPr>
            <w:tcW w:w="1467" w:type="dxa"/>
          </w:tcPr>
          <w:p w14:paraId="0AFCF99A" w14:textId="6198A3AE" w:rsidR="00CE5DAB" w:rsidRDefault="005B6969" w:rsidP="007A572C">
            <w:pPr>
              <w:cnfStyle w:val="000000000000" w:firstRow="0" w:lastRow="0" w:firstColumn="0" w:lastColumn="0" w:oddVBand="0" w:evenVBand="0" w:oddHBand="0" w:evenHBand="0" w:firstRowFirstColumn="0" w:firstRowLastColumn="0" w:lastRowFirstColumn="0" w:lastRowLastColumn="0"/>
            </w:pPr>
            <w:r>
              <w:t>3/6/2018</w:t>
            </w:r>
          </w:p>
        </w:tc>
      </w:tr>
      <w:tr w:rsidR="00745285" w14:paraId="18383801" w14:textId="77777777" w:rsidTr="000C7F3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925" w:type="dxa"/>
          </w:tcPr>
          <w:p w14:paraId="3738F2D6" w14:textId="77A5502E" w:rsidR="00745285" w:rsidRPr="002B0DAD" w:rsidRDefault="002B0DAD" w:rsidP="007A572C">
            <w:r>
              <w:t xml:space="preserve">Basic NPC setup </w:t>
            </w:r>
            <w:r w:rsidR="00F13C55">
              <w:t>–</w:t>
            </w:r>
            <w:r w:rsidR="00AC5C27">
              <w:t xml:space="preserve"> </w:t>
            </w:r>
            <w:r w:rsidRPr="00AC5C27">
              <w:t>Greg</w:t>
            </w:r>
          </w:p>
        </w:tc>
        <w:tc>
          <w:tcPr>
            <w:tcW w:w="1467" w:type="dxa"/>
          </w:tcPr>
          <w:p w14:paraId="1EC8CB9E" w14:textId="534F5BBF" w:rsidR="00745285" w:rsidRDefault="005B6969" w:rsidP="007A572C">
            <w:pPr>
              <w:cnfStyle w:val="000000100000" w:firstRow="0" w:lastRow="0" w:firstColumn="0" w:lastColumn="0" w:oddVBand="0" w:evenVBand="0" w:oddHBand="1" w:evenHBand="0" w:firstRowFirstColumn="0" w:firstRowLastColumn="0" w:lastRowFirstColumn="0" w:lastRowLastColumn="0"/>
            </w:pPr>
            <w:r>
              <w:t>3/7/2018</w:t>
            </w:r>
          </w:p>
        </w:tc>
      </w:tr>
      <w:tr w:rsidR="00CE5DAB" w14:paraId="6AEFA24C" w14:textId="77777777" w:rsidTr="000C7F3B">
        <w:trPr>
          <w:trHeight w:val="170"/>
        </w:trPr>
        <w:tc>
          <w:tcPr>
            <w:cnfStyle w:val="001000000000" w:firstRow="0" w:lastRow="0" w:firstColumn="1" w:lastColumn="0" w:oddVBand="0" w:evenVBand="0" w:oddHBand="0" w:evenHBand="0" w:firstRowFirstColumn="0" w:firstRowLastColumn="0" w:lastRowFirstColumn="0" w:lastRowLastColumn="0"/>
            <w:tcW w:w="6925" w:type="dxa"/>
          </w:tcPr>
          <w:p w14:paraId="2F3BF3AF" w14:textId="10FF0612" w:rsidR="00CE5DAB" w:rsidRDefault="002B0DAD" w:rsidP="007A572C">
            <w:r>
              <w:t xml:space="preserve">Basic NPC setup </w:t>
            </w:r>
            <w:r w:rsidR="00AC5C27">
              <w:t>-</w:t>
            </w:r>
            <w:r w:rsidRPr="00AC5C27">
              <w:t xml:space="preserve"> Capybara leaders</w:t>
            </w:r>
          </w:p>
        </w:tc>
        <w:tc>
          <w:tcPr>
            <w:tcW w:w="1467" w:type="dxa"/>
          </w:tcPr>
          <w:p w14:paraId="2A005CAA" w14:textId="36F2FEE2" w:rsidR="00CE5DAB" w:rsidRDefault="005B6969" w:rsidP="007A572C">
            <w:pPr>
              <w:cnfStyle w:val="000000000000" w:firstRow="0" w:lastRow="0" w:firstColumn="0" w:lastColumn="0" w:oddVBand="0" w:evenVBand="0" w:oddHBand="0" w:evenHBand="0" w:firstRowFirstColumn="0" w:firstRowLastColumn="0" w:lastRowFirstColumn="0" w:lastRowLastColumn="0"/>
            </w:pPr>
            <w:r>
              <w:t>3/9/2018</w:t>
            </w:r>
          </w:p>
        </w:tc>
      </w:tr>
      <w:tr w:rsidR="00652067" w14:paraId="79CFD8AA" w14:textId="77777777" w:rsidTr="000C7F3B">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6925" w:type="dxa"/>
          </w:tcPr>
          <w:p w14:paraId="7CFD2CD3" w14:textId="7DD9C9CA" w:rsidR="00652067" w:rsidRPr="000C7F3B" w:rsidRDefault="00AC5C27" w:rsidP="007A572C">
            <w:pPr>
              <w:rPr>
                <w:b w:val="0"/>
              </w:rPr>
            </w:pPr>
            <w:r>
              <w:t xml:space="preserve">Basic </w:t>
            </w:r>
            <w:r w:rsidR="00652067">
              <w:t>kill quest</w:t>
            </w:r>
            <w:r>
              <w:t xml:space="preserve"> setup -</w:t>
            </w:r>
            <w:r w:rsidR="00652067">
              <w:t xml:space="preserve"> </w:t>
            </w:r>
            <w:r w:rsidR="00652067">
              <w:rPr>
                <w:b w:val="0"/>
              </w:rPr>
              <w:t>to kill the leaders of the Capybara gang</w:t>
            </w:r>
            <w:r w:rsidR="00C47299">
              <w:rPr>
                <w:b w:val="0"/>
              </w:rPr>
              <w:t>. Implement very basic dialog</w:t>
            </w:r>
          </w:p>
        </w:tc>
        <w:tc>
          <w:tcPr>
            <w:tcW w:w="1467" w:type="dxa"/>
          </w:tcPr>
          <w:p w14:paraId="17AD98E9" w14:textId="5D266D73" w:rsidR="00652067" w:rsidRDefault="005B6969" w:rsidP="007A572C">
            <w:pPr>
              <w:cnfStyle w:val="000000100000" w:firstRow="0" w:lastRow="0" w:firstColumn="0" w:lastColumn="0" w:oddVBand="0" w:evenVBand="0" w:oddHBand="1" w:evenHBand="0" w:firstRowFirstColumn="0" w:firstRowLastColumn="0" w:lastRowFirstColumn="0" w:lastRowLastColumn="0"/>
            </w:pPr>
            <w:r>
              <w:t>3/11/2018</w:t>
            </w:r>
          </w:p>
        </w:tc>
      </w:tr>
      <w:tr w:rsidR="00AC5C27" w14:paraId="169298A1" w14:textId="77777777" w:rsidTr="000C7F3B">
        <w:trPr>
          <w:trHeight w:val="270"/>
        </w:trPr>
        <w:tc>
          <w:tcPr>
            <w:cnfStyle w:val="001000000000" w:firstRow="0" w:lastRow="0" w:firstColumn="1" w:lastColumn="0" w:oddVBand="0" w:evenVBand="0" w:oddHBand="0" w:evenHBand="0" w:firstRowFirstColumn="0" w:firstRowLastColumn="0" w:lastRowFirstColumn="0" w:lastRowLastColumn="0"/>
            <w:tcW w:w="6925" w:type="dxa"/>
          </w:tcPr>
          <w:p w14:paraId="3AC3FC3F" w14:textId="6B6375C5" w:rsidR="00AC5C27" w:rsidRPr="000C7F3B" w:rsidRDefault="00AC5C27" w:rsidP="007A572C">
            <w:pPr>
              <w:rPr>
                <w:b w:val="0"/>
              </w:rPr>
            </w:pPr>
            <w:r>
              <w:t>Basic NPC setup</w:t>
            </w:r>
            <w:r w:rsidR="00F13C55">
              <w:t xml:space="preserve"> </w:t>
            </w:r>
            <w:r w:rsidR="00F13C55">
              <w:rPr>
                <w:b w:val="0"/>
              </w:rPr>
              <w:t>– prisoner</w:t>
            </w:r>
          </w:p>
        </w:tc>
        <w:tc>
          <w:tcPr>
            <w:tcW w:w="1467" w:type="dxa"/>
          </w:tcPr>
          <w:p w14:paraId="0BB0BEC1" w14:textId="75F54D51" w:rsidR="00AC5C27" w:rsidRDefault="005B6969" w:rsidP="007A572C">
            <w:pPr>
              <w:cnfStyle w:val="000000000000" w:firstRow="0" w:lastRow="0" w:firstColumn="0" w:lastColumn="0" w:oddVBand="0" w:evenVBand="0" w:oddHBand="0" w:evenHBand="0" w:firstRowFirstColumn="0" w:firstRowLastColumn="0" w:lastRowFirstColumn="0" w:lastRowLastColumn="0"/>
            </w:pPr>
            <w:r>
              <w:t>3/12/2018</w:t>
            </w:r>
          </w:p>
        </w:tc>
      </w:tr>
      <w:tr w:rsidR="00CE5DAB" w14:paraId="1CE319BB" w14:textId="77777777" w:rsidTr="000C7F3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925" w:type="dxa"/>
          </w:tcPr>
          <w:p w14:paraId="754F10C1" w14:textId="0BD8AA8E" w:rsidR="00CE5DAB" w:rsidRPr="000C7F3B" w:rsidRDefault="00AC5C27" w:rsidP="007A572C">
            <w:pPr>
              <w:rPr>
                <w:b w:val="0"/>
              </w:rPr>
            </w:pPr>
            <w:r>
              <w:t xml:space="preserve">Basic NPC setup: Prisoner’s wife – </w:t>
            </w:r>
            <w:r>
              <w:rPr>
                <w:b w:val="0"/>
              </w:rPr>
              <w:t>NPC that can follow the player</w:t>
            </w:r>
          </w:p>
        </w:tc>
        <w:tc>
          <w:tcPr>
            <w:tcW w:w="1467" w:type="dxa"/>
          </w:tcPr>
          <w:p w14:paraId="7542C095" w14:textId="7E5D6AC3" w:rsidR="00CE5DAB" w:rsidRDefault="005B6969" w:rsidP="007A572C">
            <w:pPr>
              <w:cnfStyle w:val="000000100000" w:firstRow="0" w:lastRow="0" w:firstColumn="0" w:lastColumn="0" w:oddVBand="0" w:evenVBand="0" w:oddHBand="1" w:evenHBand="0" w:firstRowFirstColumn="0" w:firstRowLastColumn="0" w:lastRowFirstColumn="0" w:lastRowLastColumn="0"/>
            </w:pPr>
            <w:r>
              <w:t>3/14/2018</w:t>
            </w:r>
          </w:p>
        </w:tc>
      </w:tr>
      <w:tr w:rsidR="008C6DFE" w14:paraId="2E5F66AA" w14:textId="77777777" w:rsidTr="000C7F3B">
        <w:trPr>
          <w:trHeight w:val="440"/>
        </w:trPr>
        <w:tc>
          <w:tcPr>
            <w:cnfStyle w:val="001000000000" w:firstRow="0" w:lastRow="0" w:firstColumn="1" w:lastColumn="0" w:oddVBand="0" w:evenVBand="0" w:oddHBand="0" w:evenHBand="0" w:firstRowFirstColumn="0" w:firstRowLastColumn="0" w:lastRowFirstColumn="0" w:lastRowLastColumn="0"/>
            <w:tcW w:w="6925" w:type="dxa"/>
          </w:tcPr>
          <w:p w14:paraId="3C23F22E" w14:textId="79ABE2D8" w:rsidR="008C6DFE" w:rsidRPr="000C7F3B" w:rsidRDefault="00AC5C27" w:rsidP="007A572C">
            <w:pPr>
              <w:rPr>
                <w:b w:val="0"/>
              </w:rPr>
            </w:pPr>
            <w:r>
              <w:t>Set up rescue quest</w:t>
            </w:r>
            <w:r>
              <w:rPr>
                <w:b w:val="0"/>
              </w:rPr>
              <w:t xml:space="preserve"> – to rescue the prisoner’s wife</w:t>
            </w:r>
            <w:r w:rsidR="002D7221">
              <w:rPr>
                <w:b w:val="0"/>
              </w:rPr>
              <w:t>. Implement very basic dialog</w:t>
            </w:r>
          </w:p>
        </w:tc>
        <w:tc>
          <w:tcPr>
            <w:tcW w:w="1467" w:type="dxa"/>
          </w:tcPr>
          <w:p w14:paraId="4A0EA1BB" w14:textId="5BA024D8" w:rsidR="008C6DFE" w:rsidRDefault="005B6969" w:rsidP="007A572C">
            <w:pPr>
              <w:cnfStyle w:val="000000000000" w:firstRow="0" w:lastRow="0" w:firstColumn="0" w:lastColumn="0" w:oddVBand="0" w:evenVBand="0" w:oddHBand="0" w:evenHBand="0" w:firstRowFirstColumn="0" w:firstRowLastColumn="0" w:lastRowFirstColumn="0" w:lastRowLastColumn="0"/>
            </w:pPr>
            <w:r>
              <w:t>3/16/2018</w:t>
            </w:r>
          </w:p>
        </w:tc>
      </w:tr>
      <w:tr w:rsidR="00F13C55" w14:paraId="0766B6C8" w14:textId="77777777" w:rsidTr="000C7F3B">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0" w:type="dxa"/>
          </w:tcPr>
          <w:p w14:paraId="5CD6966D" w14:textId="025B4B62" w:rsidR="00F13C55" w:rsidRPr="000C7F3B" w:rsidRDefault="00F13C55" w:rsidP="007A572C">
            <w:pPr>
              <w:rPr>
                <w:b w:val="0"/>
              </w:rPr>
            </w:pPr>
            <w:r>
              <w:t>Connect kill quest with rescue quest</w:t>
            </w:r>
            <w:r>
              <w:rPr>
                <w:b w:val="0"/>
              </w:rPr>
              <w:t xml:space="preserve"> and playtest. </w:t>
            </w:r>
          </w:p>
        </w:tc>
        <w:tc>
          <w:tcPr>
            <w:tcW w:w="0" w:type="dxa"/>
          </w:tcPr>
          <w:p w14:paraId="2F55BDFF" w14:textId="5FD87F54" w:rsidR="00F13C55" w:rsidRDefault="005B6969" w:rsidP="007A572C">
            <w:pPr>
              <w:cnfStyle w:val="000000100000" w:firstRow="0" w:lastRow="0" w:firstColumn="0" w:lastColumn="0" w:oddVBand="0" w:evenVBand="0" w:oddHBand="1" w:evenHBand="0" w:firstRowFirstColumn="0" w:firstRowLastColumn="0" w:lastRowFirstColumn="0" w:lastRowLastColumn="0"/>
            </w:pPr>
            <w:r>
              <w:t>3/17/2018</w:t>
            </w:r>
          </w:p>
        </w:tc>
      </w:tr>
      <w:tr w:rsidR="00127639" w14:paraId="5A50FD6B" w14:textId="77777777" w:rsidTr="000C7F3B">
        <w:trPr>
          <w:trHeight w:val="80"/>
        </w:trPr>
        <w:tc>
          <w:tcPr>
            <w:cnfStyle w:val="001000000000" w:firstRow="0" w:lastRow="0" w:firstColumn="1" w:lastColumn="0" w:oddVBand="0" w:evenVBand="0" w:oddHBand="0" w:evenHBand="0" w:firstRowFirstColumn="0" w:firstRowLastColumn="0" w:lastRowFirstColumn="0" w:lastRowLastColumn="0"/>
            <w:tcW w:w="6925" w:type="dxa"/>
          </w:tcPr>
          <w:p w14:paraId="0A2EB84F" w14:textId="3777221E" w:rsidR="00127639" w:rsidRPr="000C7F3B" w:rsidRDefault="00AC5C27" w:rsidP="007A572C">
            <w:pPr>
              <w:rPr>
                <w:b w:val="0"/>
              </w:rPr>
            </w:pPr>
            <w:r>
              <w:t xml:space="preserve">Basic NPC setup – </w:t>
            </w:r>
            <w:r>
              <w:rPr>
                <w:b w:val="0"/>
              </w:rPr>
              <w:t xml:space="preserve">generic capybara gangsters </w:t>
            </w:r>
          </w:p>
        </w:tc>
        <w:tc>
          <w:tcPr>
            <w:tcW w:w="1467" w:type="dxa"/>
          </w:tcPr>
          <w:p w14:paraId="3D6156F0" w14:textId="765CE37F" w:rsidR="00127639" w:rsidRDefault="00127639" w:rsidP="007A572C">
            <w:pPr>
              <w:cnfStyle w:val="000000000000" w:firstRow="0" w:lastRow="0" w:firstColumn="0" w:lastColumn="0" w:oddVBand="0" w:evenVBand="0" w:oddHBand="0" w:evenHBand="0" w:firstRowFirstColumn="0" w:firstRowLastColumn="0" w:lastRowFirstColumn="0" w:lastRowLastColumn="0"/>
            </w:pPr>
            <w:r>
              <w:t>3/1</w:t>
            </w:r>
            <w:r w:rsidR="005B6969">
              <w:t>9</w:t>
            </w:r>
            <w:r>
              <w:t>/2018</w:t>
            </w:r>
          </w:p>
        </w:tc>
      </w:tr>
      <w:tr w:rsidR="00C47299" w14:paraId="7B4EC9EA" w14:textId="77777777" w:rsidTr="00F13C55">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6925" w:type="dxa"/>
          </w:tcPr>
          <w:p w14:paraId="2EB8AB2F" w14:textId="7A2FADBA" w:rsidR="00C47299" w:rsidRPr="000C7F3B" w:rsidRDefault="00C47299" w:rsidP="007A572C">
            <w:pPr>
              <w:rPr>
                <w:b w:val="0"/>
              </w:rPr>
            </w:pPr>
            <w:r>
              <w:t>First pass environment scal</w:t>
            </w:r>
            <w:r w:rsidR="002D7221">
              <w:t>e and layout</w:t>
            </w:r>
            <w:r w:rsidR="00264A9F">
              <w:t xml:space="preserve"> – </w:t>
            </w:r>
            <w:r w:rsidR="00264A9F">
              <w:rPr>
                <w:b w:val="0"/>
              </w:rPr>
              <w:t xml:space="preserve">Including locked doors and the key to Capybara’s lair </w:t>
            </w:r>
          </w:p>
        </w:tc>
        <w:tc>
          <w:tcPr>
            <w:tcW w:w="1467" w:type="dxa"/>
          </w:tcPr>
          <w:p w14:paraId="7D8BE7F6" w14:textId="2DEACD29" w:rsidR="00C47299" w:rsidRDefault="005B6969" w:rsidP="007A572C">
            <w:pPr>
              <w:cnfStyle w:val="000000100000" w:firstRow="0" w:lastRow="0" w:firstColumn="0" w:lastColumn="0" w:oddVBand="0" w:evenVBand="0" w:oddHBand="1" w:evenHBand="0" w:firstRowFirstColumn="0" w:firstRowLastColumn="0" w:lastRowFirstColumn="0" w:lastRowLastColumn="0"/>
            </w:pPr>
            <w:r>
              <w:t>3/20/2018</w:t>
            </w:r>
          </w:p>
        </w:tc>
      </w:tr>
      <w:tr w:rsidR="00F13C55" w14:paraId="28C431C1" w14:textId="77777777" w:rsidTr="000C7F3B">
        <w:trPr>
          <w:trHeight w:val="255"/>
        </w:trPr>
        <w:tc>
          <w:tcPr>
            <w:cnfStyle w:val="001000000000" w:firstRow="0" w:lastRow="0" w:firstColumn="1" w:lastColumn="0" w:oddVBand="0" w:evenVBand="0" w:oddHBand="0" w:evenHBand="0" w:firstRowFirstColumn="0" w:firstRowLastColumn="0" w:lastRowFirstColumn="0" w:lastRowLastColumn="0"/>
            <w:tcW w:w="6925" w:type="dxa"/>
          </w:tcPr>
          <w:p w14:paraId="14020A07" w14:textId="577924F2" w:rsidR="007A572C" w:rsidRPr="000C7F3B" w:rsidRDefault="007A572C" w:rsidP="007A572C">
            <w:pPr>
              <w:rPr>
                <w:b w:val="0"/>
              </w:rPr>
            </w:pPr>
            <w:r w:rsidRPr="000C7F3B">
              <w:rPr>
                <w:color w:val="FF0000"/>
              </w:rPr>
              <w:t>Whitebo</w:t>
            </w:r>
            <w:r w:rsidR="00BD669B">
              <w:rPr>
                <w:color w:val="FF0000"/>
              </w:rPr>
              <w:t>x</w:t>
            </w:r>
            <w:r w:rsidR="002D2C3E">
              <w:rPr>
                <w:color w:val="FF0000"/>
              </w:rPr>
              <w:t xml:space="preserve"> </w:t>
            </w:r>
            <w:r w:rsidR="00C47299">
              <w:rPr>
                <w:b w:val="0"/>
                <w:color w:val="FF0000"/>
              </w:rPr>
              <w:t>with firs pass enemy placement (rats, ghouls, capybara gangsters)</w:t>
            </w:r>
            <w:r w:rsidR="002D7221">
              <w:rPr>
                <w:b w:val="0"/>
                <w:color w:val="FF0000"/>
              </w:rPr>
              <w:t xml:space="preserve"> and first pass dialog</w:t>
            </w:r>
          </w:p>
        </w:tc>
        <w:tc>
          <w:tcPr>
            <w:tcW w:w="1467" w:type="dxa"/>
          </w:tcPr>
          <w:p w14:paraId="2D4770EE" w14:textId="2D0FE3BA" w:rsidR="007A572C" w:rsidRPr="000C7F3B" w:rsidRDefault="00470633" w:rsidP="007A572C">
            <w:pPr>
              <w:cnfStyle w:val="000000000000" w:firstRow="0" w:lastRow="0" w:firstColumn="0" w:lastColumn="0" w:oddVBand="0" w:evenVBand="0" w:oddHBand="0" w:evenHBand="0" w:firstRowFirstColumn="0" w:firstRowLastColumn="0" w:lastRowFirstColumn="0" w:lastRowLastColumn="0"/>
              <w:rPr>
                <w:color w:val="FF0000"/>
              </w:rPr>
            </w:pPr>
            <w:r w:rsidRPr="000C7F3B">
              <w:rPr>
                <w:color w:val="FF0000"/>
              </w:rPr>
              <w:t>3/21/2018</w:t>
            </w:r>
          </w:p>
        </w:tc>
      </w:tr>
      <w:tr w:rsidR="002B0DAD" w14:paraId="79BF0CEB" w14:textId="77777777" w:rsidTr="000C7F3B">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6925" w:type="dxa"/>
          </w:tcPr>
          <w:p w14:paraId="58EEC43A" w14:textId="409E835C" w:rsidR="002B0DAD" w:rsidRPr="000C7F3B" w:rsidRDefault="00C47299" w:rsidP="007A572C">
            <w:pPr>
              <w:rPr>
                <w:b w:val="0"/>
              </w:rPr>
            </w:pPr>
            <w:r>
              <w:t xml:space="preserve">Quest feature: </w:t>
            </w:r>
            <w:r>
              <w:rPr>
                <w:b w:val="0"/>
              </w:rPr>
              <w:t>have Greg appear and approach the player and ask for help (instead of having him stand still).</w:t>
            </w:r>
          </w:p>
        </w:tc>
        <w:tc>
          <w:tcPr>
            <w:tcW w:w="1467" w:type="dxa"/>
          </w:tcPr>
          <w:p w14:paraId="5AEAB8C4" w14:textId="648B51DB" w:rsidR="002B0DAD" w:rsidRDefault="006E66C1" w:rsidP="007A572C">
            <w:pPr>
              <w:cnfStyle w:val="000000100000" w:firstRow="0" w:lastRow="0" w:firstColumn="0" w:lastColumn="0" w:oddVBand="0" w:evenVBand="0" w:oddHBand="1" w:evenHBand="0" w:firstRowFirstColumn="0" w:firstRowLastColumn="0" w:lastRowFirstColumn="0" w:lastRowLastColumn="0"/>
            </w:pPr>
            <w:r>
              <w:t>3/25/2018</w:t>
            </w:r>
          </w:p>
        </w:tc>
      </w:tr>
      <w:tr w:rsidR="00C47299" w14:paraId="2A6DF7AA" w14:textId="77777777" w:rsidTr="000C7F3B">
        <w:trPr>
          <w:trHeight w:val="602"/>
        </w:trPr>
        <w:tc>
          <w:tcPr>
            <w:cnfStyle w:val="001000000000" w:firstRow="0" w:lastRow="0" w:firstColumn="1" w:lastColumn="0" w:oddVBand="0" w:evenVBand="0" w:oddHBand="0" w:evenHBand="0" w:firstRowFirstColumn="0" w:firstRowLastColumn="0" w:lastRowFirstColumn="0" w:lastRowLastColumn="0"/>
            <w:tcW w:w="6925" w:type="dxa"/>
          </w:tcPr>
          <w:p w14:paraId="227A9A26" w14:textId="6C96D717" w:rsidR="00C47299" w:rsidRDefault="00C47299" w:rsidP="00C47299">
            <w:r>
              <w:t xml:space="preserve">Quest feature: </w:t>
            </w:r>
            <w:r w:rsidRPr="00464E30">
              <w:rPr>
                <w:b w:val="0"/>
              </w:rPr>
              <w:t>enemies patrolling</w:t>
            </w:r>
            <w:r>
              <w:rPr>
                <w:b w:val="0"/>
              </w:rPr>
              <w:t xml:space="preserve"> an area</w:t>
            </w:r>
            <w:r w:rsidRPr="00464E30">
              <w:rPr>
                <w:b w:val="0"/>
              </w:rPr>
              <w:t xml:space="preserve"> and having idle animations</w:t>
            </w:r>
            <w:r>
              <w:rPr>
                <w:b w:val="0"/>
              </w:rPr>
              <w:t xml:space="preserve"> (for guards and ghouls)</w:t>
            </w:r>
          </w:p>
        </w:tc>
        <w:tc>
          <w:tcPr>
            <w:tcW w:w="1467" w:type="dxa"/>
          </w:tcPr>
          <w:p w14:paraId="54786956" w14:textId="4C5C8627" w:rsidR="00C47299" w:rsidRDefault="006E66C1" w:rsidP="00C47299">
            <w:pPr>
              <w:cnfStyle w:val="000000000000" w:firstRow="0" w:lastRow="0" w:firstColumn="0" w:lastColumn="0" w:oddVBand="0" w:evenVBand="0" w:oddHBand="0" w:evenHBand="0" w:firstRowFirstColumn="0" w:firstRowLastColumn="0" w:lastRowFirstColumn="0" w:lastRowLastColumn="0"/>
            </w:pPr>
            <w:r>
              <w:t>4/2/2018</w:t>
            </w:r>
          </w:p>
        </w:tc>
      </w:tr>
      <w:tr w:rsidR="00264A9F" w14:paraId="0FE51AD9" w14:textId="77777777" w:rsidTr="000C7F3B">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0" w:type="dxa"/>
          </w:tcPr>
          <w:p w14:paraId="3846DA30" w14:textId="4DEFB7E4" w:rsidR="00264A9F" w:rsidRDefault="00264A9F" w:rsidP="00C47299">
            <w:r>
              <w:t>Refine</w:t>
            </w:r>
            <w:r w:rsidR="00C14D0A">
              <w:t xml:space="preserve"> dialogs</w:t>
            </w:r>
          </w:p>
        </w:tc>
        <w:tc>
          <w:tcPr>
            <w:tcW w:w="0" w:type="dxa"/>
          </w:tcPr>
          <w:p w14:paraId="112D3F61" w14:textId="4394BE36" w:rsidR="00264A9F" w:rsidRDefault="006E66C1" w:rsidP="00C47299">
            <w:pPr>
              <w:cnfStyle w:val="000000100000" w:firstRow="0" w:lastRow="0" w:firstColumn="0" w:lastColumn="0" w:oddVBand="0" w:evenVBand="0" w:oddHBand="1" w:evenHBand="0" w:firstRowFirstColumn="0" w:firstRowLastColumn="0" w:lastRowFirstColumn="0" w:lastRowLastColumn="0"/>
            </w:pPr>
            <w:r>
              <w:t>4/6/2018</w:t>
            </w:r>
          </w:p>
        </w:tc>
      </w:tr>
      <w:tr w:rsidR="00C47299" w14:paraId="3232C236" w14:textId="77777777" w:rsidTr="000C7F3B">
        <w:trPr>
          <w:trHeight w:val="255"/>
        </w:trPr>
        <w:tc>
          <w:tcPr>
            <w:cnfStyle w:val="001000000000" w:firstRow="0" w:lastRow="0" w:firstColumn="1" w:lastColumn="0" w:oddVBand="0" w:evenVBand="0" w:oddHBand="0" w:evenHBand="0" w:firstRowFirstColumn="0" w:firstRowLastColumn="0" w:lastRowFirstColumn="0" w:lastRowLastColumn="0"/>
            <w:tcW w:w="6925" w:type="dxa"/>
          </w:tcPr>
          <w:p w14:paraId="09B5840C" w14:textId="1C9E665C" w:rsidR="00C47299" w:rsidRDefault="00C47299" w:rsidP="00C47299">
            <w:r w:rsidRPr="000C7F3B">
              <w:rPr>
                <w:color w:val="FF0000"/>
              </w:rPr>
              <w:t>Gameplay</w:t>
            </w:r>
            <w:r w:rsidR="006E66C1">
              <w:rPr>
                <w:color w:val="FF0000"/>
              </w:rPr>
              <w:t xml:space="preserve"> – </w:t>
            </w:r>
            <w:r w:rsidR="006E66C1" w:rsidRPr="006E66C1">
              <w:rPr>
                <w:color w:val="FF0000"/>
              </w:rPr>
              <w:t>have all gameplay elements done</w:t>
            </w:r>
          </w:p>
        </w:tc>
        <w:tc>
          <w:tcPr>
            <w:tcW w:w="1467" w:type="dxa"/>
          </w:tcPr>
          <w:p w14:paraId="1397660D" w14:textId="1C874C7B" w:rsidR="00C47299" w:rsidRDefault="00C47299" w:rsidP="00C47299">
            <w:pPr>
              <w:cnfStyle w:val="000000000000" w:firstRow="0" w:lastRow="0" w:firstColumn="0" w:lastColumn="0" w:oddVBand="0" w:evenVBand="0" w:oddHBand="0" w:evenHBand="0" w:firstRowFirstColumn="0" w:firstRowLastColumn="0" w:lastRowFirstColumn="0" w:lastRowLastColumn="0"/>
            </w:pPr>
            <w:r w:rsidRPr="000C7F3B">
              <w:rPr>
                <w:color w:val="FF0000"/>
              </w:rPr>
              <w:t>4/9/2018</w:t>
            </w:r>
          </w:p>
        </w:tc>
      </w:tr>
      <w:tr w:rsidR="002D7221" w14:paraId="3E959986" w14:textId="77777777" w:rsidTr="00F13C5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925" w:type="dxa"/>
          </w:tcPr>
          <w:p w14:paraId="3B4416FE" w14:textId="4CF10F5F" w:rsidR="002D7221" w:rsidRPr="000C7F3B" w:rsidRDefault="00264A9F" w:rsidP="00C47299">
            <w:pPr>
              <w:rPr>
                <w:b w:val="0"/>
              </w:rPr>
            </w:pPr>
            <w:r w:rsidRPr="000C7F3B">
              <w:t>Second pass environment – adding basic decoration</w:t>
            </w:r>
          </w:p>
        </w:tc>
        <w:tc>
          <w:tcPr>
            <w:tcW w:w="1467" w:type="dxa"/>
          </w:tcPr>
          <w:p w14:paraId="3E32D156" w14:textId="0E726745" w:rsidR="002D7221" w:rsidRDefault="006E66C1" w:rsidP="00C47299">
            <w:pPr>
              <w:cnfStyle w:val="000000100000" w:firstRow="0" w:lastRow="0" w:firstColumn="0" w:lastColumn="0" w:oddVBand="0" w:evenVBand="0" w:oddHBand="1" w:evenHBand="0" w:firstRowFirstColumn="0" w:firstRowLastColumn="0" w:lastRowFirstColumn="0" w:lastRowLastColumn="0"/>
            </w:pPr>
            <w:r>
              <w:t>4/13/2018</w:t>
            </w:r>
          </w:p>
        </w:tc>
      </w:tr>
      <w:tr w:rsidR="00264A9F" w14:paraId="03795540" w14:textId="77777777" w:rsidTr="00F13C55">
        <w:trPr>
          <w:trHeight w:val="255"/>
        </w:trPr>
        <w:tc>
          <w:tcPr>
            <w:cnfStyle w:val="001000000000" w:firstRow="0" w:lastRow="0" w:firstColumn="1" w:lastColumn="0" w:oddVBand="0" w:evenVBand="0" w:oddHBand="0" w:evenHBand="0" w:firstRowFirstColumn="0" w:firstRowLastColumn="0" w:lastRowFirstColumn="0" w:lastRowLastColumn="0"/>
            <w:tcW w:w="6925" w:type="dxa"/>
          </w:tcPr>
          <w:p w14:paraId="06864B41" w14:textId="35B1FAC3" w:rsidR="00264A9F" w:rsidRDefault="00264A9F" w:rsidP="00C47299">
            <w:pPr>
              <w:rPr>
                <w:color w:val="FF0000"/>
              </w:rPr>
            </w:pPr>
            <w:r w:rsidRPr="000C7F3B">
              <w:t>First pass lighting</w:t>
            </w:r>
          </w:p>
        </w:tc>
        <w:tc>
          <w:tcPr>
            <w:tcW w:w="1467" w:type="dxa"/>
          </w:tcPr>
          <w:p w14:paraId="6901C1EB" w14:textId="74D9DDBE" w:rsidR="00264A9F" w:rsidRDefault="006E66C1" w:rsidP="00C47299">
            <w:pPr>
              <w:cnfStyle w:val="000000000000" w:firstRow="0" w:lastRow="0" w:firstColumn="0" w:lastColumn="0" w:oddVBand="0" w:evenVBand="0" w:oddHBand="0" w:evenHBand="0" w:firstRowFirstColumn="0" w:firstRowLastColumn="0" w:lastRowFirstColumn="0" w:lastRowLastColumn="0"/>
            </w:pPr>
            <w:r>
              <w:t>4/17/2018</w:t>
            </w:r>
          </w:p>
        </w:tc>
      </w:tr>
      <w:tr w:rsidR="00C47299" w14:paraId="70798016" w14:textId="77777777" w:rsidTr="000C7F3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6925" w:type="dxa"/>
          </w:tcPr>
          <w:p w14:paraId="587D0268" w14:textId="5ABBB3C3" w:rsidR="00C47299" w:rsidRDefault="005B6969" w:rsidP="00C47299">
            <w:r>
              <w:t>Second pass lighting</w:t>
            </w:r>
          </w:p>
        </w:tc>
        <w:tc>
          <w:tcPr>
            <w:tcW w:w="1467" w:type="dxa"/>
          </w:tcPr>
          <w:p w14:paraId="4ED22F9D" w14:textId="56C9002B" w:rsidR="00C47299" w:rsidRDefault="00C47299" w:rsidP="00C47299">
            <w:pPr>
              <w:cnfStyle w:val="000000100000" w:firstRow="0" w:lastRow="0" w:firstColumn="0" w:lastColumn="0" w:oddVBand="0" w:evenVBand="0" w:oddHBand="1" w:evenHBand="0" w:firstRowFirstColumn="0" w:firstRowLastColumn="0" w:lastRowFirstColumn="0" w:lastRowLastColumn="0"/>
            </w:pPr>
            <w:r>
              <w:t>4/</w:t>
            </w:r>
            <w:r w:rsidR="006E66C1">
              <w:t>21</w:t>
            </w:r>
            <w:r>
              <w:t>/2018</w:t>
            </w:r>
          </w:p>
        </w:tc>
      </w:tr>
      <w:tr w:rsidR="00C47299" w14:paraId="40BA2E84" w14:textId="77777777" w:rsidTr="000C7F3B">
        <w:trPr>
          <w:trHeight w:val="255"/>
        </w:trPr>
        <w:tc>
          <w:tcPr>
            <w:cnfStyle w:val="001000000000" w:firstRow="0" w:lastRow="0" w:firstColumn="1" w:lastColumn="0" w:oddVBand="0" w:evenVBand="0" w:oddHBand="0" w:evenHBand="0" w:firstRowFirstColumn="0" w:firstRowLastColumn="0" w:lastRowFirstColumn="0" w:lastRowLastColumn="0"/>
            <w:tcW w:w="6925" w:type="dxa"/>
          </w:tcPr>
          <w:p w14:paraId="60516203" w14:textId="2412387A" w:rsidR="00C47299" w:rsidRPr="000C7F3B" w:rsidRDefault="00C47299" w:rsidP="00C47299">
            <w:pPr>
              <w:rPr>
                <w:b w:val="0"/>
              </w:rPr>
            </w:pPr>
            <w:r w:rsidRPr="000C7F3B">
              <w:rPr>
                <w:color w:val="FF0000"/>
              </w:rPr>
              <w:t>Aesthetics</w:t>
            </w:r>
            <w:r w:rsidR="006E66C1">
              <w:rPr>
                <w:color w:val="FF0000"/>
              </w:rPr>
              <w:t xml:space="preserve"> – </w:t>
            </w:r>
            <w:r w:rsidR="006E66C1" w:rsidRPr="006E66C1">
              <w:rPr>
                <w:color w:val="FF0000"/>
              </w:rPr>
              <w:t>finalize all decoration and lighting</w:t>
            </w:r>
          </w:p>
        </w:tc>
        <w:tc>
          <w:tcPr>
            <w:tcW w:w="1467" w:type="dxa"/>
          </w:tcPr>
          <w:p w14:paraId="2D2A0979" w14:textId="6EEA3DE1" w:rsidR="00C47299" w:rsidRPr="000C7F3B" w:rsidRDefault="00C47299" w:rsidP="00C47299">
            <w:pPr>
              <w:cnfStyle w:val="000000000000" w:firstRow="0" w:lastRow="0" w:firstColumn="0" w:lastColumn="0" w:oddVBand="0" w:evenVBand="0" w:oddHBand="0" w:evenHBand="0" w:firstRowFirstColumn="0" w:firstRowLastColumn="0" w:lastRowFirstColumn="0" w:lastRowLastColumn="0"/>
              <w:rPr>
                <w:color w:val="FF0000"/>
              </w:rPr>
            </w:pPr>
            <w:r w:rsidRPr="000C7F3B">
              <w:rPr>
                <w:color w:val="FF0000"/>
              </w:rPr>
              <w:t>4/25/2018</w:t>
            </w:r>
          </w:p>
        </w:tc>
      </w:tr>
      <w:tr w:rsidR="00C14D0A" w14:paraId="09BB970D" w14:textId="77777777" w:rsidTr="00F13C5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925" w:type="dxa"/>
          </w:tcPr>
          <w:p w14:paraId="6FDB4B6F" w14:textId="1B6BF19E" w:rsidR="00C14D0A" w:rsidRPr="000C7F3B" w:rsidRDefault="00C14D0A" w:rsidP="00C47299">
            <w:pPr>
              <w:rPr>
                <w:b w:val="0"/>
                <w:color w:val="FF0000"/>
              </w:rPr>
            </w:pPr>
            <w:r w:rsidRPr="000C7F3B">
              <w:t>Finalize dialogs</w:t>
            </w:r>
          </w:p>
        </w:tc>
        <w:tc>
          <w:tcPr>
            <w:tcW w:w="1467" w:type="dxa"/>
          </w:tcPr>
          <w:p w14:paraId="4AE9E323" w14:textId="3C429EC3" w:rsidR="00C14D0A" w:rsidRPr="006E66C1" w:rsidRDefault="00BD58A2" w:rsidP="00C47299">
            <w:pPr>
              <w:cnfStyle w:val="000000100000" w:firstRow="0" w:lastRow="0" w:firstColumn="0" w:lastColumn="0" w:oddVBand="0" w:evenVBand="0" w:oddHBand="1" w:evenHBand="0" w:firstRowFirstColumn="0" w:firstRowLastColumn="0" w:lastRowFirstColumn="0" w:lastRowLastColumn="0"/>
              <w:rPr>
                <w:color w:val="FF0000"/>
              </w:rPr>
            </w:pPr>
            <w:r>
              <w:t>4</w:t>
            </w:r>
            <w:r w:rsidR="00C14D0A" w:rsidRPr="000C7F3B">
              <w:t>/</w:t>
            </w:r>
            <w:r>
              <w:t>28</w:t>
            </w:r>
            <w:r w:rsidR="00C14D0A" w:rsidRPr="000C7F3B">
              <w:t>/2018</w:t>
            </w:r>
          </w:p>
        </w:tc>
      </w:tr>
      <w:tr w:rsidR="00BD58A2" w14:paraId="5ED5757F" w14:textId="77777777" w:rsidTr="00F13C55">
        <w:trPr>
          <w:trHeight w:val="255"/>
        </w:trPr>
        <w:tc>
          <w:tcPr>
            <w:cnfStyle w:val="001000000000" w:firstRow="0" w:lastRow="0" w:firstColumn="1" w:lastColumn="0" w:oddVBand="0" w:evenVBand="0" w:oddHBand="0" w:evenHBand="0" w:firstRowFirstColumn="0" w:firstRowLastColumn="0" w:lastRowFirstColumn="0" w:lastRowLastColumn="0"/>
            <w:tcW w:w="6925" w:type="dxa"/>
          </w:tcPr>
          <w:p w14:paraId="36136DAE" w14:textId="0EC782A7" w:rsidR="00BD58A2" w:rsidRPr="000C7F3B" w:rsidRDefault="00BD58A2" w:rsidP="00C47299">
            <w:pPr>
              <w:rPr>
                <w:b w:val="0"/>
              </w:rPr>
            </w:pPr>
            <w:r>
              <w:t>Quest feature</w:t>
            </w:r>
            <w:r>
              <w:rPr>
                <w:b w:val="0"/>
              </w:rPr>
              <w:t>: have Greg walk out or join the player’s faction (depending on quests outcome)</w:t>
            </w:r>
          </w:p>
        </w:tc>
        <w:tc>
          <w:tcPr>
            <w:tcW w:w="1467" w:type="dxa"/>
          </w:tcPr>
          <w:p w14:paraId="22638441" w14:textId="09F68701" w:rsidR="00BD58A2" w:rsidRPr="00C14D0A" w:rsidRDefault="00BD58A2" w:rsidP="00C47299">
            <w:pPr>
              <w:cnfStyle w:val="000000000000" w:firstRow="0" w:lastRow="0" w:firstColumn="0" w:lastColumn="0" w:oddVBand="0" w:evenVBand="0" w:oddHBand="0" w:evenHBand="0" w:firstRowFirstColumn="0" w:firstRowLastColumn="0" w:lastRowFirstColumn="0" w:lastRowLastColumn="0"/>
            </w:pPr>
            <w:r>
              <w:t>5/2/2018</w:t>
            </w:r>
          </w:p>
        </w:tc>
      </w:tr>
      <w:tr w:rsidR="00BD58A2" w14:paraId="40224043" w14:textId="77777777" w:rsidTr="00F13C55">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925" w:type="dxa"/>
          </w:tcPr>
          <w:p w14:paraId="222609C0" w14:textId="1FD03349" w:rsidR="00BD58A2" w:rsidRPr="000C7F3B" w:rsidRDefault="00BD58A2" w:rsidP="00C47299">
            <w:pPr>
              <w:rPr>
                <w:b w:val="0"/>
              </w:rPr>
            </w:pPr>
            <w:r>
              <w:t xml:space="preserve">Quest feature: </w:t>
            </w:r>
            <w:r>
              <w:rPr>
                <w:b w:val="0"/>
              </w:rPr>
              <w:t>have Leo and Matilda join the player’s faction if rescued</w:t>
            </w:r>
          </w:p>
        </w:tc>
        <w:tc>
          <w:tcPr>
            <w:tcW w:w="1467" w:type="dxa"/>
          </w:tcPr>
          <w:p w14:paraId="2850D5AE" w14:textId="250DA097" w:rsidR="00BD58A2" w:rsidRPr="00C14D0A" w:rsidRDefault="00BD58A2" w:rsidP="00C47299">
            <w:pPr>
              <w:cnfStyle w:val="000000100000" w:firstRow="0" w:lastRow="0" w:firstColumn="0" w:lastColumn="0" w:oddVBand="0" w:evenVBand="0" w:oddHBand="1" w:evenHBand="0" w:firstRowFirstColumn="0" w:firstRowLastColumn="0" w:lastRowFirstColumn="0" w:lastRowLastColumn="0"/>
            </w:pPr>
            <w:r>
              <w:t>5/5/2018</w:t>
            </w:r>
          </w:p>
        </w:tc>
      </w:tr>
      <w:tr w:rsidR="00C47299" w14:paraId="6FD76E1B" w14:textId="77777777" w:rsidTr="000C7F3B">
        <w:trPr>
          <w:trHeight w:val="270"/>
        </w:trPr>
        <w:tc>
          <w:tcPr>
            <w:cnfStyle w:val="001000000000" w:firstRow="0" w:lastRow="0" w:firstColumn="1" w:lastColumn="0" w:oddVBand="0" w:evenVBand="0" w:oddHBand="0" w:evenHBand="0" w:firstRowFirstColumn="0" w:firstRowLastColumn="0" w:lastRowFirstColumn="0" w:lastRowLastColumn="0"/>
            <w:tcW w:w="6925" w:type="dxa"/>
          </w:tcPr>
          <w:p w14:paraId="41974356" w14:textId="77777777" w:rsidR="00C47299" w:rsidRDefault="00C47299" w:rsidP="00C47299">
            <w:r w:rsidRPr="000C7F3B">
              <w:rPr>
                <w:color w:val="FF0000"/>
              </w:rPr>
              <w:t>RTM</w:t>
            </w:r>
          </w:p>
        </w:tc>
        <w:tc>
          <w:tcPr>
            <w:tcW w:w="1467" w:type="dxa"/>
          </w:tcPr>
          <w:p w14:paraId="62FF1BB9" w14:textId="3A78FB2F" w:rsidR="00C47299" w:rsidRPr="000C7F3B" w:rsidRDefault="00C47299" w:rsidP="00C47299">
            <w:pPr>
              <w:cnfStyle w:val="000000000000" w:firstRow="0" w:lastRow="0" w:firstColumn="0" w:lastColumn="0" w:oddVBand="0" w:evenVBand="0" w:oddHBand="0" w:evenHBand="0" w:firstRowFirstColumn="0" w:firstRowLastColumn="0" w:lastRowFirstColumn="0" w:lastRowLastColumn="0"/>
              <w:rPr>
                <w:color w:val="FF0000"/>
              </w:rPr>
            </w:pPr>
            <w:r w:rsidRPr="000C7F3B">
              <w:rPr>
                <w:color w:val="FF0000"/>
              </w:rPr>
              <w:t>5/7/2018</w:t>
            </w:r>
          </w:p>
        </w:tc>
      </w:tr>
    </w:tbl>
    <w:p w14:paraId="3CE0D65A" w14:textId="5D8B4D07" w:rsidR="00AC1277" w:rsidRDefault="00AC1277" w:rsidP="00AC6158"/>
    <w:p w14:paraId="188C0ACC" w14:textId="33D8C022" w:rsidR="00AC1277" w:rsidRDefault="00AC1277" w:rsidP="00AC1277">
      <w:pPr>
        <w:pStyle w:val="Heading2"/>
      </w:pPr>
      <w:bookmarkStart w:id="28" w:name="_Toc535006082"/>
      <w:r w:rsidRPr="00C40778">
        <w:lastRenderedPageBreak/>
        <w:t>Key Theme References</w:t>
      </w:r>
      <w:bookmarkEnd w:id="28"/>
    </w:p>
    <w:p w14:paraId="4F86EE41" w14:textId="6534ED7E" w:rsidR="000F4B17" w:rsidRDefault="00440207" w:rsidP="00AC1277">
      <w:pPr>
        <w:pStyle w:val="Heading3"/>
      </w:pPr>
      <w:bookmarkStart w:id="29" w:name="_Toc535006083"/>
      <w:r>
        <w:softHyphen/>
      </w:r>
      <w:r w:rsidR="00AC1277">
        <w:t>Visual Theme 1</w:t>
      </w:r>
      <w:r w:rsidR="00557A4F">
        <w:t>: Sewer</w:t>
      </w:r>
      <w:bookmarkEnd w:id="29"/>
    </w:p>
    <w:p w14:paraId="0FA5FCE9" w14:textId="77777777" w:rsidR="00440207" w:rsidRDefault="00440207" w:rsidP="00814E68"/>
    <w:p w14:paraId="066F0BA8" w14:textId="5561E5B4" w:rsidR="000F4B17" w:rsidRDefault="00440207" w:rsidP="00440207">
      <w:pPr>
        <w:jc w:val="center"/>
      </w:pPr>
      <w:r>
        <w:rPr>
          <w:noProof/>
        </w:rPr>
        <w:drawing>
          <wp:inline distT="0" distB="0" distL="0" distR="0" wp14:anchorId="3DCDA138" wp14:editId="2CD8A056">
            <wp:extent cx="4765934" cy="616768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765934" cy="6167680"/>
                    </a:xfrm>
                    <a:prstGeom prst="rect">
                      <a:avLst/>
                    </a:prstGeom>
                    <a:noFill/>
                    <a:ln>
                      <a:noFill/>
                    </a:ln>
                  </pic:spPr>
                </pic:pic>
              </a:graphicData>
            </a:graphic>
          </wp:inline>
        </w:drawing>
      </w:r>
    </w:p>
    <w:p w14:paraId="27B61E89" w14:textId="0D9DEC52" w:rsidR="00224FC6" w:rsidRDefault="00224FC6" w:rsidP="00224FC6">
      <w:pPr>
        <w:pStyle w:val="Caption"/>
        <w:jc w:val="center"/>
      </w:pPr>
      <w:bookmarkStart w:id="30" w:name="_Toc508044326"/>
      <w:r>
        <w:t xml:space="preserve">Figure </w:t>
      </w:r>
      <w:r w:rsidR="000C7F3B">
        <w:rPr>
          <w:noProof/>
        </w:rPr>
        <w:fldChar w:fldCharType="begin"/>
      </w:r>
      <w:r w:rsidR="000C7F3B">
        <w:rPr>
          <w:noProof/>
        </w:rPr>
        <w:instrText xml:space="preserve"> SEQ Figure \* ARABIC </w:instrText>
      </w:r>
      <w:r w:rsidR="000C7F3B">
        <w:rPr>
          <w:noProof/>
        </w:rPr>
        <w:fldChar w:fldCharType="separate"/>
      </w:r>
      <w:r w:rsidR="0041205A">
        <w:rPr>
          <w:noProof/>
        </w:rPr>
        <w:t>7</w:t>
      </w:r>
      <w:r w:rsidR="000C7F3B">
        <w:rPr>
          <w:noProof/>
        </w:rPr>
        <w:fldChar w:fldCharType="end"/>
      </w:r>
      <w:r>
        <w:t xml:space="preserve">: </w:t>
      </w:r>
      <w:r w:rsidRPr="006B4CB7">
        <w:t>Contact Sheet for Visual Theme 1: Sewer</w:t>
      </w:r>
      <w:bookmarkEnd w:id="30"/>
    </w:p>
    <w:p w14:paraId="6D1EEFEA" w14:textId="77777777" w:rsidR="00AC1277" w:rsidRPr="00AC1277" w:rsidRDefault="00AC1277" w:rsidP="00AC1277"/>
    <w:p w14:paraId="56E6D393" w14:textId="77777777" w:rsidR="00AC1277" w:rsidRPr="00AC1277" w:rsidRDefault="00AC1277" w:rsidP="00AC1277"/>
    <w:p w14:paraId="2874112F" w14:textId="11AE46D8" w:rsidR="00603546" w:rsidRDefault="00AC1277" w:rsidP="00603546">
      <w:pPr>
        <w:pStyle w:val="Heading3"/>
      </w:pPr>
      <w:bookmarkStart w:id="31" w:name="_Toc535006084"/>
      <w:r>
        <w:lastRenderedPageBreak/>
        <w:t>Visual Theme 2</w:t>
      </w:r>
      <w:r w:rsidR="00B451AF">
        <w:t>:</w:t>
      </w:r>
      <w:r>
        <w:t xml:space="preserve"> </w:t>
      </w:r>
      <w:r w:rsidR="00440207">
        <w:t>Parking Garage</w:t>
      </w:r>
      <w:bookmarkEnd w:id="31"/>
    </w:p>
    <w:p w14:paraId="1453CC26" w14:textId="77777777" w:rsidR="00603546" w:rsidRPr="00603546" w:rsidRDefault="00603546" w:rsidP="00603546"/>
    <w:p w14:paraId="088E5966" w14:textId="77777777" w:rsidR="00224FC6" w:rsidRDefault="00603546" w:rsidP="00603546">
      <w:pPr>
        <w:jc w:val="center"/>
      </w:pPr>
      <w:r w:rsidRPr="00B451AF">
        <w:rPr>
          <w:noProof/>
          <w:vertAlign w:val="subscript"/>
        </w:rPr>
        <w:drawing>
          <wp:inline distT="0" distB="0" distL="0" distR="0" wp14:anchorId="0A181C25" wp14:editId="6266B6F4">
            <wp:extent cx="5080923" cy="658155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2213" cy="6647991"/>
                    </a:xfrm>
                    <a:prstGeom prst="rect">
                      <a:avLst/>
                    </a:prstGeom>
                    <a:noFill/>
                    <a:ln>
                      <a:noFill/>
                    </a:ln>
                  </pic:spPr>
                </pic:pic>
              </a:graphicData>
            </a:graphic>
          </wp:inline>
        </w:drawing>
      </w:r>
    </w:p>
    <w:p w14:paraId="6E37E511" w14:textId="7B88B4DF" w:rsidR="00715EB4" w:rsidRDefault="00224FC6" w:rsidP="00224FC6">
      <w:pPr>
        <w:pStyle w:val="Caption"/>
        <w:jc w:val="center"/>
      </w:pPr>
      <w:bookmarkStart w:id="32" w:name="_Toc508044327"/>
      <w:r>
        <w:t xml:space="preserve">Figure </w:t>
      </w:r>
      <w:r w:rsidR="000C7F3B">
        <w:rPr>
          <w:noProof/>
        </w:rPr>
        <w:fldChar w:fldCharType="begin"/>
      </w:r>
      <w:r w:rsidR="000C7F3B">
        <w:rPr>
          <w:noProof/>
        </w:rPr>
        <w:instrText xml:space="preserve"> SEQ Figure \* ARABIC </w:instrText>
      </w:r>
      <w:r w:rsidR="000C7F3B">
        <w:rPr>
          <w:noProof/>
        </w:rPr>
        <w:fldChar w:fldCharType="separate"/>
      </w:r>
      <w:r w:rsidR="0041205A">
        <w:rPr>
          <w:noProof/>
        </w:rPr>
        <w:t>8</w:t>
      </w:r>
      <w:r w:rsidR="000C7F3B">
        <w:rPr>
          <w:noProof/>
        </w:rPr>
        <w:fldChar w:fldCharType="end"/>
      </w:r>
      <w:r>
        <w:t xml:space="preserve">: </w:t>
      </w:r>
      <w:r w:rsidRPr="00EE49AA">
        <w:t>Contact Sheet for Visual Theme 2: Parking Garage</w:t>
      </w:r>
      <w:bookmarkEnd w:id="32"/>
      <w:r w:rsidR="00715EB4">
        <w:br w:type="page"/>
      </w:r>
    </w:p>
    <w:p w14:paraId="715BB522" w14:textId="77777777" w:rsidR="00715EB4" w:rsidRDefault="00715EB4" w:rsidP="004867E3">
      <w:pPr>
        <w:pStyle w:val="Heading3"/>
        <w:sectPr w:rsidR="00715EB4" w:rsidSect="000B3CD2">
          <w:headerReference w:type="default" r:id="rId17"/>
          <w:footerReference w:type="default" r:id="rId18"/>
          <w:pgSz w:w="12240" w:h="15840"/>
          <w:pgMar w:top="1440" w:right="1440" w:bottom="1440" w:left="1440" w:header="720" w:footer="720" w:gutter="0"/>
          <w:pgBorders w:offsetFrom="page">
            <w:top w:val="threeDEngrave" w:sz="24" w:space="24" w:color="auto"/>
            <w:left w:val="threeDEngrave" w:sz="24" w:space="24" w:color="auto"/>
            <w:bottom w:val="threeDEngrave" w:sz="24" w:space="24" w:color="auto"/>
            <w:right w:val="threeDEngrave" w:sz="24" w:space="24" w:color="auto"/>
          </w:pgBorders>
          <w:cols w:space="720"/>
          <w:docGrid w:linePitch="360"/>
        </w:sectPr>
      </w:pPr>
    </w:p>
    <w:p w14:paraId="756443A7" w14:textId="3B4466C5" w:rsidR="00414012" w:rsidRDefault="00414012" w:rsidP="00414012">
      <w:pPr>
        <w:pStyle w:val="Heading3"/>
      </w:pPr>
      <w:bookmarkStart w:id="33" w:name="_Toc535006085"/>
      <w:r>
        <w:lastRenderedPageBreak/>
        <w:t>Visual Theme 3: The C</w:t>
      </w:r>
      <w:r w:rsidR="00C87679">
        <w:t>apybaras</w:t>
      </w:r>
      <w:r>
        <w:t>’ Lair</w:t>
      </w:r>
      <w:bookmarkEnd w:id="33"/>
    </w:p>
    <w:p w14:paraId="4962D928" w14:textId="77777777" w:rsidR="00414012" w:rsidRPr="00B451AF" w:rsidRDefault="00414012" w:rsidP="00414012"/>
    <w:p w14:paraId="045C20AD" w14:textId="16D75688" w:rsidR="00224FC6" w:rsidRDefault="00D375D1" w:rsidP="00603546">
      <w:pPr>
        <w:jc w:val="center"/>
      </w:pPr>
      <w:r>
        <w:rPr>
          <w:noProof/>
        </w:rPr>
        <w:drawing>
          <wp:inline distT="0" distB="0" distL="0" distR="0" wp14:anchorId="142183C5" wp14:editId="4337AD82">
            <wp:extent cx="5574312" cy="7213816"/>
            <wp:effectExtent l="0" t="0" r="762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74312" cy="7213816"/>
                    </a:xfrm>
                    <a:prstGeom prst="rect">
                      <a:avLst/>
                    </a:prstGeom>
                    <a:noFill/>
                    <a:ln>
                      <a:noFill/>
                    </a:ln>
                  </pic:spPr>
                </pic:pic>
              </a:graphicData>
            </a:graphic>
          </wp:inline>
        </w:drawing>
      </w:r>
    </w:p>
    <w:p w14:paraId="7031B83B" w14:textId="66D3F1FA" w:rsidR="00414012" w:rsidRDefault="00224FC6" w:rsidP="00224FC6">
      <w:pPr>
        <w:pStyle w:val="Caption"/>
        <w:jc w:val="center"/>
      </w:pPr>
      <w:bookmarkStart w:id="34" w:name="_Toc508044328"/>
      <w:r>
        <w:t xml:space="preserve">Figure </w:t>
      </w:r>
      <w:r w:rsidR="000C7F3B">
        <w:rPr>
          <w:noProof/>
        </w:rPr>
        <w:fldChar w:fldCharType="begin"/>
      </w:r>
      <w:r w:rsidR="000C7F3B">
        <w:rPr>
          <w:noProof/>
        </w:rPr>
        <w:instrText xml:space="preserve"> SEQ Figure \* ARABIC </w:instrText>
      </w:r>
      <w:r w:rsidR="000C7F3B">
        <w:rPr>
          <w:noProof/>
        </w:rPr>
        <w:fldChar w:fldCharType="separate"/>
      </w:r>
      <w:r w:rsidR="0041205A">
        <w:rPr>
          <w:noProof/>
        </w:rPr>
        <w:t>9</w:t>
      </w:r>
      <w:r w:rsidR="000C7F3B">
        <w:rPr>
          <w:noProof/>
        </w:rPr>
        <w:fldChar w:fldCharType="end"/>
      </w:r>
      <w:r>
        <w:t xml:space="preserve">: </w:t>
      </w:r>
      <w:r w:rsidRPr="00AD353C">
        <w:t xml:space="preserve">Contact Sheet for Visual Theme </w:t>
      </w:r>
      <w:r>
        <w:t>3</w:t>
      </w:r>
      <w:r w:rsidRPr="00AD353C">
        <w:t xml:space="preserve">: </w:t>
      </w:r>
      <w:r>
        <w:t>The C</w:t>
      </w:r>
      <w:r w:rsidR="00C8360B">
        <w:t>apybaras</w:t>
      </w:r>
      <w:r>
        <w:t>' Lair</w:t>
      </w:r>
      <w:bookmarkEnd w:id="34"/>
      <w:r w:rsidR="00414012">
        <w:br w:type="page"/>
      </w:r>
    </w:p>
    <w:p w14:paraId="4C886272" w14:textId="77777777" w:rsidR="00414012" w:rsidRDefault="00414012" w:rsidP="003D673E">
      <w:pPr>
        <w:pStyle w:val="Heading2"/>
      </w:pPr>
    </w:p>
    <w:p w14:paraId="6640D235" w14:textId="1C37C757" w:rsidR="005548C0" w:rsidRDefault="005548C0" w:rsidP="003D673E">
      <w:pPr>
        <w:pStyle w:val="Heading2"/>
      </w:pPr>
      <w:bookmarkStart w:id="35" w:name="_Toc535006086"/>
      <w:r>
        <w:t>Requ</w:t>
      </w:r>
      <w:r w:rsidRPr="003D673E">
        <w:rPr>
          <w:rStyle w:val="Heading2Char"/>
        </w:rPr>
        <w:t>i</w:t>
      </w:r>
      <w:r>
        <w:t>rements</w:t>
      </w:r>
      <w:bookmarkEnd w:id="35"/>
    </w:p>
    <w:tbl>
      <w:tblPr>
        <w:tblStyle w:val="GridTable4-Accent1"/>
        <w:tblW w:w="0" w:type="auto"/>
        <w:tblLayout w:type="fixed"/>
        <w:tblLook w:val="04A0" w:firstRow="1" w:lastRow="0" w:firstColumn="1" w:lastColumn="0" w:noHBand="0" w:noVBand="1"/>
      </w:tblPr>
      <w:tblGrid>
        <w:gridCol w:w="715"/>
        <w:gridCol w:w="5727"/>
        <w:gridCol w:w="1607"/>
        <w:gridCol w:w="1301"/>
      </w:tblGrid>
      <w:tr w:rsidR="00FE6556" w14:paraId="6328E000" w14:textId="77777777" w:rsidTr="00890F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FCD3B01" w14:textId="77777777" w:rsidR="00FE6556" w:rsidRDefault="00890FA3" w:rsidP="00890FA3">
            <w:pPr>
              <w:jc w:val="center"/>
            </w:pPr>
            <w:r>
              <w:t xml:space="preserve">Map </w:t>
            </w:r>
            <w:r w:rsidR="00FE6556">
              <w:t>Label</w:t>
            </w:r>
          </w:p>
        </w:tc>
        <w:tc>
          <w:tcPr>
            <w:tcW w:w="5727" w:type="dxa"/>
          </w:tcPr>
          <w:p w14:paraId="5F5D89F3" w14:textId="77777777" w:rsidR="00FE6556" w:rsidRDefault="00890FA3" w:rsidP="00890FA3">
            <w:pPr>
              <w:jc w:val="center"/>
              <w:cnfStyle w:val="100000000000" w:firstRow="1" w:lastRow="0" w:firstColumn="0" w:lastColumn="0" w:oddVBand="0" w:evenVBand="0" w:oddHBand="0" w:evenHBand="0" w:firstRowFirstColumn="0" w:firstRowLastColumn="0" w:lastRowFirstColumn="0" w:lastRowLastColumn="0"/>
            </w:pPr>
            <w:r>
              <w:t>Description</w:t>
            </w:r>
          </w:p>
        </w:tc>
        <w:tc>
          <w:tcPr>
            <w:tcW w:w="1607" w:type="dxa"/>
          </w:tcPr>
          <w:p w14:paraId="22822165" w14:textId="77777777" w:rsidR="00FE6556" w:rsidRDefault="00890FA3" w:rsidP="00890FA3">
            <w:pPr>
              <w:jc w:val="center"/>
              <w:cnfStyle w:val="100000000000" w:firstRow="1" w:lastRow="0" w:firstColumn="0" w:lastColumn="0" w:oddVBand="0" w:evenVBand="0" w:oddHBand="0" w:evenHBand="0" w:firstRowFirstColumn="0" w:firstRowLastColumn="0" w:lastRowFirstColumn="0" w:lastRowLastColumn="0"/>
            </w:pPr>
            <w:r>
              <w:t>Type</w:t>
            </w:r>
          </w:p>
        </w:tc>
        <w:tc>
          <w:tcPr>
            <w:tcW w:w="1301" w:type="dxa"/>
          </w:tcPr>
          <w:p w14:paraId="7547EBAA" w14:textId="77777777" w:rsidR="00FE6556" w:rsidRDefault="00890FA3" w:rsidP="00890FA3">
            <w:pPr>
              <w:jc w:val="center"/>
              <w:cnfStyle w:val="100000000000" w:firstRow="1" w:lastRow="0" w:firstColumn="0" w:lastColumn="0" w:oddVBand="0" w:evenVBand="0" w:oddHBand="0" w:evenHBand="0" w:firstRowFirstColumn="0" w:firstRowLastColumn="0" w:lastRowFirstColumn="0" w:lastRowLastColumn="0"/>
            </w:pPr>
            <w:r>
              <w:t>Priority</w:t>
            </w:r>
          </w:p>
        </w:tc>
      </w:tr>
      <w:tr w:rsidR="00FE6556" w14:paraId="32E2E153" w14:textId="77777777" w:rsidTr="00890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265AF5" w14:textId="695015AE" w:rsidR="00FE6556" w:rsidRDefault="00557A4F" w:rsidP="00FE6556">
            <w:r>
              <w:t>Off map</w:t>
            </w:r>
          </w:p>
        </w:tc>
        <w:tc>
          <w:tcPr>
            <w:tcW w:w="5727" w:type="dxa"/>
          </w:tcPr>
          <w:p w14:paraId="047C459F" w14:textId="0F2D7354" w:rsidR="00FE6556" w:rsidRDefault="00F3054E" w:rsidP="00FE6556">
            <w:pPr>
              <w:cnfStyle w:val="000000100000" w:firstRow="0" w:lastRow="0" w:firstColumn="0" w:lastColumn="0" w:oddVBand="0" w:evenVBand="0" w:oddHBand="1" w:evenHBand="0" w:firstRowFirstColumn="0" w:firstRowLastColumn="0" w:lastRowFirstColumn="0" w:lastRowLastColumn="0"/>
            </w:pPr>
            <w:r>
              <w:t>An initial quest giver with dialog</w:t>
            </w:r>
            <w:r w:rsidR="00470633">
              <w:t xml:space="preserve"> taking the role of </w:t>
            </w:r>
            <w:r w:rsidR="00E26EE8">
              <w:t>Greg</w:t>
            </w:r>
          </w:p>
        </w:tc>
        <w:tc>
          <w:tcPr>
            <w:tcW w:w="1607" w:type="dxa"/>
          </w:tcPr>
          <w:p w14:paraId="2E87855B" w14:textId="7074121A" w:rsidR="00FE6556" w:rsidRDefault="00F3054E" w:rsidP="00FE6556">
            <w:pPr>
              <w:cnfStyle w:val="000000100000" w:firstRow="0" w:lastRow="0" w:firstColumn="0" w:lastColumn="0" w:oddVBand="0" w:evenVBand="0" w:oddHBand="1" w:evenHBand="0" w:firstRowFirstColumn="0" w:firstRowLastColumn="0" w:lastRowFirstColumn="0" w:lastRowLastColumn="0"/>
            </w:pPr>
            <w:r>
              <w:t>NPC</w:t>
            </w:r>
          </w:p>
        </w:tc>
        <w:tc>
          <w:tcPr>
            <w:tcW w:w="1301" w:type="dxa"/>
          </w:tcPr>
          <w:p w14:paraId="2013CE6D" w14:textId="5B3E0D39" w:rsidR="00FE6556" w:rsidRDefault="00F3054E" w:rsidP="00FE6556">
            <w:pPr>
              <w:cnfStyle w:val="000000100000" w:firstRow="0" w:lastRow="0" w:firstColumn="0" w:lastColumn="0" w:oddVBand="0" w:evenVBand="0" w:oddHBand="1" w:evenHBand="0" w:firstRowFirstColumn="0" w:firstRowLastColumn="0" w:lastRowFirstColumn="0" w:lastRowLastColumn="0"/>
            </w:pPr>
            <w:r>
              <w:t>High</w:t>
            </w:r>
          </w:p>
        </w:tc>
      </w:tr>
      <w:tr w:rsidR="00FE6556" w14:paraId="031C5BCB" w14:textId="77777777" w:rsidTr="00890FA3">
        <w:tc>
          <w:tcPr>
            <w:cnfStyle w:val="001000000000" w:firstRow="0" w:lastRow="0" w:firstColumn="1" w:lastColumn="0" w:oddVBand="0" w:evenVBand="0" w:oddHBand="0" w:evenHBand="0" w:firstRowFirstColumn="0" w:firstRowLastColumn="0" w:lastRowFirstColumn="0" w:lastRowLastColumn="0"/>
            <w:tcW w:w="715" w:type="dxa"/>
          </w:tcPr>
          <w:p w14:paraId="44EAE9B2" w14:textId="67678ABB" w:rsidR="00FE6556" w:rsidRDefault="00557A4F" w:rsidP="00FE6556">
            <w:r>
              <w:t>6</w:t>
            </w:r>
          </w:p>
        </w:tc>
        <w:tc>
          <w:tcPr>
            <w:tcW w:w="5727" w:type="dxa"/>
          </w:tcPr>
          <w:p w14:paraId="03142284" w14:textId="5DAE2632" w:rsidR="00FE6556" w:rsidRDefault="00F3054E" w:rsidP="00FE6556">
            <w:pPr>
              <w:cnfStyle w:val="000000000000" w:firstRow="0" w:lastRow="0" w:firstColumn="0" w:lastColumn="0" w:oddVBand="0" w:evenVBand="0" w:oddHBand="0" w:evenHBand="0" w:firstRowFirstColumn="0" w:firstRowLastColumn="0" w:lastRowFirstColumn="0" w:lastRowLastColumn="0"/>
            </w:pPr>
            <w:r>
              <w:t xml:space="preserve">A non-playable character with dialog taking the role of </w:t>
            </w:r>
            <w:r w:rsidR="006F5160">
              <w:t>Leo</w:t>
            </w:r>
          </w:p>
        </w:tc>
        <w:tc>
          <w:tcPr>
            <w:tcW w:w="1607" w:type="dxa"/>
          </w:tcPr>
          <w:p w14:paraId="367CD50E" w14:textId="368112AA" w:rsidR="00FE6556" w:rsidRDefault="00F3054E" w:rsidP="00FE6556">
            <w:pPr>
              <w:cnfStyle w:val="000000000000" w:firstRow="0" w:lastRow="0" w:firstColumn="0" w:lastColumn="0" w:oddVBand="0" w:evenVBand="0" w:oddHBand="0" w:evenHBand="0" w:firstRowFirstColumn="0" w:firstRowLastColumn="0" w:lastRowFirstColumn="0" w:lastRowLastColumn="0"/>
            </w:pPr>
            <w:r>
              <w:t>NPC</w:t>
            </w:r>
          </w:p>
        </w:tc>
        <w:tc>
          <w:tcPr>
            <w:tcW w:w="1301" w:type="dxa"/>
          </w:tcPr>
          <w:p w14:paraId="6E064F47" w14:textId="37F2D8A7" w:rsidR="00FE6556" w:rsidRDefault="00F3054E" w:rsidP="00FE6556">
            <w:pPr>
              <w:cnfStyle w:val="000000000000" w:firstRow="0" w:lastRow="0" w:firstColumn="0" w:lastColumn="0" w:oddVBand="0" w:evenVBand="0" w:oddHBand="0" w:evenHBand="0" w:firstRowFirstColumn="0" w:firstRowLastColumn="0" w:lastRowFirstColumn="0" w:lastRowLastColumn="0"/>
            </w:pPr>
            <w:r>
              <w:t>High</w:t>
            </w:r>
          </w:p>
        </w:tc>
      </w:tr>
      <w:tr w:rsidR="00FE6556" w14:paraId="3BB6BAC9" w14:textId="77777777" w:rsidTr="00890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1FA3E1B" w14:textId="7CFC2D58" w:rsidR="00FE6556" w:rsidRDefault="00557A4F" w:rsidP="00FE6556">
            <w:r>
              <w:t>4</w:t>
            </w:r>
          </w:p>
        </w:tc>
        <w:tc>
          <w:tcPr>
            <w:tcW w:w="5727" w:type="dxa"/>
          </w:tcPr>
          <w:p w14:paraId="282D76F7" w14:textId="6E671BDF" w:rsidR="00FE6556" w:rsidRDefault="00470633" w:rsidP="00FE6556">
            <w:pPr>
              <w:cnfStyle w:val="000000100000" w:firstRow="0" w:lastRow="0" w:firstColumn="0" w:lastColumn="0" w:oddVBand="0" w:evenVBand="0" w:oddHBand="1" w:evenHBand="0" w:firstRowFirstColumn="0" w:firstRowLastColumn="0" w:lastRowFirstColumn="0" w:lastRowLastColumn="0"/>
            </w:pPr>
            <w:r>
              <w:t>Keys for the C</w:t>
            </w:r>
            <w:r w:rsidR="003550F6">
              <w:t>apybara</w:t>
            </w:r>
            <w:r>
              <w:t>s</w:t>
            </w:r>
            <w:r w:rsidR="003550F6">
              <w:t>’</w:t>
            </w:r>
            <w:r>
              <w:t xml:space="preserve"> lair entrance</w:t>
            </w:r>
            <w:r w:rsidR="003550F6">
              <w:t>.</w:t>
            </w:r>
          </w:p>
        </w:tc>
        <w:tc>
          <w:tcPr>
            <w:tcW w:w="1607" w:type="dxa"/>
          </w:tcPr>
          <w:p w14:paraId="7339B486" w14:textId="32FFBE2E" w:rsidR="00FE6556" w:rsidRDefault="00470633" w:rsidP="00FE6556">
            <w:pPr>
              <w:cnfStyle w:val="000000100000" w:firstRow="0" w:lastRow="0" w:firstColumn="0" w:lastColumn="0" w:oddVBand="0" w:evenVBand="0" w:oddHBand="1" w:evenHBand="0" w:firstRowFirstColumn="0" w:firstRowLastColumn="0" w:lastRowFirstColumn="0" w:lastRowLastColumn="0"/>
            </w:pPr>
            <w:r>
              <w:t>Item</w:t>
            </w:r>
            <w:r w:rsidR="003550F6">
              <w:t>s</w:t>
            </w:r>
          </w:p>
        </w:tc>
        <w:tc>
          <w:tcPr>
            <w:tcW w:w="1301" w:type="dxa"/>
          </w:tcPr>
          <w:p w14:paraId="07CF6DDF" w14:textId="018A7B84" w:rsidR="00FE6556" w:rsidRDefault="00470633" w:rsidP="00FE6556">
            <w:pPr>
              <w:cnfStyle w:val="000000100000" w:firstRow="0" w:lastRow="0" w:firstColumn="0" w:lastColumn="0" w:oddVBand="0" w:evenVBand="0" w:oddHBand="1" w:evenHBand="0" w:firstRowFirstColumn="0" w:firstRowLastColumn="0" w:lastRowFirstColumn="0" w:lastRowLastColumn="0"/>
            </w:pPr>
            <w:r>
              <w:t>High</w:t>
            </w:r>
          </w:p>
        </w:tc>
      </w:tr>
      <w:tr w:rsidR="00FE6556" w14:paraId="28138981" w14:textId="77777777" w:rsidTr="00890FA3">
        <w:tc>
          <w:tcPr>
            <w:cnfStyle w:val="001000000000" w:firstRow="0" w:lastRow="0" w:firstColumn="1" w:lastColumn="0" w:oddVBand="0" w:evenVBand="0" w:oddHBand="0" w:evenHBand="0" w:firstRowFirstColumn="0" w:firstRowLastColumn="0" w:lastRowFirstColumn="0" w:lastRowLastColumn="0"/>
            <w:tcW w:w="715" w:type="dxa"/>
          </w:tcPr>
          <w:p w14:paraId="6C288264" w14:textId="137CBFD8" w:rsidR="00FE6556" w:rsidRDefault="002F6D84" w:rsidP="00FE6556">
            <w:r>
              <w:t>8</w:t>
            </w:r>
          </w:p>
        </w:tc>
        <w:tc>
          <w:tcPr>
            <w:tcW w:w="5727" w:type="dxa"/>
          </w:tcPr>
          <w:p w14:paraId="691F1A35" w14:textId="0BDD44A6" w:rsidR="00FE6556" w:rsidRDefault="002F6D84" w:rsidP="00FE6556">
            <w:pPr>
              <w:cnfStyle w:val="000000000000" w:firstRow="0" w:lastRow="0" w:firstColumn="0" w:lastColumn="0" w:oddVBand="0" w:evenVBand="0" w:oddHBand="0" w:evenHBand="0" w:firstRowFirstColumn="0" w:firstRowLastColumn="0" w:lastRowFirstColumn="0" w:lastRowLastColumn="0"/>
            </w:pPr>
            <w:r>
              <w:t xml:space="preserve">An NPC for </w:t>
            </w:r>
            <w:r w:rsidR="006F5160">
              <w:t>Ma</w:t>
            </w:r>
            <w:r w:rsidR="00030E59">
              <w:t>tilda</w:t>
            </w:r>
          </w:p>
        </w:tc>
        <w:tc>
          <w:tcPr>
            <w:tcW w:w="1607" w:type="dxa"/>
          </w:tcPr>
          <w:p w14:paraId="693D4209" w14:textId="736B7289" w:rsidR="00FE6556" w:rsidRDefault="002F6D84" w:rsidP="00FE6556">
            <w:pPr>
              <w:cnfStyle w:val="000000000000" w:firstRow="0" w:lastRow="0" w:firstColumn="0" w:lastColumn="0" w:oddVBand="0" w:evenVBand="0" w:oddHBand="0" w:evenHBand="0" w:firstRowFirstColumn="0" w:firstRowLastColumn="0" w:lastRowFirstColumn="0" w:lastRowLastColumn="0"/>
            </w:pPr>
            <w:r>
              <w:t>NPC</w:t>
            </w:r>
          </w:p>
        </w:tc>
        <w:tc>
          <w:tcPr>
            <w:tcW w:w="1301" w:type="dxa"/>
          </w:tcPr>
          <w:p w14:paraId="6E1B4ADA" w14:textId="119F155D" w:rsidR="00FE6556" w:rsidRDefault="002F6D84" w:rsidP="00FE6556">
            <w:pPr>
              <w:cnfStyle w:val="000000000000" w:firstRow="0" w:lastRow="0" w:firstColumn="0" w:lastColumn="0" w:oddVBand="0" w:evenVBand="0" w:oddHBand="0" w:evenHBand="0" w:firstRowFirstColumn="0" w:firstRowLastColumn="0" w:lastRowFirstColumn="0" w:lastRowLastColumn="0"/>
            </w:pPr>
            <w:r>
              <w:t>High</w:t>
            </w:r>
          </w:p>
        </w:tc>
      </w:tr>
      <w:tr w:rsidR="00FE6556" w14:paraId="267C04AC" w14:textId="77777777" w:rsidTr="00890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8EDA88" w14:textId="7F9DBFBB" w:rsidR="00FE6556" w:rsidRDefault="00AC2D67" w:rsidP="00FE6556">
            <w:r>
              <w:t>E</w:t>
            </w:r>
          </w:p>
        </w:tc>
        <w:tc>
          <w:tcPr>
            <w:tcW w:w="5727" w:type="dxa"/>
          </w:tcPr>
          <w:p w14:paraId="53623D84" w14:textId="291FB70C" w:rsidR="00FE6556" w:rsidRDefault="00D3796E" w:rsidP="00FE6556">
            <w:pPr>
              <w:cnfStyle w:val="000000100000" w:firstRow="0" w:lastRow="0" w:firstColumn="0" w:lastColumn="0" w:oddVBand="0" w:evenVBand="0" w:oddHBand="1" w:evenHBand="0" w:firstRowFirstColumn="0" w:firstRowLastColumn="0" w:lastRowFirstColumn="0" w:lastRowLastColumn="0"/>
            </w:pPr>
            <w:r>
              <w:t>A few generic NPC templates for the Capybaras guards</w:t>
            </w:r>
            <w:r w:rsidR="00030E59">
              <w:t>: one with a machine gun,</w:t>
            </w:r>
            <w:r w:rsidR="00EB415B">
              <w:t xml:space="preserve"> and another with a pistol</w:t>
            </w:r>
          </w:p>
        </w:tc>
        <w:tc>
          <w:tcPr>
            <w:tcW w:w="1607" w:type="dxa"/>
          </w:tcPr>
          <w:p w14:paraId="7ADECDF0" w14:textId="4DCAAE3C" w:rsidR="00FE6556" w:rsidRDefault="00D3796E" w:rsidP="00FE6556">
            <w:pPr>
              <w:cnfStyle w:val="000000100000" w:firstRow="0" w:lastRow="0" w:firstColumn="0" w:lastColumn="0" w:oddVBand="0" w:evenVBand="0" w:oddHBand="1" w:evenHBand="0" w:firstRowFirstColumn="0" w:firstRowLastColumn="0" w:lastRowFirstColumn="0" w:lastRowLastColumn="0"/>
            </w:pPr>
            <w:r>
              <w:t>NPC</w:t>
            </w:r>
          </w:p>
        </w:tc>
        <w:tc>
          <w:tcPr>
            <w:tcW w:w="1301" w:type="dxa"/>
          </w:tcPr>
          <w:p w14:paraId="508F59FC" w14:textId="12E72475" w:rsidR="00FE6556" w:rsidRDefault="00D3796E" w:rsidP="00FE6556">
            <w:pPr>
              <w:cnfStyle w:val="000000100000" w:firstRow="0" w:lastRow="0" w:firstColumn="0" w:lastColumn="0" w:oddVBand="0" w:evenVBand="0" w:oddHBand="1" w:evenHBand="0" w:firstRowFirstColumn="0" w:firstRowLastColumn="0" w:lastRowFirstColumn="0" w:lastRowLastColumn="0"/>
            </w:pPr>
            <w:r>
              <w:t>Medium</w:t>
            </w:r>
          </w:p>
        </w:tc>
      </w:tr>
      <w:tr w:rsidR="00FE6556" w14:paraId="56271DAA" w14:textId="77777777" w:rsidTr="00890FA3">
        <w:tc>
          <w:tcPr>
            <w:cnfStyle w:val="001000000000" w:firstRow="0" w:lastRow="0" w:firstColumn="1" w:lastColumn="0" w:oddVBand="0" w:evenVBand="0" w:oddHBand="0" w:evenHBand="0" w:firstRowFirstColumn="0" w:firstRowLastColumn="0" w:lastRowFirstColumn="0" w:lastRowLastColumn="0"/>
            <w:tcW w:w="715" w:type="dxa"/>
          </w:tcPr>
          <w:p w14:paraId="7ECBF214" w14:textId="0D0FEC21" w:rsidR="00FE6556" w:rsidRDefault="00D3796E" w:rsidP="00FE6556">
            <w:r>
              <w:t>10</w:t>
            </w:r>
          </w:p>
        </w:tc>
        <w:tc>
          <w:tcPr>
            <w:tcW w:w="5727" w:type="dxa"/>
          </w:tcPr>
          <w:p w14:paraId="7112E0EC" w14:textId="69079AF3" w:rsidR="00FE6556" w:rsidRDefault="00D3796E" w:rsidP="00FE6556">
            <w:pPr>
              <w:cnfStyle w:val="000000000000" w:firstRow="0" w:lastRow="0" w:firstColumn="0" w:lastColumn="0" w:oddVBand="0" w:evenVBand="0" w:oddHBand="0" w:evenHBand="0" w:firstRowFirstColumn="0" w:firstRowLastColumn="0" w:lastRowFirstColumn="0" w:lastRowLastColumn="0"/>
            </w:pPr>
            <w:r>
              <w:t xml:space="preserve">A few NPC templates for the </w:t>
            </w:r>
            <w:r w:rsidR="00081B49">
              <w:t>leaders of the Capybaras</w:t>
            </w:r>
          </w:p>
        </w:tc>
        <w:tc>
          <w:tcPr>
            <w:tcW w:w="1607" w:type="dxa"/>
          </w:tcPr>
          <w:p w14:paraId="7C4BC115" w14:textId="35B56F93" w:rsidR="00FE6556" w:rsidRDefault="00D3796E" w:rsidP="00FE6556">
            <w:pPr>
              <w:cnfStyle w:val="000000000000" w:firstRow="0" w:lastRow="0" w:firstColumn="0" w:lastColumn="0" w:oddVBand="0" w:evenVBand="0" w:oddHBand="0" w:evenHBand="0" w:firstRowFirstColumn="0" w:firstRowLastColumn="0" w:lastRowFirstColumn="0" w:lastRowLastColumn="0"/>
            </w:pPr>
            <w:r>
              <w:t>NPC</w:t>
            </w:r>
          </w:p>
        </w:tc>
        <w:tc>
          <w:tcPr>
            <w:tcW w:w="1301" w:type="dxa"/>
          </w:tcPr>
          <w:p w14:paraId="013B2C82" w14:textId="27FC3F22" w:rsidR="00FE6556" w:rsidRDefault="00D3796E" w:rsidP="00FE6556">
            <w:pPr>
              <w:cnfStyle w:val="000000000000" w:firstRow="0" w:lastRow="0" w:firstColumn="0" w:lastColumn="0" w:oddVBand="0" w:evenVBand="0" w:oddHBand="0" w:evenHBand="0" w:firstRowFirstColumn="0" w:firstRowLastColumn="0" w:lastRowFirstColumn="0" w:lastRowLastColumn="0"/>
            </w:pPr>
            <w:r>
              <w:t>Medium</w:t>
            </w:r>
          </w:p>
        </w:tc>
      </w:tr>
      <w:tr w:rsidR="00FE6556" w14:paraId="606D22F2" w14:textId="77777777" w:rsidTr="00890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5A9E391" w14:textId="77777777" w:rsidR="00FE6556" w:rsidRDefault="00FE6556" w:rsidP="00FE6556"/>
        </w:tc>
        <w:tc>
          <w:tcPr>
            <w:tcW w:w="5727" w:type="dxa"/>
          </w:tcPr>
          <w:p w14:paraId="518C0AB1" w14:textId="77777777" w:rsidR="00FE6556" w:rsidRDefault="00FE6556" w:rsidP="00FE6556">
            <w:pPr>
              <w:cnfStyle w:val="000000100000" w:firstRow="0" w:lastRow="0" w:firstColumn="0" w:lastColumn="0" w:oddVBand="0" w:evenVBand="0" w:oddHBand="1" w:evenHBand="0" w:firstRowFirstColumn="0" w:firstRowLastColumn="0" w:lastRowFirstColumn="0" w:lastRowLastColumn="0"/>
            </w:pPr>
          </w:p>
        </w:tc>
        <w:tc>
          <w:tcPr>
            <w:tcW w:w="1607" w:type="dxa"/>
          </w:tcPr>
          <w:p w14:paraId="0482FA0D" w14:textId="77777777" w:rsidR="00FE6556" w:rsidRDefault="00FE6556" w:rsidP="00FE6556">
            <w:pPr>
              <w:cnfStyle w:val="000000100000" w:firstRow="0" w:lastRow="0" w:firstColumn="0" w:lastColumn="0" w:oddVBand="0" w:evenVBand="0" w:oddHBand="1" w:evenHBand="0" w:firstRowFirstColumn="0" w:firstRowLastColumn="0" w:lastRowFirstColumn="0" w:lastRowLastColumn="0"/>
            </w:pPr>
          </w:p>
        </w:tc>
        <w:tc>
          <w:tcPr>
            <w:tcW w:w="1301" w:type="dxa"/>
          </w:tcPr>
          <w:p w14:paraId="2FBF7EB8" w14:textId="77777777" w:rsidR="00FE6556" w:rsidRDefault="00FE6556" w:rsidP="00FE6556">
            <w:pPr>
              <w:cnfStyle w:val="000000100000" w:firstRow="0" w:lastRow="0" w:firstColumn="0" w:lastColumn="0" w:oddVBand="0" w:evenVBand="0" w:oddHBand="1" w:evenHBand="0" w:firstRowFirstColumn="0" w:firstRowLastColumn="0" w:lastRowFirstColumn="0" w:lastRowLastColumn="0"/>
            </w:pPr>
          </w:p>
        </w:tc>
      </w:tr>
    </w:tbl>
    <w:p w14:paraId="55E29067" w14:textId="77777777" w:rsidR="005548C0" w:rsidRPr="005548C0" w:rsidRDefault="005548C0" w:rsidP="00D33C42"/>
    <w:p w14:paraId="6FCAAE3C" w14:textId="77777777" w:rsidR="007F0EC0" w:rsidRDefault="007F0EC0" w:rsidP="00D33C42"/>
    <w:p w14:paraId="4D8B2670" w14:textId="77777777" w:rsidR="00D33C42" w:rsidRDefault="00D33C42">
      <w:pPr>
        <w:rPr>
          <w:rFonts w:asciiTheme="majorHAnsi" w:eastAsiaTheme="majorEastAsia" w:hAnsiTheme="majorHAnsi" w:cstheme="majorBidi"/>
          <w:b/>
          <w:bCs/>
          <w:color w:val="365F91" w:themeColor="accent1" w:themeShade="BF"/>
          <w:sz w:val="28"/>
          <w:szCs w:val="28"/>
        </w:rPr>
      </w:pPr>
      <w:r>
        <w:br w:type="page"/>
      </w:r>
    </w:p>
    <w:p w14:paraId="6E4E6D3A" w14:textId="77777777" w:rsidR="00D33C42" w:rsidRDefault="00D33C42" w:rsidP="00D33C42">
      <w:pPr>
        <w:pStyle w:val="Heading1"/>
      </w:pPr>
      <w:bookmarkStart w:id="36" w:name="_Toc535006087"/>
      <w:r>
        <w:lastRenderedPageBreak/>
        <w:t>Appendix A: Quest Summary</w:t>
      </w:r>
      <w:bookmarkEnd w:id="36"/>
    </w:p>
    <w:p w14:paraId="51C14268" w14:textId="77777777" w:rsidR="00D33C42" w:rsidRPr="00D33C42" w:rsidRDefault="00D33C42" w:rsidP="00D33C42"/>
    <w:p w14:paraId="7E1D5ED4" w14:textId="77777777" w:rsidR="00D33C42" w:rsidRDefault="00D33C42" w:rsidP="00D33C42">
      <w:pPr>
        <w:pStyle w:val="Heading2"/>
      </w:pPr>
      <w:bookmarkStart w:id="37" w:name="_Toc535006088"/>
      <w:r>
        <w:t>Main Quest</w:t>
      </w:r>
      <w:bookmarkEnd w:id="37"/>
    </w:p>
    <w:p w14:paraId="7F294662" w14:textId="5D42C160" w:rsidR="00D3796E" w:rsidRDefault="00324981" w:rsidP="00D33C42">
      <w:pPr>
        <w:pStyle w:val="ListParagraph"/>
        <w:numPr>
          <w:ilvl w:val="0"/>
          <w:numId w:val="30"/>
        </w:numPr>
      </w:pPr>
      <w:r>
        <w:t>G</w:t>
      </w:r>
      <w:r w:rsidRPr="00435315">
        <w:t>r</w:t>
      </w:r>
      <w:r w:rsidR="00D3796E">
        <w:t>eg</w:t>
      </w:r>
      <w:r>
        <w:t>, a villager from a neighboring settlement</w:t>
      </w:r>
      <w:r w:rsidR="003150C6">
        <w:t xml:space="preserve"> being attacked by </w:t>
      </w:r>
      <w:r w:rsidR="006F5160">
        <w:t>the Capybara gang arrives at Sanctuary Hills and approaches the player to ask for help. Greg</w:t>
      </w:r>
      <w:r>
        <w:t xml:space="preserve"> </w:t>
      </w:r>
      <w:r w:rsidR="00515790">
        <w:t>asks the player to eliminate the C</w:t>
      </w:r>
      <w:r w:rsidR="00D3796E">
        <w:t>apybara</w:t>
      </w:r>
      <w:r w:rsidR="006F5160">
        <w:t xml:space="preserve"> leaders</w:t>
      </w:r>
      <w:r w:rsidR="003150C6">
        <w:t xml:space="preserve"> </w:t>
      </w:r>
      <w:r w:rsidR="00515790">
        <w:t>for a reward. Once the player accepts Gr</w:t>
      </w:r>
      <w:r w:rsidR="00D3796E">
        <w:t>eg</w:t>
      </w:r>
      <w:r w:rsidR="00515790">
        <w:t>’s quest, Gr</w:t>
      </w:r>
      <w:r w:rsidR="00D3796E">
        <w:t>eg</w:t>
      </w:r>
      <w:r w:rsidR="000E440A">
        <w:t xml:space="preserve"> gives direction</w:t>
      </w:r>
      <w:r w:rsidR="00F03DDF">
        <w:t>s</w:t>
      </w:r>
      <w:r w:rsidR="000E440A">
        <w:t xml:space="preserve"> to the player on how to infiltrate into the C</w:t>
      </w:r>
      <w:r w:rsidR="00D3796E">
        <w:t>apybara</w:t>
      </w:r>
      <w:r w:rsidR="000E440A">
        <w:t>s</w:t>
      </w:r>
      <w:r w:rsidR="00D3796E">
        <w:t>’</w:t>
      </w:r>
      <w:r w:rsidR="000E440A">
        <w:t xml:space="preserve"> lair, which consists on going </w:t>
      </w:r>
      <w:r w:rsidR="005B4DE5">
        <w:t>through</w:t>
      </w:r>
      <w:r w:rsidR="000E440A">
        <w:t xml:space="preserve"> a sewer</w:t>
      </w:r>
      <w:r w:rsidR="005B4DE5">
        <w:t xml:space="preserve"> that leads to an underground parking garage, which contains a door to the C</w:t>
      </w:r>
      <w:r w:rsidR="00D3796E">
        <w:t>apybaras</w:t>
      </w:r>
      <w:r w:rsidR="005B4DE5">
        <w:t>’ lair.</w:t>
      </w:r>
      <w:r w:rsidR="00304DFC">
        <w:t xml:space="preserve"> </w:t>
      </w:r>
    </w:p>
    <w:p w14:paraId="47CBDD0E" w14:textId="220EDE0B" w:rsidR="00D33C42" w:rsidRDefault="00D3796E" w:rsidP="00D33C42">
      <w:pPr>
        <w:pStyle w:val="ListParagraph"/>
        <w:numPr>
          <w:ilvl w:val="0"/>
          <w:numId w:val="30"/>
        </w:numPr>
      </w:pPr>
      <w:r>
        <w:t>The player enters a sewer near the Capybaras’ lair and searches for a way to get into the parking garage adjacent to the Capybaras’ lair</w:t>
      </w:r>
      <w:r w:rsidR="00FF2A3F">
        <w:t>. The player may find useful items such as bobby pins</w:t>
      </w:r>
      <w:r w:rsidR="00317472">
        <w:t>, weapons and ammo</w:t>
      </w:r>
      <w:r w:rsidR="00FF2A3F">
        <w:t>. The player will also encounter small threats such as aggressive rats</w:t>
      </w:r>
      <w:r w:rsidR="00A424F8">
        <w:t xml:space="preserve"> and mutant roaches</w:t>
      </w:r>
      <w:r w:rsidR="00F03DDF">
        <w:t xml:space="preserve"> roaming the area</w:t>
      </w:r>
      <w:r w:rsidR="00FF2A3F">
        <w:t xml:space="preserve">.  </w:t>
      </w:r>
      <w:r w:rsidR="00515790">
        <w:t xml:space="preserve"> </w:t>
      </w:r>
    </w:p>
    <w:p w14:paraId="67E7CE86" w14:textId="4A47E75D" w:rsidR="00FF2A3F" w:rsidRDefault="00FF2A3F" w:rsidP="00D33C42">
      <w:pPr>
        <w:pStyle w:val="ListParagraph"/>
        <w:numPr>
          <w:ilvl w:val="0"/>
          <w:numId w:val="30"/>
        </w:numPr>
      </w:pPr>
      <w:r>
        <w:t>The player enters to the parking garage adjacent to the Capybaras’ lair through a manhole. In this area, the player looks for a key to open a door that leads into the Capybaras’ lair.</w:t>
      </w:r>
      <w:r w:rsidR="00C93E78">
        <w:t xml:space="preserve"> </w:t>
      </w:r>
      <w:r w:rsidR="00A424F8">
        <w:t>The security room in t</w:t>
      </w:r>
      <w:r w:rsidR="00C93E78">
        <w:t xml:space="preserve">his area </w:t>
      </w:r>
      <w:r w:rsidR="006C4DD2">
        <w:t>has</w:t>
      </w:r>
      <w:r w:rsidR="00A424F8">
        <w:t xml:space="preserve"> a suppressed pistol with</w:t>
      </w:r>
      <w:r w:rsidR="00C93E78">
        <w:t xml:space="preserve"> some ammunition</w:t>
      </w:r>
      <w:r w:rsidR="00A424F8">
        <w:t xml:space="preserve"> that the player can use to fight enemies, but it will require to be lock-picked to enter (novice-level lock)</w:t>
      </w:r>
      <w:r w:rsidR="00C93E78">
        <w:t>.</w:t>
      </w:r>
      <w:r>
        <w:t xml:space="preserve"> The player will encounter some ghouls roaming around, so precaution </w:t>
      </w:r>
      <w:r w:rsidR="00C93E78">
        <w:t>must be taken to go through the area.</w:t>
      </w:r>
      <w:r>
        <w:t xml:space="preserve"> </w:t>
      </w:r>
    </w:p>
    <w:p w14:paraId="1ED8191C" w14:textId="2B50216D" w:rsidR="00E5561C" w:rsidRDefault="00E179D4">
      <w:pPr>
        <w:pStyle w:val="ListParagraph"/>
        <w:numPr>
          <w:ilvl w:val="0"/>
          <w:numId w:val="30"/>
        </w:numPr>
      </w:pPr>
      <w:r>
        <w:t xml:space="preserve">Once the player infiltrates into the Capybaras’ </w:t>
      </w:r>
      <w:r w:rsidR="00E5561C">
        <w:t>lair</w:t>
      </w:r>
      <w:r w:rsidR="00E5561C" w:rsidRPr="00E5561C">
        <w:t>,</w:t>
      </w:r>
      <w:r w:rsidR="00E5561C">
        <w:t xml:space="preserve"> the player </w:t>
      </w:r>
      <w:r w:rsidR="00A424F8">
        <w:t xml:space="preserve">finds Leo, who </w:t>
      </w:r>
      <w:r w:rsidR="006C4DD2">
        <w:t xml:space="preserve">begs the player for help and </w:t>
      </w:r>
      <w:r w:rsidR="00A424F8">
        <w:t xml:space="preserve">tells the player </w:t>
      </w:r>
      <w:r w:rsidR="00E5561C">
        <w:t>the</w:t>
      </w:r>
      <w:r w:rsidR="00A424F8">
        <w:t xml:space="preserve"> </w:t>
      </w:r>
      <w:r w:rsidR="00E5561C">
        <w:t>current location of the Capybaras’ leaders</w:t>
      </w:r>
      <w:r>
        <w:t xml:space="preserve">. However, the </w:t>
      </w:r>
      <w:r w:rsidR="00525BB2">
        <w:t>Matilda</w:t>
      </w:r>
      <w:r>
        <w:t xml:space="preserve"> and the leaders of the Capybaras are on opposite ends of the facility, and there is not enough time to kill the leaders of the Capybaras and rescue </w:t>
      </w:r>
      <w:r w:rsidR="006C4DD2">
        <w:t xml:space="preserve">both Greg and </w:t>
      </w:r>
      <w:r w:rsidR="00525BB2">
        <w:t>Matilda</w:t>
      </w:r>
      <w:r>
        <w:t xml:space="preserve">, so the player must decide whether to rescue </w:t>
      </w:r>
      <w:r w:rsidR="00525BB2">
        <w:t xml:space="preserve">Matilda </w:t>
      </w:r>
      <w:r>
        <w:t>or kill the leaders of the Capybaras before they go on their next raid.</w:t>
      </w:r>
      <w:r w:rsidDel="00537CCC">
        <w:t xml:space="preserve"> </w:t>
      </w:r>
    </w:p>
    <w:p w14:paraId="37B7B841" w14:textId="66178C98" w:rsidR="0069669A" w:rsidRPr="000C7F3B" w:rsidRDefault="0069669A" w:rsidP="00E179D4">
      <w:pPr>
        <w:pStyle w:val="ListParagraph"/>
        <w:numPr>
          <w:ilvl w:val="0"/>
          <w:numId w:val="30"/>
        </w:numPr>
        <w:rPr>
          <w:b/>
        </w:rPr>
      </w:pPr>
      <w:r w:rsidRPr="000C7F3B">
        <w:rPr>
          <w:b/>
        </w:rPr>
        <w:t xml:space="preserve">Choice 1: rescue </w:t>
      </w:r>
      <w:r w:rsidR="006C4DD2">
        <w:rPr>
          <w:b/>
        </w:rPr>
        <w:t>Leo and Matilda</w:t>
      </w:r>
      <w:r w:rsidRPr="000C7F3B">
        <w:rPr>
          <w:b/>
        </w:rPr>
        <w:t>:</w:t>
      </w:r>
      <w:r w:rsidR="00E5561C">
        <w:rPr>
          <w:b/>
        </w:rPr>
        <w:t xml:space="preserve"> </w:t>
      </w:r>
      <w:r w:rsidR="00E5561C">
        <w:t xml:space="preserve">the player goes to the execution room and kills the guards that are about to execute </w:t>
      </w:r>
      <w:r w:rsidR="00525BB2">
        <w:t>Matilda</w:t>
      </w:r>
      <w:r w:rsidR="00E5561C">
        <w:t>. The player then</w:t>
      </w:r>
      <w:r w:rsidR="006C4DD2">
        <w:t xml:space="preserve"> recues Leo and</w:t>
      </w:r>
      <w:r w:rsidR="00E5561C">
        <w:t xml:space="preserve"> escort</w:t>
      </w:r>
      <w:r w:rsidR="006C4DD2">
        <w:t xml:space="preserve"> both</w:t>
      </w:r>
      <w:r w:rsidR="00E5561C">
        <w:t xml:space="preserve"> </w:t>
      </w:r>
      <w:r w:rsidR="00525BB2">
        <w:t>Matilda</w:t>
      </w:r>
      <w:r w:rsidR="006C4DD2">
        <w:t xml:space="preserve"> and Leo</w:t>
      </w:r>
      <w:r w:rsidR="00E5561C">
        <w:t xml:space="preserve"> out of the facility by taking the same route the player used to infiltrate in</w:t>
      </w:r>
      <w:r w:rsidR="00525BB2">
        <w:t xml:space="preserve"> and fights any enemies encountered on the way</w:t>
      </w:r>
      <w:r w:rsidR="00E5561C">
        <w:t>.</w:t>
      </w:r>
    </w:p>
    <w:p w14:paraId="0D67B0E3" w14:textId="3079865A" w:rsidR="00E5561C" w:rsidRPr="000C7F3B" w:rsidRDefault="00E5561C" w:rsidP="00E179D4">
      <w:pPr>
        <w:pStyle w:val="ListParagraph"/>
        <w:numPr>
          <w:ilvl w:val="0"/>
          <w:numId w:val="30"/>
        </w:numPr>
        <w:rPr>
          <w:b/>
        </w:rPr>
      </w:pPr>
      <w:r w:rsidRPr="000C7F3B">
        <w:rPr>
          <w:b/>
        </w:rPr>
        <w:t>Choice 2: kill the leaders of the Capybaras:</w:t>
      </w:r>
      <w:r>
        <w:rPr>
          <w:b/>
        </w:rPr>
        <w:t xml:space="preserve"> </w:t>
      </w:r>
      <w:r>
        <w:t>the player goes to the room where the leaders of the Capybaras are and kills them. The player then proceeds to exit the facility by taking the same route (s)he used to infiltrate to the facility.</w:t>
      </w:r>
    </w:p>
    <w:p w14:paraId="52F9092D" w14:textId="5D71F8F7" w:rsidR="00515790" w:rsidRDefault="00714170" w:rsidP="00D33C42">
      <w:pPr>
        <w:pStyle w:val="ListParagraph"/>
        <w:numPr>
          <w:ilvl w:val="0"/>
          <w:numId w:val="30"/>
        </w:numPr>
      </w:pPr>
      <w:r w:rsidRPr="003150C6">
        <w:rPr>
          <w:b/>
        </w:rPr>
        <w:t>Ending 1:</w:t>
      </w:r>
      <w:r>
        <w:t xml:space="preserve"> the player </w:t>
      </w:r>
      <w:r w:rsidR="00525BB2">
        <w:t>reaches Sanctuary Hills with Matilda</w:t>
      </w:r>
      <w:r w:rsidR="006C4DD2">
        <w:t xml:space="preserve"> and Leo; they</w:t>
      </w:r>
      <w:r w:rsidR="00525BB2">
        <w:t xml:space="preserve"> thank the player for rescuing</w:t>
      </w:r>
      <w:r w:rsidR="006C4DD2">
        <w:t xml:space="preserve"> them, and they join the player’s faction</w:t>
      </w:r>
      <w:r w:rsidR="00525BB2">
        <w:t>. The playe</w:t>
      </w:r>
      <w:r w:rsidR="006C4DD2">
        <w:t>r</w:t>
      </w:r>
      <w:r w:rsidR="00525BB2">
        <w:t xml:space="preserve"> </w:t>
      </w:r>
      <w:r w:rsidR="00C11C1B">
        <w:t xml:space="preserve">reports back to Greg and tells him that he could not stop the Capybaras’ leaders </w:t>
      </w:r>
      <w:r w:rsidR="00525BB2">
        <w:t>as they went out on their next raid</w:t>
      </w:r>
      <w:r w:rsidR="00C11C1B">
        <w:t xml:space="preserve">. </w:t>
      </w:r>
    </w:p>
    <w:p w14:paraId="6E6A263F" w14:textId="4E92DEE2" w:rsidR="00D33C42" w:rsidRDefault="003150C6" w:rsidP="003150C6">
      <w:pPr>
        <w:pStyle w:val="ListParagraph"/>
        <w:numPr>
          <w:ilvl w:val="0"/>
          <w:numId w:val="30"/>
        </w:numPr>
      </w:pPr>
      <w:r w:rsidRPr="003150C6">
        <w:rPr>
          <w:b/>
        </w:rPr>
        <w:t xml:space="preserve">Ending 2: </w:t>
      </w:r>
      <w:r>
        <w:t xml:space="preserve">the player </w:t>
      </w:r>
      <w:r w:rsidR="00C11C1B">
        <w:t>reports back to Greg to announce that the leaders of the Capybaras are dead</w:t>
      </w:r>
      <w:r w:rsidR="00081B49">
        <w:t>, and</w:t>
      </w:r>
      <w:r w:rsidR="00C11C1B">
        <w:t xml:space="preserve"> Greg is happy to hear </w:t>
      </w:r>
      <w:r w:rsidR="00081B49">
        <w:t xml:space="preserve">this news, so he </w:t>
      </w:r>
      <w:r w:rsidR="00C11C1B">
        <w:t>rewards the player</w:t>
      </w:r>
      <w:r w:rsidR="00BD58A2">
        <w:t xml:space="preserve"> and joins the player’s faction</w:t>
      </w:r>
      <w:r w:rsidR="00C11C1B">
        <w:t>.</w:t>
      </w:r>
    </w:p>
    <w:p w14:paraId="58ABCE99" w14:textId="2328D29C" w:rsidR="006C4DD2" w:rsidRDefault="006C4DD2" w:rsidP="006C4DD2"/>
    <w:p w14:paraId="70245F92" w14:textId="3E734705" w:rsidR="006C4DD2" w:rsidRDefault="006C4DD2" w:rsidP="006C4DD2"/>
    <w:p w14:paraId="677862B5" w14:textId="77777777" w:rsidR="006C4DD2" w:rsidRPr="00D33C42" w:rsidRDefault="006C4DD2" w:rsidP="000C7F3B"/>
    <w:p w14:paraId="2E523EE6" w14:textId="2797FCBB" w:rsidR="009C263B" w:rsidRDefault="00715EB4" w:rsidP="000C7F3B">
      <w:pPr>
        <w:pStyle w:val="Heading2"/>
      </w:pPr>
      <w:bookmarkStart w:id="38" w:name="_Toc535006089"/>
      <w:r>
        <w:lastRenderedPageBreak/>
        <w:t>References</w:t>
      </w:r>
      <w:bookmarkEnd w:id="38"/>
    </w:p>
    <w:p w14:paraId="0CC75E97" w14:textId="77777777" w:rsidR="00B9286E" w:rsidRPr="00B9286E" w:rsidRDefault="00B9286E" w:rsidP="00B9286E"/>
    <w:p w14:paraId="78FDEDE0" w14:textId="7BA92AC0" w:rsidR="00B9286E" w:rsidRDefault="00557A4F" w:rsidP="00F22306">
      <w:r>
        <w:t xml:space="preserve">[2] </w:t>
      </w:r>
      <w:hyperlink r:id="rId20" w:history="1">
        <w:r w:rsidR="00433151" w:rsidRPr="002608B3">
          <w:rPr>
            <w:rStyle w:val="Hyperlink"/>
          </w:rPr>
          <w:t>https://vignette.wikia.nocookie.net/igi/images/a/aa/Art_sewers.gif/revision/latest?cb=20090214035140</w:t>
        </w:r>
      </w:hyperlink>
    </w:p>
    <w:p w14:paraId="4191BA3F" w14:textId="5BB3C635" w:rsidR="00D81DCC" w:rsidRDefault="00557A4F" w:rsidP="00F22306">
      <w:r>
        <w:t>[3]</w:t>
      </w:r>
      <w:r w:rsidR="00D81DCC">
        <w:t xml:space="preserve"> </w:t>
      </w:r>
      <w:hyperlink r:id="rId21" w:history="1">
        <w:r w:rsidR="002B648A" w:rsidRPr="002608B3">
          <w:rPr>
            <w:rStyle w:val="Hyperlink"/>
          </w:rPr>
          <w:t>https://vignette.wikia.nocookie.net/fallout/images/f/fc/County_sewer_mainline.jpg/revision/latest?cb=20110619205956</w:t>
        </w:r>
      </w:hyperlink>
    </w:p>
    <w:p w14:paraId="1F7A4B4F" w14:textId="5ADE8D2B" w:rsidR="006E7760" w:rsidRDefault="00D81DCC" w:rsidP="00F22306">
      <w:r>
        <w:t xml:space="preserve">[4] </w:t>
      </w:r>
      <w:hyperlink r:id="rId22" w:history="1">
        <w:r w:rsidR="006E7760" w:rsidRPr="00BE4146">
          <w:rPr>
            <w:rStyle w:val="Hyperlink"/>
          </w:rPr>
          <w:t>https://i.ytimg.com/vi/OQt9Df3HBuY/maxresdefault.jpg</w:t>
        </w:r>
      </w:hyperlink>
    </w:p>
    <w:p w14:paraId="0FDBA8A9" w14:textId="6E6E597B" w:rsidR="002B648A" w:rsidRDefault="002B648A" w:rsidP="00F22306">
      <w:r>
        <w:t xml:space="preserve">[5] </w:t>
      </w:r>
      <w:hyperlink r:id="rId23" w:history="1">
        <w:r w:rsidRPr="002608B3">
          <w:rPr>
            <w:rStyle w:val="Hyperlink"/>
          </w:rPr>
          <w:t>http://cdn.obsidianportal.com/assets/191138/underground_entrance.jpg</w:t>
        </w:r>
      </w:hyperlink>
    </w:p>
    <w:p w14:paraId="1A6BADDC" w14:textId="40C20A7B" w:rsidR="002B648A" w:rsidRDefault="002B648A" w:rsidP="00F22306">
      <w:r>
        <w:t xml:space="preserve">[6] </w:t>
      </w:r>
      <w:hyperlink r:id="rId24" w:history="1">
        <w:r w:rsidRPr="002608B3">
          <w:rPr>
            <w:rStyle w:val="Hyperlink"/>
          </w:rPr>
          <w:t>http://www.tideandcurrenttaxi.org/wp-content/uploads/2009/05/imgp1544.jpg</w:t>
        </w:r>
      </w:hyperlink>
    </w:p>
    <w:p w14:paraId="76F8F9A3" w14:textId="43130757" w:rsidR="00440207" w:rsidRDefault="00440207" w:rsidP="00F22306">
      <w:r>
        <w:t xml:space="preserve">[7] </w:t>
      </w:r>
      <w:hyperlink r:id="rId25" w:history="1">
        <w:r w:rsidRPr="002608B3">
          <w:rPr>
            <w:rStyle w:val="Hyperlink"/>
          </w:rPr>
          <w:t>http://files.gamebanana.com/img/ss/maps/55da7168c3366.jpg</w:t>
        </w:r>
      </w:hyperlink>
    </w:p>
    <w:p w14:paraId="6F18F22A" w14:textId="161AAFA2" w:rsidR="00440207" w:rsidRDefault="00440207" w:rsidP="00F22306">
      <w:r>
        <w:t xml:space="preserve">[8] </w:t>
      </w:r>
      <w:hyperlink r:id="rId26" w:history="1">
        <w:r w:rsidRPr="002608B3">
          <w:rPr>
            <w:rStyle w:val="Hyperlink"/>
          </w:rPr>
          <w:t>https://www.urbanghostsmedia.com/wp-content/uploads/2016/06/inside-an-abandoned-parking-lot-in-Stockholm-2.jpg</w:t>
        </w:r>
      </w:hyperlink>
    </w:p>
    <w:p w14:paraId="18D0A336" w14:textId="2840794D" w:rsidR="00AB41A3" w:rsidRDefault="00AB41A3" w:rsidP="00F22306">
      <w:r>
        <w:t xml:space="preserve">[9] </w:t>
      </w:r>
      <w:hyperlink r:id="rId27" w:history="1">
        <w:r w:rsidRPr="002608B3">
          <w:rPr>
            <w:rStyle w:val="Hyperlink"/>
          </w:rPr>
          <w:t>http://www.automobiliac.com/storage/IMAG0200.jpg?__SQUARESPACE_CACHEVERSION=1300731371254</w:t>
        </w:r>
      </w:hyperlink>
    </w:p>
    <w:p w14:paraId="4C7A428F" w14:textId="5E4BB640" w:rsidR="00414012" w:rsidRDefault="00414012" w:rsidP="00F22306">
      <w:r>
        <w:t xml:space="preserve">[10] </w:t>
      </w:r>
      <w:hyperlink r:id="rId28" w:history="1">
        <w:r w:rsidRPr="002608B3">
          <w:rPr>
            <w:rStyle w:val="Hyperlink"/>
          </w:rPr>
          <w:t>https://wiki.tripwireinteractive.com/images/f/fb/KF2_Map_Prison.png</w:t>
        </w:r>
      </w:hyperlink>
    </w:p>
    <w:p w14:paraId="75700E67" w14:textId="0D752D58" w:rsidR="00414012" w:rsidRDefault="00414012" w:rsidP="00F22306">
      <w:r>
        <w:t xml:space="preserve">[11] </w:t>
      </w:r>
      <w:hyperlink r:id="rId29" w:history="1">
        <w:r w:rsidRPr="002608B3">
          <w:rPr>
            <w:rStyle w:val="Hyperlink"/>
          </w:rPr>
          <w:t>https://www.gannett-cdn.com/-mm-/639449c565da8c898d74aef917750e6c237d60c1/c=256-0-1972-1290&amp;r=x404&amp;c=534x401/local/-/media/2017/01/13/Phoenix/Phoenix/636199301327097673-PNIBrd2-01-29-2016-Republic-1-A005--2016-01-28-IMG-Arizona-State-Prison-1-1-9GDA1GOT-L751817242-IMG-Arizona-State-Prison-1-1-9GDA1GOT.jpg</w:t>
        </w:r>
      </w:hyperlink>
    </w:p>
    <w:p w14:paraId="40139818" w14:textId="332BE0B7" w:rsidR="00CB68AF" w:rsidRDefault="00414012" w:rsidP="00F22306">
      <w:r>
        <w:t xml:space="preserve">[12] </w:t>
      </w:r>
      <w:hyperlink r:id="rId30" w:history="1">
        <w:r w:rsidR="00CB68AF" w:rsidRPr="008522F0">
          <w:rPr>
            <w:rStyle w:val="Hyperlink"/>
          </w:rPr>
          <w:t>https://brightcove04pmdo-a.akamaihd.net/4221396001/4221396001_5593005624001_5583019604001-vs.jpg?pubId=4221396001&amp;videoId=5583019604001</w:t>
        </w:r>
      </w:hyperlink>
    </w:p>
    <w:p w14:paraId="72DAD8F5" w14:textId="0BEAE22C" w:rsidR="002C6E0E" w:rsidRDefault="00CB68AF" w:rsidP="00F22306">
      <w:r w:rsidDel="00CB68AF">
        <w:t xml:space="preserve"> </w:t>
      </w:r>
      <w:r w:rsidR="002C6E0E">
        <w:t xml:space="preserve">[13] </w:t>
      </w:r>
      <w:hyperlink r:id="rId31" w:history="1">
        <w:r w:rsidR="009516E2" w:rsidRPr="00BE4146">
          <w:rPr>
            <w:rStyle w:val="Hyperlink"/>
          </w:rPr>
          <w:t>https://orig00.deviantart.net/777d/f/2011/104/3/0/silent_hill_torture_room_by_parrafahell-d3e01li.jpg</w:t>
        </w:r>
      </w:hyperlink>
    </w:p>
    <w:p w14:paraId="2784D115" w14:textId="77777777" w:rsidR="009516E2" w:rsidRDefault="009516E2" w:rsidP="00F22306"/>
    <w:p w14:paraId="7018F970" w14:textId="77777777" w:rsidR="00440207" w:rsidRDefault="00440207" w:rsidP="00F22306"/>
    <w:p w14:paraId="6FF6513F" w14:textId="77777777" w:rsidR="00D81DCC" w:rsidRPr="00F22306" w:rsidRDefault="00D81DCC" w:rsidP="00F22306"/>
    <w:sectPr w:rsidR="00D81DCC" w:rsidRPr="00F22306" w:rsidSect="000B3CD2">
      <w:pgSz w:w="12240" w:h="15840"/>
      <w:pgMar w:top="1440" w:right="1440" w:bottom="1440" w:left="1440" w:header="720" w:footer="720" w:gutter="0"/>
      <w:pgBorders w:offsetFrom="page">
        <w:top w:val="threeDEngrave" w:sz="24" w:space="24" w:color="auto"/>
        <w:left w:val="threeDEngrave"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299636" w14:textId="77777777" w:rsidR="00E87D88" w:rsidRDefault="00E87D88" w:rsidP="009073D5">
      <w:pPr>
        <w:spacing w:after="0" w:line="240" w:lineRule="auto"/>
      </w:pPr>
      <w:r>
        <w:separator/>
      </w:r>
    </w:p>
    <w:p w14:paraId="1B743A69" w14:textId="77777777" w:rsidR="00E87D88" w:rsidRDefault="00E87D88"/>
  </w:endnote>
  <w:endnote w:type="continuationSeparator" w:id="0">
    <w:p w14:paraId="51179626" w14:textId="77777777" w:rsidR="00E87D88" w:rsidRDefault="00E87D88" w:rsidP="009073D5">
      <w:pPr>
        <w:spacing w:after="0" w:line="240" w:lineRule="auto"/>
      </w:pPr>
      <w:r>
        <w:continuationSeparator/>
      </w:r>
    </w:p>
    <w:p w14:paraId="10E80154" w14:textId="77777777" w:rsidR="00E87D88" w:rsidRDefault="00E87D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1710637"/>
      <w:docPartObj>
        <w:docPartGallery w:val="Page Numbers (Top of Page)"/>
        <w:docPartUnique/>
      </w:docPartObj>
    </w:sdtPr>
    <w:sdtEndPr/>
    <w:sdtContent>
      <w:p w14:paraId="04100C2D" w14:textId="0485FB61" w:rsidR="00A551F0" w:rsidRPr="00AC2D67" w:rsidRDefault="00A551F0" w:rsidP="00B43891">
        <w:pPr>
          <w:pStyle w:val="Footer"/>
          <w:rPr>
            <w:b/>
            <w:sz w:val="24"/>
            <w:szCs w:val="24"/>
          </w:rPr>
        </w:pPr>
        <w:r>
          <w:t>William Bracho Blok</w:t>
        </w:r>
        <w:r>
          <w:tab/>
          <w:t xml:space="preserve">Page </w:t>
        </w:r>
        <w:r>
          <w:rPr>
            <w:b/>
            <w:sz w:val="24"/>
            <w:szCs w:val="24"/>
          </w:rPr>
          <w:fldChar w:fldCharType="begin"/>
        </w:r>
        <w:r>
          <w:rPr>
            <w:b/>
          </w:rPr>
          <w:instrText xml:space="preserve"> PAGE </w:instrText>
        </w:r>
        <w:r>
          <w:rPr>
            <w:b/>
            <w:sz w:val="24"/>
            <w:szCs w:val="24"/>
          </w:rPr>
          <w:fldChar w:fldCharType="separate"/>
        </w:r>
        <w:r>
          <w:rPr>
            <w:b/>
            <w:noProof/>
          </w:rPr>
          <w:t>18</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20</w:t>
        </w:r>
        <w:r>
          <w:rPr>
            <w:b/>
            <w:sz w:val="24"/>
            <w:szCs w:val="24"/>
          </w:rPr>
          <w:fldChar w:fldCharType="end"/>
        </w:r>
        <w:r>
          <w:rPr>
            <w:b/>
            <w:sz w:val="24"/>
            <w:szCs w:val="24"/>
          </w:rPr>
          <w:tab/>
        </w:r>
        <w:r w:rsidR="007A7140">
          <w:rPr>
            <w:b/>
            <w:sz w:val="24"/>
            <w:szCs w:val="24"/>
          </w:rPr>
          <w:t>4/9/2018</w:t>
        </w:r>
      </w:p>
    </w:sdtContent>
  </w:sdt>
  <w:p w14:paraId="76AFDD68" w14:textId="77777777" w:rsidR="00A551F0" w:rsidRDefault="00A551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ADD3A2" w14:textId="77777777" w:rsidR="00E87D88" w:rsidRDefault="00E87D88" w:rsidP="009073D5">
      <w:pPr>
        <w:spacing w:after="0" w:line="240" w:lineRule="auto"/>
      </w:pPr>
      <w:r>
        <w:separator/>
      </w:r>
    </w:p>
    <w:p w14:paraId="479CB901" w14:textId="77777777" w:rsidR="00E87D88" w:rsidRDefault="00E87D88"/>
  </w:footnote>
  <w:footnote w:type="continuationSeparator" w:id="0">
    <w:p w14:paraId="5380F147" w14:textId="77777777" w:rsidR="00E87D88" w:rsidRDefault="00E87D88" w:rsidP="009073D5">
      <w:pPr>
        <w:spacing w:after="0" w:line="240" w:lineRule="auto"/>
      </w:pPr>
      <w:r>
        <w:continuationSeparator/>
      </w:r>
    </w:p>
    <w:p w14:paraId="14B50251" w14:textId="77777777" w:rsidR="00E87D88" w:rsidRDefault="00E87D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7BC36" w14:textId="4ACA397B" w:rsidR="00A551F0" w:rsidRDefault="00A551F0">
    <w:pPr>
      <w:pStyle w:val="Header"/>
    </w:pPr>
    <w:r>
      <w:t>LDD</w:t>
    </w:r>
    <w:r>
      <w:ptab w:relativeTo="margin" w:alignment="center" w:leader="none"/>
    </w:r>
    <w:r>
      <w:t>Confidential</w:t>
    </w:r>
    <w:r>
      <w:ptab w:relativeTo="margin" w:alignment="right" w:leader="none"/>
    </w:r>
    <w:r>
      <w:t>Fallout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F2279"/>
    <w:multiLevelType w:val="hybridMultilevel"/>
    <w:tmpl w:val="7430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63CF8"/>
    <w:multiLevelType w:val="hybridMultilevel"/>
    <w:tmpl w:val="7CEC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C23A6"/>
    <w:multiLevelType w:val="hybridMultilevel"/>
    <w:tmpl w:val="7D5E1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D1954"/>
    <w:multiLevelType w:val="hybridMultilevel"/>
    <w:tmpl w:val="D99E0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34F46"/>
    <w:multiLevelType w:val="hybridMultilevel"/>
    <w:tmpl w:val="EA46079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450757"/>
    <w:multiLevelType w:val="hybridMultilevel"/>
    <w:tmpl w:val="9044F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42A88"/>
    <w:multiLevelType w:val="hybridMultilevel"/>
    <w:tmpl w:val="D99E0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294C80"/>
    <w:multiLevelType w:val="hybridMultilevel"/>
    <w:tmpl w:val="245E9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8B1B06"/>
    <w:multiLevelType w:val="hybridMultilevel"/>
    <w:tmpl w:val="E99CA1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9D6CC8"/>
    <w:multiLevelType w:val="hybridMultilevel"/>
    <w:tmpl w:val="5A025420"/>
    <w:lvl w:ilvl="0" w:tplc="1210452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3C392C"/>
    <w:multiLevelType w:val="hybridMultilevel"/>
    <w:tmpl w:val="212AA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7235C2"/>
    <w:multiLevelType w:val="hybridMultilevel"/>
    <w:tmpl w:val="3AECE7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805D2F"/>
    <w:multiLevelType w:val="hybridMultilevel"/>
    <w:tmpl w:val="4154BE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021D9"/>
    <w:multiLevelType w:val="hybridMultilevel"/>
    <w:tmpl w:val="927E88A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BF5F91"/>
    <w:multiLevelType w:val="hybridMultilevel"/>
    <w:tmpl w:val="F120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8C07B0"/>
    <w:multiLevelType w:val="hybridMultilevel"/>
    <w:tmpl w:val="0EECC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C71181"/>
    <w:multiLevelType w:val="hybridMultilevel"/>
    <w:tmpl w:val="6DCA4CF4"/>
    <w:lvl w:ilvl="0" w:tplc="EE12E7A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8033F"/>
    <w:multiLevelType w:val="hybridMultilevel"/>
    <w:tmpl w:val="910261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4BD551B"/>
    <w:multiLevelType w:val="hybridMultilevel"/>
    <w:tmpl w:val="86328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924A6E"/>
    <w:multiLevelType w:val="hybridMultilevel"/>
    <w:tmpl w:val="79228E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F55D7C"/>
    <w:multiLevelType w:val="hybridMultilevel"/>
    <w:tmpl w:val="423A2F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51225"/>
    <w:multiLevelType w:val="hybridMultilevel"/>
    <w:tmpl w:val="9E58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107B70"/>
    <w:multiLevelType w:val="hybridMultilevel"/>
    <w:tmpl w:val="BEFA0B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160886"/>
    <w:multiLevelType w:val="hybridMultilevel"/>
    <w:tmpl w:val="483C7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F15D4C"/>
    <w:multiLevelType w:val="hybridMultilevel"/>
    <w:tmpl w:val="0D084F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682484"/>
    <w:multiLevelType w:val="hybridMultilevel"/>
    <w:tmpl w:val="10DE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6015BD"/>
    <w:multiLevelType w:val="hybridMultilevel"/>
    <w:tmpl w:val="6F72DA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6D50F32"/>
    <w:multiLevelType w:val="hybridMultilevel"/>
    <w:tmpl w:val="5290F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C56C8C"/>
    <w:multiLevelType w:val="hybridMultilevel"/>
    <w:tmpl w:val="041015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B56B8B"/>
    <w:multiLevelType w:val="hybridMultilevel"/>
    <w:tmpl w:val="09F8C2B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FDB46B5"/>
    <w:multiLevelType w:val="hybridMultilevel"/>
    <w:tmpl w:val="9A5649B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4"/>
  </w:num>
  <w:num w:numId="3">
    <w:abstractNumId w:val="28"/>
  </w:num>
  <w:num w:numId="4">
    <w:abstractNumId w:val="23"/>
  </w:num>
  <w:num w:numId="5">
    <w:abstractNumId w:val="15"/>
  </w:num>
  <w:num w:numId="6">
    <w:abstractNumId w:val="2"/>
  </w:num>
  <w:num w:numId="7">
    <w:abstractNumId w:val="27"/>
  </w:num>
  <w:num w:numId="8">
    <w:abstractNumId w:val="11"/>
  </w:num>
  <w:num w:numId="9">
    <w:abstractNumId w:val="25"/>
  </w:num>
  <w:num w:numId="10">
    <w:abstractNumId w:val="18"/>
  </w:num>
  <w:num w:numId="11">
    <w:abstractNumId w:val="1"/>
  </w:num>
  <w:num w:numId="12">
    <w:abstractNumId w:val="5"/>
  </w:num>
  <w:num w:numId="13">
    <w:abstractNumId w:val="14"/>
  </w:num>
  <w:num w:numId="14">
    <w:abstractNumId w:val="17"/>
  </w:num>
  <w:num w:numId="15">
    <w:abstractNumId w:val="13"/>
  </w:num>
  <w:num w:numId="16">
    <w:abstractNumId w:val="4"/>
  </w:num>
  <w:num w:numId="17">
    <w:abstractNumId w:val="30"/>
  </w:num>
  <w:num w:numId="18">
    <w:abstractNumId w:val="0"/>
  </w:num>
  <w:num w:numId="19">
    <w:abstractNumId w:val="26"/>
  </w:num>
  <w:num w:numId="20">
    <w:abstractNumId w:val="7"/>
  </w:num>
  <w:num w:numId="21">
    <w:abstractNumId w:val="21"/>
  </w:num>
  <w:num w:numId="22">
    <w:abstractNumId w:val="16"/>
  </w:num>
  <w:num w:numId="23">
    <w:abstractNumId w:val="19"/>
  </w:num>
  <w:num w:numId="24">
    <w:abstractNumId w:val="20"/>
  </w:num>
  <w:num w:numId="25">
    <w:abstractNumId w:val="12"/>
  </w:num>
  <w:num w:numId="26">
    <w:abstractNumId w:val="8"/>
  </w:num>
  <w:num w:numId="27">
    <w:abstractNumId w:val="10"/>
  </w:num>
  <w:num w:numId="28">
    <w:abstractNumId w:val="9"/>
  </w:num>
  <w:num w:numId="29">
    <w:abstractNumId w:val="29"/>
  </w:num>
  <w:num w:numId="30">
    <w:abstractNumId w:val="6"/>
  </w:num>
  <w:num w:numId="31">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41A"/>
    <w:rsid w:val="000008D2"/>
    <w:rsid w:val="00012EBC"/>
    <w:rsid w:val="00025B12"/>
    <w:rsid w:val="00030E59"/>
    <w:rsid w:val="0003234E"/>
    <w:rsid w:val="000323B5"/>
    <w:rsid w:val="000402B1"/>
    <w:rsid w:val="00044D54"/>
    <w:rsid w:val="000567A2"/>
    <w:rsid w:val="00060FD0"/>
    <w:rsid w:val="00063303"/>
    <w:rsid w:val="00077CD2"/>
    <w:rsid w:val="00081B49"/>
    <w:rsid w:val="00094B11"/>
    <w:rsid w:val="0009548E"/>
    <w:rsid w:val="000A03FF"/>
    <w:rsid w:val="000A0A8C"/>
    <w:rsid w:val="000B0976"/>
    <w:rsid w:val="000B206D"/>
    <w:rsid w:val="000B2190"/>
    <w:rsid w:val="000B3CD2"/>
    <w:rsid w:val="000C3793"/>
    <w:rsid w:val="000C67B1"/>
    <w:rsid w:val="000C7F3B"/>
    <w:rsid w:val="000D38E1"/>
    <w:rsid w:val="000E1711"/>
    <w:rsid w:val="000E3910"/>
    <w:rsid w:val="000E440A"/>
    <w:rsid w:val="000F4B17"/>
    <w:rsid w:val="000F5D31"/>
    <w:rsid w:val="001010FC"/>
    <w:rsid w:val="00102784"/>
    <w:rsid w:val="00103EDD"/>
    <w:rsid w:val="0010558A"/>
    <w:rsid w:val="001069B3"/>
    <w:rsid w:val="00110F60"/>
    <w:rsid w:val="001113B6"/>
    <w:rsid w:val="00111468"/>
    <w:rsid w:val="00111991"/>
    <w:rsid w:val="00115902"/>
    <w:rsid w:val="00123C3C"/>
    <w:rsid w:val="00124949"/>
    <w:rsid w:val="00127639"/>
    <w:rsid w:val="00137607"/>
    <w:rsid w:val="001404D0"/>
    <w:rsid w:val="001417A2"/>
    <w:rsid w:val="001434D0"/>
    <w:rsid w:val="001530D3"/>
    <w:rsid w:val="0015371A"/>
    <w:rsid w:val="001579EA"/>
    <w:rsid w:val="00157B08"/>
    <w:rsid w:val="00160036"/>
    <w:rsid w:val="00165D02"/>
    <w:rsid w:val="00166B8F"/>
    <w:rsid w:val="00173F4E"/>
    <w:rsid w:val="00177ADF"/>
    <w:rsid w:val="00181FF1"/>
    <w:rsid w:val="00183D16"/>
    <w:rsid w:val="00184A60"/>
    <w:rsid w:val="001860B2"/>
    <w:rsid w:val="001910E7"/>
    <w:rsid w:val="00191F4B"/>
    <w:rsid w:val="0019526A"/>
    <w:rsid w:val="001958A5"/>
    <w:rsid w:val="00196745"/>
    <w:rsid w:val="001B06C7"/>
    <w:rsid w:val="001B5C40"/>
    <w:rsid w:val="001B6BDD"/>
    <w:rsid w:val="001B7DA9"/>
    <w:rsid w:val="001C19DB"/>
    <w:rsid w:val="001C2F7B"/>
    <w:rsid w:val="001C4AAE"/>
    <w:rsid w:val="001C604F"/>
    <w:rsid w:val="001D3352"/>
    <w:rsid w:val="001D605A"/>
    <w:rsid w:val="001E0555"/>
    <w:rsid w:val="001E3600"/>
    <w:rsid w:val="001E4A44"/>
    <w:rsid w:val="001E5191"/>
    <w:rsid w:val="001F0592"/>
    <w:rsid w:val="001F216E"/>
    <w:rsid w:val="001F5F5E"/>
    <w:rsid w:val="001F7502"/>
    <w:rsid w:val="0020121F"/>
    <w:rsid w:val="00205217"/>
    <w:rsid w:val="00205A9F"/>
    <w:rsid w:val="00207C59"/>
    <w:rsid w:val="00211F9E"/>
    <w:rsid w:val="0021248A"/>
    <w:rsid w:val="00212BFC"/>
    <w:rsid w:val="00212C29"/>
    <w:rsid w:val="00214734"/>
    <w:rsid w:val="00224FC6"/>
    <w:rsid w:val="00225AE6"/>
    <w:rsid w:val="00226444"/>
    <w:rsid w:val="002431F3"/>
    <w:rsid w:val="00244A89"/>
    <w:rsid w:val="00246BA7"/>
    <w:rsid w:val="00256035"/>
    <w:rsid w:val="002615C4"/>
    <w:rsid w:val="00263F4A"/>
    <w:rsid w:val="00264A9F"/>
    <w:rsid w:val="00265ED9"/>
    <w:rsid w:val="00272507"/>
    <w:rsid w:val="00274486"/>
    <w:rsid w:val="002758A3"/>
    <w:rsid w:val="0027626C"/>
    <w:rsid w:val="00276B22"/>
    <w:rsid w:val="00290F82"/>
    <w:rsid w:val="002933FB"/>
    <w:rsid w:val="002A0C02"/>
    <w:rsid w:val="002A4250"/>
    <w:rsid w:val="002B0DAD"/>
    <w:rsid w:val="002B1D65"/>
    <w:rsid w:val="002B3250"/>
    <w:rsid w:val="002B591B"/>
    <w:rsid w:val="002B5B11"/>
    <w:rsid w:val="002B648A"/>
    <w:rsid w:val="002C2D57"/>
    <w:rsid w:val="002C6831"/>
    <w:rsid w:val="002C6E0E"/>
    <w:rsid w:val="002D099A"/>
    <w:rsid w:val="002D0B52"/>
    <w:rsid w:val="002D1363"/>
    <w:rsid w:val="002D2C3E"/>
    <w:rsid w:val="002D2F50"/>
    <w:rsid w:val="002D7221"/>
    <w:rsid w:val="002E25B0"/>
    <w:rsid w:val="002E2EB1"/>
    <w:rsid w:val="002E6598"/>
    <w:rsid w:val="002E67E8"/>
    <w:rsid w:val="002F6D84"/>
    <w:rsid w:val="002F6EB0"/>
    <w:rsid w:val="002F7561"/>
    <w:rsid w:val="00304AB8"/>
    <w:rsid w:val="00304DFC"/>
    <w:rsid w:val="00314236"/>
    <w:rsid w:val="003150C6"/>
    <w:rsid w:val="00317472"/>
    <w:rsid w:val="003175E6"/>
    <w:rsid w:val="0031779D"/>
    <w:rsid w:val="00324981"/>
    <w:rsid w:val="00326CA0"/>
    <w:rsid w:val="0032791A"/>
    <w:rsid w:val="00336B4E"/>
    <w:rsid w:val="003372B3"/>
    <w:rsid w:val="00337923"/>
    <w:rsid w:val="00337DCD"/>
    <w:rsid w:val="00342DC0"/>
    <w:rsid w:val="00345577"/>
    <w:rsid w:val="00346E65"/>
    <w:rsid w:val="00347290"/>
    <w:rsid w:val="00351D96"/>
    <w:rsid w:val="003527D7"/>
    <w:rsid w:val="003542DF"/>
    <w:rsid w:val="003550F6"/>
    <w:rsid w:val="00356074"/>
    <w:rsid w:val="00360EE2"/>
    <w:rsid w:val="00363E37"/>
    <w:rsid w:val="0036417A"/>
    <w:rsid w:val="00366DD0"/>
    <w:rsid w:val="00372DCC"/>
    <w:rsid w:val="00375934"/>
    <w:rsid w:val="00377397"/>
    <w:rsid w:val="00381F20"/>
    <w:rsid w:val="00383A99"/>
    <w:rsid w:val="003856A5"/>
    <w:rsid w:val="0038778E"/>
    <w:rsid w:val="00391085"/>
    <w:rsid w:val="00392A1E"/>
    <w:rsid w:val="00392DF2"/>
    <w:rsid w:val="0039327A"/>
    <w:rsid w:val="0039586E"/>
    <w:rsid w:val="003967FE"/>
    <w:rsid w:val="00396D36"/>
    <w:rsid w:val="003A4282"/>
    <w:rsid w:val="003A79CF"/>
    <w:rsid w:val="003B01A6"/>
    <w:rsid w:val="003B25F3"/>
    <w:rsid w:val="003C2AE7"/>
    <w:rsid w:val="003D3450"/>
    <w:rsid w:val="003D5441"/>
    <w:rsid w:val="003D673E"/>
    <w:rsid w:val="003E0DDC"/>
    <w:rsid w:val="003E5773"/>
    <w:rsid w:val="003F33E7"/>
    <w:rsid w:val="003F5743"/>
    <w:rsid w:val="003F66AA"/>
    <w:rsid w:val="00403477"/>
    <w:rsid w:val="00405C44"/>
    <w:rsid w:val="004068D8"/>
    <w:rsid w:val="00407942"/>
    <w:rsid w:val="0041205A"/>
    <w:rsid w:val="004128A5"/>
    <w:rsid w:val="00414012"/>
    <w:rsid w:val="004157D9"/>
    <w:rsid w:val="004177F6"/>
    <w:rsid w:val="004302C2"/>
    <w:rsid w:val="00432130"/>
    <w:rsid w:val="00433151"/>
    <w:rsid w:val="0043322A"/>
    <w:rsid w:val="00435315"/>
    <w:rsid w:val="00440207"/>
    <w:rsid w:val="0044330E"/>
    <w:rsid w:val="00444473"/>
    <w:rsid w:val="00446B9C"/>
    <w:rsid w:val="00451BD2"/>
    <w:rsid w:val="00453D44"/>
    <w:rsid w:val="00455509"/>
    <w:rsid w:val="00455BF0"/>
    <w:rsid w:val="004571DF"/>
    <w:rsid w:val="00457B10"/>
    <w:rsid w:val="004607A5"/>
    <w:rsid w:val="00470633"/>
    <w:rsid w:val="004743CF"/>
    <w:rsid w:val="0047446F"/>
    <w:rsid w:val="004756D7"/>
    <w:rsid w:val="0047719F"/>
    <w:rsid w:val="00484F8C"/>
    <w:rsid w:val="00485C8C"/>
    <w:rsid w:val="004867E3"/>
    <w:rsid w:val="00490EFA"/>
    <w:rsid w:val="00496305"/>
    <w:rsid w:val="00497841"/>
    <w:rsid w:val="004A067B"/>
    <w:rsid w:val="004A3F8B"/>
    <w:rsid w:val="004A526F"/>
    <w:rsid w:val="004B2612"/>
    <w:rsid w:val="004B4157"/>
    <w:rsid w:val="004B538B"/>
    <w:rsid w:val="004B5B38"/>
    <w:rsid w:val="004C08F4"/>
    <w:rsid w:val="004C14D5"/>
    <w:rsid w:val="004C7370"/>
    <w:rsid w:val="004D0888"/>
    <w:rsid w:val="004D4AED"/>
    <w:rsid w:val="004E301F"/>
    <w:rsid w:val="004E6902"/>
    <w:rsid w:val="004F1396"/>
    <w:rsid w:val="00501F90"/>
    <w:rsid w:val="005040DC"/>
    <w:rsid w:val="00506B10"/>
    <w:rsid w:val="005121D0"/>
    <w:rsid w:val="00512DC2"/>
    <w:rsid w:val="00515790"/>
    <w:rsid w:val="005258BE"/>
    <w:rsid w:val="005258C3"/>
    <w:rsid w:val="00525BB2"/>
    <w:rsid w:val="00526702"/>
    <w:rsid w:val="00530E19"/>
    <w:rsid w:val="005333C2"/>
    <w:rsid w:val="00537CCC"/>
    <w:rsid w:val="00537D2B"/>
    <w:rsid w:val="005548C0"/>
    <w:rsid w:val="00557A4F"/>
    <w:rsid w:val="005605B9"/>
    <w:rsid w:val="005672F3"/>
    <w:rsid w:val="00574F3E"/>
    <w:rsid w:val="005855AB"/>
    <w:rsid w:val="00586756"/>
    <w:rsid w:val="005914B6"/>
    <w:rsid w:val="00597C6C"/>
    <w:rsid w:val="005B1268"/>
    <w:rsid w:val="005B4DE5"/>
    <w:rsid w:val="005B59AF"/>
    <w:rsid w:val="005B6870"/>
    <w:rsid w:val="005B6969"/>
    <w:rsid w:val="005B6EC7"/>
    <w:rsid w:val="005C0D6C"/>
    <w:rsid w:val="005D28AC"/>
    <w:rsid w:val="005D5414"/>
    <w:rsid w:val="005E0BDB"/>
    <w:rsid w:val="005E5856"/>
    <w:rsid w:val="005E5C0D"/>
    <w:rsid w:val="005E71EE"/>
    <w:rsid w:val="005F0744"/>
    <w:rsid w:val="005F22CC"/>
    <w:rsid w:val="005F2495"/>
    <w:rsid w:val="005F3561"/>
    <w:rsid w:val="00603546"/>
    <w:rsid w:val="0060520A"/>
    <w:rsid w:val="00607A11"/>
    <w:rsid w:val="00610AC1"/>
    <w:rsid w:val="00617A1C"/>
    <w:rsid w:val="00621043"/>
    <w:rsid w:val="006314DB"/>
    <w:rsid w:val="00652067"/>
    <w:rsid w:val="00654CE1"/>
    <w:rsid w:val="006606DD"/>
    <w:rsid w:val="006612E3"/>
    <w:rsid w:val="00661311"/>
    <w:rsid w:val="00663C7E"/>
    <w:rsid w:val="0066419F"/>
    <w:rsid w:val="00664226"/>
    <w:rsid w:val="006657DB"/>
    <w:rsid w:val="00666A36"/>
    <w:rsid w:val="00673B02"/>
    <w:rsid w:val="00685ACF"/>
    <w:rsid w:val="00691435"/>
    <w:rsid w:val="00693FFD"/>
    <w:rsid w:val="00694A47"/>
    <w:rsid w:val="0069669A"/>
    <w:rsid w:val="00697227"/>
    <w:rsid w:val="006A163E"/>
    <w:rsid w:val="006A16D9"/>
    <w:rsid w:val="006A40B8"/>
    <w:rsid w:val="006A6CBE"/>
    <w:rsid w:val="006B1F43"/>
    <w:rsid w:val="006B25FB"/>
    <w:rsid w:val="006C2DF8"/>
    <w:rsid w:val="006C3E1A"/>
    <w:rsid w:val="006C4DD2"/>
    <w:rsid w:val="006D1C3F"/>
    <w:rsid w:val="006D2B49"/>
    <w:rsid w:val="006D4078"/>
    <w:rsid w:val="006D751A"/>
    <w:rsid w:val="006E0AF7"/>
    <w:rsid w:val="006E441A"/>
    <w:rsid w:val="006E66C1"/>
    <w:rsid w:val="006E7760"/>
    <w:rsid w:val="006F230C"/>
    <w:rsid w:val="006F2FEC"/>
    <w:rsid w:val="006F5160"/>
    <w:rsid w:val="00700160"/>
    <w:rsid w:val="007007F4"/>
    <w:rsid w:val="00704876"/>
    <w:rsid w:val="00704D08"/>
    <w:rsid w:val="0070542E"/>
    <w:rsid w:val="00707FEA"/>
    <w:rsid w:val="00710D71"/>
    <w:rsid w:val="00714170"/>
    <w:rsid w:val="007157EC"/>
    <w:rsid w:val="00715EB4"/>
    <w:rsid w:val="00716D20"/>
    <w:rsid w:val="0071751D"/>
    <w:rsid w:val="00720A56"/>
    <w:rsid w:val="00722D3E"/>
    <w:rsid w:val="00723AB0"/>
    <w:rsid w:val="00723C55"/>
    <w:rsid w:val="00727166"/>
    <w:rsid w:val="00730632"/>
    <w:rsid w:val="00735560"/>
    <w:rsid w:val="00745285"/>
    <w:rsid w:val="00747C5E"/>
    <w:rsid w:val="007504EC"/>
    <w:rsid w:val="007601EC"/>
    <w:rsid w:val="0076276C"/>
    <w:rsid w:val="00770FEB"/>
    <w:rsid w:val="0077100A"/>
    <w:rsid w:val="00790D06"/>
    <w:rsid w:val="007A1A72"/>
    <w:rsid w:val="007A1F78"/>
    <w:rsid w:val="007A2C6E"/>
    <w:rsid w:val="007A2F3C"/>
    <w:rsid w:val="007A4C50"/>
    <w:rsid w:val="007A4FC6"/>
    <w:rsid w:val="007A55F6"/>
    <w:rsid w:val="007A572C"/>
    <w:rsid w:val="007A7140"/>
    <w:rsid w:val="007B2D63"/>
    <w:rsid w:val="007B601C"/>
    <w:rsid w:val="007C65F8"/>
    <w:rsid w:val="007C7F6F"/>
    <w:rsid w:val="007D4CA2"/>
    <w:rsid w:val="007D788E"/>
    <w:rsid w:val="007E0695"/>
    <w:rsid w:val="007E5F72"/>
    <w:rsid w:val="007F0EC0"/>
    <w:rsid w:val="007F14B3"/>
    <w:rsid w:val="008057BC"/>
    <w:rsid w:val="008079F8"/>
    <w:rsid w:val="00814E68"/>
    <w:rsid w:val="008214A6"/>
    <w:rsid w:val="00822BF7"/>
    <w:rsid w:val="00827827"/>
    <w:rsid w:val="0083252E"/>
    <w:rsid w:val="0083637B"/>
    <w:rsid w:val="00841E1D"/>
    <w:rsid w:val="00846B0A"/>
    <w:rsid w:val="00852521"/>
    <w:rsid w:val="00853786"/>
    <w:rsid w:val="0087555A"/>
    <w:rsid w:val="00877AB3"/>
    <w:rsid w:val="00887328"/>
    <w:rsid w:val="00890FA3"/>
    <w:rsid w:val="0089150F"/>
    <w:rsid w:val="00896A1F"/>
    <w:rsid w:val="00897809"/>
    <w:rsid w:val="008B2352"/>
    <w:rsid w:val="008B26E7"/>
    <w:rsid w:val="008B3786"/>
    <w:rsid w:val="008B7110"/>
    <w:rsid w:val="008B7A91"/>
    <w:rsid w:val="008C6DFE"/>
    <w:rsid w:val="008D2F2D"/>
    <w:rsid w:val="008E1271"/>
    <w:rsid w:val="008E44BD"/>
    <w:rsid w:val="008E554D"/>
    <w:rsid w:val="00902355"/>
    <w:rsid w:val="009028D6"/>
    <w:rsid w:val="009043FE"/>
    <w:rsid w:val="009044AA"/>
    <w:rsid w:val="00904815"/>
    <w:rsid w:val="009073D5"/>
    <w:rsid w:val="00914FDD"/>
    <w:rsid w:val="009278FE"/>
    <w:rsid w:val="009317D5"/>
    <w:rsid w:val="0093500C"/>
    <w:rsid w:val="0093758B"/>
    <w:rsid w:val="00940145"/>
    <w:rsid w:val="009401DC"/>
    <w:rsid w:val="00945841"/>
    <w:rsid w:val="00945A4F"/>
    <w:rsid w:val="009468F4"/>
    <w:rsid w:val="009516E2"/>
    <w:rsid w:val="00953FEC"/>
    <w:rsid w:val="0095460F"/>
    <w:rsid w:val="009579BD"/>
    <w:rsid w:val="00960246"/>
    <w:rsid w:val="00961827"/>
    <w:rsid w:val="00961DE2"/>
    <w:rsid w:val="009661AF"/>
    <w:rsid w:val="00971F73"/>
    <w:rsid w:val="00972D24"/>
    <w:rsid w:val="00980BA1"/>
    <w:rsid w:val="0098777C"/>
    <w:rsid w:val="00987C13"/>
    <w:rsid w:val="009946A0"/>
    <w:rsid w:val="00997B9A"/>
    <w:rsid w:val="00997FFC"/>
    <w:rsid w:val="009A2E88"/>
    <w:rsid w:val="009A43C4"/>
    <w:rsid w:val="009B001D"/>
    <w:rsid w:val="009B0CE5"/>
    <w:rsid w:val="009B3D2E"/>
    <w:rsid w:val="009C01BC"/>
    <w:rsid w:val="009C263B"/>
    <w:rsid w:val="009C5E84"/>
    <w:rsid w:val="009D0942"/>
    <w:rsid w:val="009D0C78"/>
    <w:rsid w:val="009E3C66"/>
    <w:rsid w:val="009E4E18"/>
    <w:rsid w:val="009E6424"/>
    <w:rsid w:val="009F26AF"/>
    <w:rsid w:val="00A03C9C"/>
    <w:rsid w:val="00A070C3"/>
    <w:rsid w:val="00A070F9"/>
    <w:rsid w:val="00A12051"/>
    <w:rsid w:val="00A1675E"/>
    <w:rsid w:val="00A276C9"/>
    <w:rsid w:val="00A30FBC"/>
    <w:rsid w:val="00A32F86"/>
    <w:rsid w:val="00A424F8"/>
    <w:rsid w:val="00A43363"/>
    <w:rsid w:val="00A43594"/>
    <w:rsid w:val="00A476EC"/>
    <w:rsid w:val="00A47D63"/>
    <w:rsid w:val="00A504E9"/>
    <w:rsid w:val="00A51DC2"/>
    <w:rsid w:val="00A52975"/>
    <w:rsid w:val="00A5388A"/>
    <w:rsid w:val="00A551F0"/>
    <w:rsid w:val="00A555F6"/>
    <w:rsid w:val="00A569A9"/>
    <w:rsid w:val="00A62603"/>
    <w:rsid w:val="00A64689"/>
    <w:rsid w:val="00A774F6"/>
    <w:rsid w:val="00A80085"/>
    <w:rsid w:val="00A84484"/>
    <w:rsid w:val="00A86B00"/>
    <w:rsid w:val="00A87751"/>
    <w:rsid w:val="00A91D73"/>
    <w:rsid w:val="00A9269F"/>
    <w:rsid w:val="00A9275E"/>
    <w:rsid w:val="00AB218E"/>
    <w:rsid w:val="00AB279E"/>
    <w:rsid w:val="00AB41A3"/>
    <w:rsid w:val="00AB6834"/>
    <w:rsid w:val="00AC1277"/>
    <w:rsid w:val="00AC2D67"/>
    <w:rsid w:val="00AC5C27"/>
    <w:rsid w:val="00AC6158"/>
    <w:rsid w:val="00AC7D2D"/>
    <w:rsid w:val="00AD510C"/>
    <w:rsid w:val="00AD75A4"/>
    <w:rsid w:val="00AF16D6"/>
    <w:rsid w:val="00AF26C7"/>
    <w:rsid w:val="00AF78E6"/>
    <w:rsid w:val="00B01E60"/>
    <w:rsid w:val="00B03721"/>
    <w:rsid w:val="00B03B2D"/>
    <w:rsid w:val="00B07F52"/>
    <w:rsid w:val="00B114AE"/>
    <w:rsid w:val="00B11DAD"/>
    <w:rsid w:val="00B2496D"/>
    <w:rsid w:val="00B24C62"/>
    <w:rsid w:val="00B30BBE"/>
    <w:rsid w:val="00B33871"/>
    <w:rsid w:val="00B34EA5"/>
    <w:rsid w:val="00B3741A"/>
    <w:rsid w:val="00B405E3"/>
    <w:rsid w:val="00B406ED"/>
    <w:rsid w:val="00B41AAF"/>
    <w:rsid w:val="00B42377"/>
    <w:rsid w:val="00B43891"/>
    <w:rsid w:val="00B45127"/>
    <w:rsid w:val="00B451AF"/>
    <w:rsid w:val="00B478A4"/>
    <w:rsid w:val="00B56F16"/>
    <w:rsid w:val="00B66C8B"/>
    <w:rsid w:val="00B67BF0"/>
    <w:rsid w:val="00B71F20"/>
    <w:rsid w:val="00B752C0"/>
    <w:rsid w:val="00B83B4F"/>
    <w:rsid w:val="00B9286E"/>
    <w:rsid w:val="00B94707"/>
    <w:rsid w:val="00B94CBC"/>
    <w:rsid w:val="00B9641F"/>
    <w:rsid w:val="00BA1233"/>
    <w:rsid w:val="00BA137C"/>
    <w:rsid w:val="00BA3C49"/>
    <w:rsid w:val="00BA588C"/>
    <w:rsid w:val="00BA5E2A"/>
    <w:rsid w:val="00BB294E"/>
    <w:rsid w:val="00BC364C"/>
    <w:rsid w:val="00BC6985"/>
    <w:rsid w:val="00BD58A2"/>
    <w:rsid w:val="00BD669B"/>
    <w:rsid w:val="00BD6A40"/>
    <w:rsid w:val="00BD79CC"/>
    <w:rsid w:val="00BE0C93"/>
    <w:rsid w:val="00BE0CB9"/>
    <w:rsid w:val="00BE605E"/>
    <w:rsid w:val="00BE6C14"/>
    <w:rsid w:val="00BE6CA4"/>
    <w:rsid w:val="00BF2831"/>
    <w:rsid w:val="00BF6A73"/>
    <w:rsid w:val="00C04CCB"/>
    <w:rsid w:val="00C05499"/>
    <w:rsid w:val="00C07268"/>
    <w:rsid w:val="00C1001E"/>
    <w:rsid w:val="00C104F1"/>
    <w:rsid w:val="00C11C1B"/>
    <w:rsid w:val="00C14D0A"/>
    <w:rsid w:val="00C20062"/>
    <w:rsid w:val="00C22F8E"/>
    <w:rsid w:val="00C23767"/>
    <w:rsid w:val="00C24ED8"/>
    <w:rsid w:val="00C25E27"/>
    <w:rsid w:val="00C312F7"/>
    <w:rsid w:val="00C35692"/>
    <w:rsid w:val="00C37BFB"/>
    <w:rsid w:val="00C37F34"/>
    <w:rsid w:val="00C40778"/>
    <w:rsid w:val="00C40BA5"/>
    <w:rsid w:val="00C413F1"/>
    <w:rsid w:val="00C42B4E"/>
    <w:rsid w:val="00C47299"/>
    <w:rsid w:val="00C47E4E"/>
    <w:rsid w:val="00C55A32"/>
    <w:rsid w:val="00C5717F"/>
    <w:rsid w:val="00C623B3"/>
    <w:rsid w:val="00C751E7"/>
    <w:rsid w:val="00C7618E"/>
    <w:rsid w:val="00C80E4C"/>
    <w:rsid w:val="00C8218A"/>
    <w:rsid w:val="00C8360B"/>
    <w:rsid w:val="00C85310"/>
    <w:rsid w:val="00C858D7"/>
    <w:rsid w:val="00C86384"/>
    <w:rsid w:val="00C86B17"/>
    <w:rsid w:val="00C87679"/>
    <w:rsid w:val="00C913DB"/>
    <w:rsid w:val="00C93E78"/>
    <w:rsid w:val="00C96E2C"/>
    <w:rsid w:val="00CA14E0"/>
    <w:rsid w:val="00CA1EDE"/>
    <w:rsid w:val="00CA641C"/>
    <w:rsid w:val="00CA6D18"/>
    <w:rsid w:val="00CA7786"/>
    <w:rsid w:val="00CB167D"/>
    <w:rsid w:val="00CB1966"/>
    <w:rsid w:val="00CB68AF"/>
    <w:rsid w:val="00CB6A79"/>
    <w:rsid w:val="00CC10BB"/>
    <w:rsid w:val="00CD3E7B"/>
    <w:rsid w:val="00CD544E"/>
    <w:rsid w:val="00CD6F53"/>
    <w:rsid w:val="00CE5DAB"/>
    <w:rsid w:val="00CE6AF1"/>
    <w:rsid w:val="00CE7AD8"/>
    <w:rsid w:val="00CF1FE1"/>
    <w:rsid w:val="00CF7B19"/>
    <w:rsid w:val="00D02A7E"/>
    <w:rsid w:val="00D05D95"/>
    <w:rsid w:val="00D06CEC"/>
    <w:rsid w:val="00D14E4F"/>
    <w:rsid w:val="00D200DB"/>
    <w:rsid w:val="00D203FA"/>
    <w:rsid w:val="00D20809"/>
    <w:rsid w:val="00D22006"/>
    <w:rsid w:val="00D22737"/>
    <w:rsid w:val="00D2489A"/>
    <w:rsid w:val="00D254BF"/>
    <w:rsid w:val="00D272C1"/>
    <w:rsid w:val="00D31145"/>
    <w:rsid w:val="00D318D2"/>
    <w:rsid w:val="00D33C42"/>
    <w:rsid w:val="00D375D1"/>
    <w:rsid w:val="00D3796E"/>
    <w:rsid w:val="00D4218C"/>
    <w:rsid w:val="00D42D0A"/>
    <w:rsid w:val="00D4402B"/>
    <w:rsid w:val="00D50771"/>
    <w:rsid w:val="00D6013B"/>
    <w:rsid w:val="00D61CD5"/>
    <w:rsid w:val="00D63F40"/>
    <w:rsid w:val="00D64A23"/>
    <w:rsid w:val="00D678F9"/>
    <w:rsid w:val="00D71335"/>
    <w:rsid w:val="00D73616"/>
    <w:rsid w:val="00D74A93"/>
    <w:rsid w:val="00D80A7A"/>
    <w:rsid w:val="00D81DCC"/>
    <w:rsid w:val="00D90E67"/>
    <w:rsid w:val="00DA0685"/>
    <w:rsid w:val="00DA3CA9"/>
    <w:rsid w:val="00DA5920"/>
    <w:rsid w:val="00DB0591"/>
    <w:rsid w:val="00DB5D9D"/>
    <w:rsid w:val="00DB7C0E"/>
    <w:rsid w:val="00DC30C1"/>
    <w:rsid w:val="00DC4C6D"/>
    <w:rsid w:val="00DC6FE7"/>
    <w:rsid w:val="00DD4D73"/>
    <w:rsid w:val="00DE044D"/>
    <w:rsid w:val="00DE0601"/>
    <w:rsid w:val="00DE07AB"/>
    <w:rsid w:val="00DE7088"/>
    <w:rsid w:val="00DF23D8"/>
    <w:rsid w:val="00DF264A"/>
    <w:rsid w:val="00DF66CE"/>
    <w:rsid w:val="00E024C8"/>
    <w:rsid w:val="00E030D1"/>
    <w:rsid w:val="00E04D41"/>
    <w:rsid w:val="00E179D4"/>
    <w:rsid w:val="00E2084E"/>
    <w:rsid w:val="00E25924"/>
    <w:rsid w:val="00E26EE8"/>
    <w:rsid w:val="00E319A1"/>
    <w:rsid w:val="00E31BAC"/>
    <w:rsid w:val="00E34D0C"/>
    <w:rsid w:val="00E354CA"/>
    <w:rsid w:val="00E43240"/>
    <w:rsid w:val="00E43356"/>
    <w:rsid w:val="00E45413"/>
    <w:rsid w:val="00E460B8"/>
    <w:rsid w:val="00E50E71"/>
    <w:rsid w:val="00E5561C"/>
    <w:rsid w:val="00E56369"/>
    <w:rsid w:val="00E64B71"/>
    <w:rsid w:val="00E6606E"/>
    <w:rsid w:val="00E70E59"/>
    <w:rsid w:val="00E807B3"/>
    <w:rsid w:val="00E80ED5"/>
    <w:rsid w:val="00E819A3"/>
    <w:rsid w:val="00E82707"/>
    <w:rsid w:val="00E87D88"/>
    <w:rsid w:val="00E901E8"/>
    <w:rsid w:val="00E9031B"/>
    <w:rsid w:val="00E92112"/>
    <w:rsid w:val="00E93880"/>
    <w:rsid w:val="00E95C99"/>
    <w:rsid w:val="00EB1CDF"/>
    <w:rsid w:val="00EB415B"/>
    <w:rsid w:val="00EB4D9C"/>
    <w:rsid w:val="00EB4E1B"/>
    <w:rsid w:val="00EB6D04"/>
    <w:rsid w:val="00EC0C82"/>
    <w:rsid w:val="00EC24EC"/>
    <w:rsid w:val="00EC4824"/>
    <w:rsid w:val="00ED0070"/>
    <w:rsid w:val="00ED1152"/>
    <w:rsid w:val="00ED20D9"/>
    <w:rsid w:val="00ED37FB"/>
    <w:rsid w:val="00ED4423"/>
    <w:rsid w:val="00ED75D0"/>
    <w:rsid w:val="00EE0592"/>
    <w:rsid w:val="00EE069E"/>
    <w:rsid w:val="00EE32A3"/>
    <w:rsid w:val="00EE5164"/>
    <w:rsid w:val="00EE62EB"/>
    <w:rsid w:val="00EE703A"/>
    <w:rsid w:val="00EF1F1C"/>
    <w:rsid w:val="00EF2EFA"/>
    <w:rsid w:val="00EF622A"/>
    <w:rsid w:val="00EF68B1"/>
    <w:rsid w:val="00F01F13"/>
    <w:rsid w:val="00F03DDF"/>
    <w:rsid w:val="00F05305"/>
    <w:rsid w:val="00F07CD8"/>
    <w:rsid w:val="00F13C55"/>
    <w:rsid w:val="00F14D5B"/>
    <w:rsid w:val="00F154A7"/>
    <w:rsid w:val="00F16BDE"/>
    <w:rsid w:val="00F22306"/>
    <w:rsid w:val="00F2256A"/>
    <w:rsid w:val="00F23144"/>
    <w:rsid w:val="00F247C1"/>
    <w:rsid w:val="00F25BD9"/>
    <w:rsid w:val="00F26EF4"/>
    <w:rsid w:val="00F3054E"/>
    <w:rsid w:val="00F31304"/>
    <w:rsid w:val="00F31828"/>
    <w:rsid w:val="00F3216D"/>
    <w:rsid w:val="00F32E2C"/>
    <w:rsid w:val="00F33C39"/>
    <w:rsid w:val="00F34842"/>
    <w:rsid w:val="00F4288C"/>
    <w:rsid w:val="00F4447A"/>
    <w:rsid w:val="00F44790"/>
    <w:rsid w:val="00F45D1F"/>
    <w:rsid w:val="00F46F69"/>
    <w:rsid w:val="00F613BC"/>
    <w:rsid w:val="00F706CA"/>
    <w:rsid w:val="00F72772"/>
    <w:rsid w:val="00F727B9"/>
    <w:rsid w:val="00F76F82"/>
    <w:rsid w:val="00F80C6E"/>
    <w:rsid w:val="00F83F23"/>
    <w:rsid w:val="00F86474"/>
    <w:rsid w:val="00F90BBD"/>
    <w:rsid w:val="00F91470"/>
    <w:rsid w:val="00F92AC5"/>
    <w:rsid w:val="00F93158"/>
    <w:rsid w:val="00F96A80"/>
    <w:rsid w:val="00F96ADA"/>
    <w:rsid w:val="00FA3172"/>
    <w:rsid w:val="00FA3BA0"/>
    <w:rsid w:val="00FA4DD7"/>
    <w:rsid w:val="00FA5C98"/>
    <w:rsid w:val="00FA6D08"/>
    <w:rsid w:val="00FA7098"/>
    <w:rsid w:val="00FB0A35"/>
    <w:rsid w:val="00FB3B46"/>
    <w:rsid w:val="00FC2A50"/>
    <w:rsid w:val="00FC4A92"/>
    <w:rsid w:val="00FC669A"/>
    <w:rsid w:val="00FE28B5"/>
    <w:rsid w:val="00FE2A38"/>
    <w:rsid w:val="00FE4FE6"/>
    <w:rsid w:val="00FE6556"/>
    <w:rsid w:val="00FF15FA"/>
    <w:rsid w:val="00FF2A3F"/>
    <w:rsid w:val="00FF5EF4"/>
    <w:rsid w:val="00FF7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1FB4A"/>
  <w15:docId w15:val="{4E6C4F17-7765-4556-B2E1-D1BD9EF4D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04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04E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4F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D751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D751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73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3D5"/>
  </w:style>
  <w:style w:type="paragraph" w:styleId="Footer">
    <w:name w:val="footer"/>
    <w:basedOn w:val="Normal"/>
    <w:link w:val="FooterChar"/>
    <w:uiPriority w:val="99"/>
    <w:unhideWhenUsed/>
    <w:rsid w:val="009073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3D5"/>
  </w:style>
  <w:style w:type="paragraph" w:styleId="BalloonText">
    <w:name w:val="Balloon Text"/>
    <w:basedOn w:val="Normal"/>
    <w:link w:val="BalloonTextChar"/>
    <w:uiPriority w:val="99"/>
    <w:semiHidden/>
    <w:unhideWhenUsed/>
    <w:rsid w:val="009073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3D5"/>
    <w:rPr>
      <w:rFonts w:ascii="Tahoma" w:hAnsi="Tahoma" w:cs="Tahoma"/>
      <w:sz w:val="16"/>
      <w:szCs w:val="16"/>
    </w:rPr>
  </w:style>
  <w:style w:type="paragraph" w:styleId="NoSpacing">
    <w:name w:val="No Spacing"/>
    <w:basedOn w:val="Normal"/>
    <w:link w:val="NoSpacingChar"/>
    <w:uiPriority w:val="1"/>
    <w:qFormat/>
    <w:rsid w:val="00C24ED8"/>
    <w:pPr>
      <w:spacing w:after="0" w:line="240" w:lineRule="auto"/>
    </w:pPr>
    <w:rPr>
      <w:rFonts w:ascii="Tahoma" w:eastAsia="Times New Roman" w:hAnsi="Tahoma" w:cs="Times New Roman"/>
    </w:rPr>
  </w:style>
  <w:style w:type="character" w:customStyle="1" w:styleId="NoSpacingChar">
    <w:name w:val="No Spacing Char"/>
    <w:basedOn w:val="DefaultParagraphFont"/>
    <w:link w:val="NoSpacing"/>
    <w:uiPriority w:val="1"/>
    <w:rsid w:val="00C24ED8"/>
    <w:rPr>
      <w:rFonts w:ascii="Tahoma" w:eastAsia="Times New Roman" w:hAnsi="Tahoma" w:cs="Times New Roman"/>
    </w:rPr>
  </w:style>
  <w:style w:type="paragraph" w:styleId="Title">
    <w:name w:val="Title"/>
    <w:basedOn w:val="Normal"/>
    <w:next w:val="Normal"/>
    <w:link w:val="TitleChar"/>
    <w:uiPriority w:val="10"/>
    <w:qFormat/>
    <w:rsid w:val="00C24E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24ED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24ED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24ED8"/>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7504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504EC"/>
    <w:pPr>
      <w:outlineLvl w:val="9"/>
    </w:pPr>
  </w:style>
  <w:style w:type="character" w:customStyle="1" w:styleId="Heading2Char">
    <w:name w:val="Heading 2 Char"/>
    <w:basedOn w:val="DefaultParagraphFont"/>
    <w:link w:val="Heading2"/>
    <w:uiPriority w:val="9"/>
    <w:rsid w:val="007504EC"/>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nhideWhenUsed/>
    <w:qFormat/>
    <w:rsid w:val="00C858D7"/>
    <w:pPr>
      <w:spacing w:line="240" w:lineRule="auto"/>
    </w:pPr>
    <w:rPr>
      <w:b/>
      <w:bCs/>
      <w:color w:val="4F81BD" w:themeColor="accent1"/>
      <w:sz w:val="18"/>
      <w:szCs w:val="18"/>
    </w:rPr>
  </w:style>
  <w:style w:type="paragraph" w:styleId="TOC1">
    <w:name w:val="toc 1"/>
    <w:basedOn w:val="Normal"/>
    <w:next w:val="Normal"/>
    <w:autoRedefine/>
    <w:uiPriority w:val="39"/>
    <w:unhideWhenUsed/>
    <w:rsid w:val="00C858D7"/>
    <w:pPr>
      <w:spacing w:after="100"/>
    </w:pPr>
  </w:style>
  <w:style w:type="character" w:styleId="Hyperlink">
    <w:name w:val="Hyperlink"/>
    <w:basedOn w:val="DefaultParagraphFont"/>
    <w:uiPriority w:val="99"/>
    <w:unhideWhenUsed/>
    <w:rsid w:val="00C858D7"/>
    <w:rPr>
      <w:color w:val="0000FF" w:themeColor="hyperlink"/>
      <w:u w:val="single"/>
    </w:rPr>
  </w:style>
  <w:style w:type="character" w:styleId="Emphasis">
    <w:name w:val="Emphasis"/>
    <w:basedOn w:val="DefaultParagraphFont"/>
    <w:uiPriority w:val="20"/>
    <w:qFormat/>
    <w:rsid w:val="00A84484"/>
    <w:rPr>
      <w:i/>
      <w:iCs/>
    </w:rPr>
  </w:style>
  <w:style w:type="character" w:customStyle="1" w:styleId="Heading3Char">
    <w:name w:val="Heading 3 Char"/>
    <w:basedOn w:val="DefaultParagraphFont"/>
    <w:link w:val="Heading3"/>
    <w:uiPriority w:val="9"/>
    <w:rsid w:val="00914FD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4E301F"/>
    <w:pPr>
      <w:ind w:left="720"/>
      <w:contextualSpacing/>
    </w:pPr>
  </w:style>
  <w:style w:type="paragraph" w:styleId="TOC2">
    <w:name w:val="toc 2"/>
    <w:basedOn w:val="Normal"/>
    <w:next w:val="Normal"/>
    <w:autoRedefine/>
    <w:uiPriority w:val="39"/>
    <w:unhideWhenUsed/>
    <w:rsid w:val="00C40778"/>
    <w:pPr>
      <w:tabs>
        <w:tab w:val="right" w:leader="dot" w:pos="9350"/>
      </w:tabs>
      <w:spacing w:after="0"/>
      <w:ind w:left="216"/>
    </w:pPr>
  </w:style>
  <w:style w:type="paragraph" w:styleId="TableofFigures">
    <w:name w:val="table of figures"/>
    <w:basedOn w:val="Normal"/>
    <w:next w:val="Normal"/>
    <w:uiPriority w:val="99"/>
    <w:unhideWhenUsed/>
    <w:rsid w:val="00177ADF"/>
    <w:pPr>
      <w:spacing w:after="0"/>
    </w:pPr>
  </w:style>
  <w:style w:type="paragraph" w:styleId="TOC3">
    <w:name w:val="toc 3"/>
    <w:basedOn w:val="Normal"/>
    <w:next w:val="Normal"/>
    <w:autoRedefine/>
    <w:uiPriority w:val="39"/>
    <w:unhideWhenUsed/>
    <w:rsid w:val="00997FFC"/>
    <w:pPr>
      <w:spacing w:after="100"/>
      <w:ind w:left="440"/>
    </w:pPr>
  </w:style>
  <w:style w:type="character" w:styleId="SubtleEmphasis">
    <w:name w:val="Subtle Emphasis"/>
    <w:basedOn w:val="Emphasis"/>
    <w:uiPriority w:val="19"/>
    <w:qFormat/>
    <w:rsid w:val="004A526F"/>
    <w:rPr>
      <w:i/>
      <w:iCs/>
      <w:color w:val="808080"/>
    </w:rPr>
  </w:style>
  <w:style w:type="character" w:customStyle="1" w:styleId="Heading4Char">
    <w:name w:val="Heading 4 Char"/>
    <w:basedOn w:val="DefaultParagraphFont"/>
    <w:link w:val="Heading4"/>
    <w:uiPriority w:val="9"/>
    <w:rsid w:val="006D75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D751A"/>
    <w:rPr>
      <w:rFonts w:asciiTheme="majorHAnsi" w:eastAsiaTheme="majorEastAsia" w:hAnsiTheme="majorHAnsi" w:cstheme="majorBidi"/>
      <w:color w:val="243F60" w:themeColor="accent1" w:themeShade="7F"/>
    </w:rPr>
  </w:style>
  <w:style w:type="character" w:styleId="CommentReference">
    <w:name w:val="annotation reference"/>
    <w:basedOn w:val="DefaultParagraphFont"/>
    <w:uiPriority w:val="99"/>
    <w:semiHidden/>
    <w:unhideWhenUsed/>
    <w:rsid w:val="00E82707"/>
    <w:rPr>
      <w:sz w:val="16"/>
      <w:szCs w:val="16"/>
    </w:rPr>
  </w:style>
  <w:style w:type="paragraph" w:styleId="CommentText">
    <w:name w:val="annotation text"/>
    <w:basedOn w:val="Normal"/>
    <w:link w:val="CommentTextChar"/>
    <w:uiPriority w:val="99"/>
    <w:unhideWhenUsed/>
    <w:rsid w:val="00E82707"/>
    <w:pPr>
      <w:spacing w:line="240" w:lineRule="auto"/>
    </w:pPr>
    <w:rPr>
      <w:sz w:val="20"/>
      <w:szCs w:val="20"/>
    </w:rPr>
  </w:style>
  <w:style w:type="character" w:customStyle="1" w:styleId="CommentTextChar">
    <w:name w:val="Comment Text Char"/>
    <w:basedOn w:val="DefaultParagraphFont"/>
    <w:link w:val="CommentText"/>
    <w:uiPriority w:val="99"/>
    <w:rsid w:val="00E82707"/>
    <w:rPr>
      <w:sz w:val="20"/>
      <w:szCs w:val="20"/>
    </w:rPr>
  </w:style>
  <w:style w:type="paragraph" w:styleId="CommentSubject">
    <w:name w:val="annotation subject"/>
    <w:basedOn w:val="CommentText"/>
    <w:next w:val="CommentText"/>
    <w:link w:val="CommentSubjectChar"/>
    <w:uiPriority w:val="99"/>
    <w:semiHidden/>
    <w:unhideWhenUsed/>
    <w:rsid w:val="00E82707"/>
    <w:rPr>
      <w:b/>
      <w:bCs/>
    </w:rPr>
  </w:style>
  <w:style w:type="character" w:customStyle="1" w:styleId="CommentSubjectChar">
    <w:name w:val="Comment Subject Char"/>
    <w:basedOn w:val="CommentTextChar"/>
    <w:link w:val="CommentSubject"/>
    <w:uiPriority w:val="99"/>
    <w:semiHidden/>
    <w:rsid w:val="00E82707"/>
    <w:rPr>
      <w:b/>
      <w:bCs/>
      <w:sz w:val="20"/>
      <w:szCs w:val="20"/>
    </w:rPr>
  </w:style>
  <w:style w:type="table" w:styleId="TableGrid">
    <w:name w:val="Table Grid"/>
    <w:basedOn w:val="TableNormal"/>
    <w:uiPriority w:val="59"/>
    <w:rsid w:val="00685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85AC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685AC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dTable1Light">
    <w:name w:val="Grid Table 1 Light"/>
    <w:basedOn w:val="TableNormal"/>
    <w:uiPriority w:val="46"/>
    <w:rsid w:val="00DB059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DB059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DB05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2230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B9286E"/>
    <w:rPr>
      <w:color w:val="808080"/>
      <w:shd w:val="clear" w:color="auto" w:fill="E6E6E6"/>
    </w:rPr>
  </w:style>
  <w:style w:type="character" w:styleId="FollowedHyperlink">
    <w:name w:val="FollowedHyperlink"/>
    <w:basedOn w:val="DefaultParagraphFont"/>
    <w:uiPriority w:val="99"/>
    <w:semiHidden/>
    <w:unhideWhenUsed/>
    <w:rsid w:val="00433151"/>
    <w:rPr>
      <w:color w:val="800080" w:themeColor="followedHyperlink"/>
      <w:u w:val="single"/>
    </w:rPr>
  </w:style>
  <w:style w:type="paragraph" w:styleId="Revision">
    <w:name w:val="Revision"/>
    <w:hidden/>
    <w:uiPriority w:val="99"/>
    <w:semiHidden/>
    <w:rsid w:val="00972D2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120511">
      <w:bodyDiv w:val="1"/>
      <w:marLeft w:val="0"/>
      <w:marRight w:val="0"/>
      <w:marTop w:val="0"/>
      <w:marBottom w:val="0"/>
      <w:divBdr>
        <w:top w:val="none" w:sz="0" w:space="0" w:color="auto"/>
        <w:left w:val="none" w:sz="0" w:space="0" w:color="auto"/>
        <w:bottom w:val="none" w:sz="0" w:space="0" w:color="auto"/>
        <w:right w:val="none" w:sz="0" w:space="0" w:color="auto"/>
      </w:divBdr>
    </w:div>
    <w:div w:id="390933603">
      <w:bodyDiv w:val="1"/>
      <w:marLeft w:val="0"/>
      <w:marRight w:val="0"/>
      <w:marTop w:val="0"/>
      <w:marBottom w:val="0"/>
      <w:divBdr>
        <w:top w:val="none" w:sz="0" w:space="0" w:color="auto"/>
        <w:left w:val="none" w:sz="0" w:space="0" w:color="auto"/>
        <w:bottom w:val="none" w:sz="0" w:space="0" w:color="auto"/>
        <w:right w:val="none" w:sz="0" w:space="0" w:color="auto"/>
      </w:divBdr>
    </w:div>
    <w:div w:id="568922510">
      <w:bodyDiv w:val="1"/>
      <w:marLeft w:val="0"/>
      <w:marRight w:val="0"/>
      <w:marTop w:val="0"/>
      <w:marBottom w:val="0"/>
      <w:divBdr>
        <w:top w:val="none" w:sz="0" w:space="0" w:color="auto"/>
        <w:left w:val="none" w:sz="0" w:space="0" w:color="auto"/>
        <w:bottom w:val="none" w:sz="0" w:space="0" w:color="auto"/>
        <w:right w:val="none" w:sz="0" w:space="0" w:color="auto"/>
      </w:divBdr>
    </w:div>
    <w:div w:id="858204090">
      <w:bodyDiv w:val="1"/>
      <w:marLeft w:val="0"/>
      <w:marRight w:val="0"/>
      <w:marTop w:val="0"/>
      <w:marBottom w:val="0"/>
      <w:divBdr>
        <w:top w:val="none" w:sz="0" w:space="0" w:color="auto"/>
        <w:left w:val="none" w:sz="0" w:space="0" w:color="auto"/>
        <w:bottom w:val="none" w:sz="0" w:space="0" w:color="auto"/>
        <w:right w:val="none" w:sz="0" w:space="0" w:color="auto"/>
      </w:divBdr>
    </w:div>
    <w:div w:id="991639154">
      <w:bodyDiv w:val="1"/>
      <w:marLeft w:val="0"/>
      <w:marRight w:val="0"/>
      <w:marTop w:val="0"/>
      <w:marBottom w:val="0"/>
      <w:divBdr>
        <w:top w:val="none" w:sz="0" w:space="0" w:color="auto"/>
        <w:left w:val="none" w:sz="0" w:space="0" w:color="auto"/>
        <w:bottom w:val="none" w:sz="0" w:space="0" w:color="auto"/>
        <w:right w:val="none" w:sz="0" w:space="0" w:color="auto"/>
      </w:divBdr>
    </w:div>
    <w:div w:id="1061487185">
      <w:bodyDiv w:val="1"/>
      <w:marLeft w:val="0"/>
      <w:marRight w:val="0"/>
      <w:marTop w:val="0"/>
      <w:marBottom w:val="0"/>
      <w:divBdr>
        <w:top w:val="none" w:sz="0" w:space="0" w:color="auto"/>
        <w:left w:val="none" w:sz="0" w:space="0" w:color="auto"/>
        <w:bottom w:val="none" w:sz="0" w:space="0" w:color="auto"/>
        <w:right w:val="none" w:sz="0" w:space="0" w:color="auto"/>
      </w:divBdr>
    </w:div>
    <w:div w:id="1088036728">
      <w:bodyDiv w:val="1"/>
      <w:marLeft w:val="0"/>
      <w:marRight w:val="0"/>
      <w:marTop w:val="0"/>
      <w:marBottom w:val="0"/>
      <w:divBdr>
        <w:top w:val="none" w:sz="0" w:space="0" w:color="auto"/>
        <w:left w:val="none" w:sz="0" w:space="0" w:color="auto"/>
        <w:bottom w:val="none" w:sz="0" w:space="0" w:color="auto"/>
        <w:right w:val="none" w:sz="0" w:space="0" w:color="auto"/>
      </w:divBdr>
    </w:div>
    <w:div w:id="1204640213">
      <w:bodyDiv w:val="1"/>
      <w:marLeft w:val="0"/>
      <w:marRight w:val="0"/>
      <w:marTop w:val="0"/>
      <w:marBottom w:val="0"/>
      <w:divBdr>
        <w:top w:val="none" w:sz="0" w:space="0" w:color="auto"/>
        <w:left w:val="none" w:sz="0" w:space="0" w:color="auto"/>
        <w:bottom w:val="none" w:sz="0" w:space="0" w:color="auto"/>
        <w:right w:val="none" w:sz="0" w:space="0" w:color="auto"/>
      </w:divBdr>
    </w:div>
    <w:div w:id="1389183348">
      <w:bodyDiv w:val="1"/>
      <w:marLeft w:val="0"/>
      <w:marRight w:val="0"/>
      <w:marTop w:val="0"/>
      <w:marBottom w:val="0"/>
      <w:divBdr>
        <w:top w:val="none" w:sz="0" w:space="0" w:color="auto"/>
        <w:left w:val="none" w:sz="0" w:space="0" w:color="auto"/>
        <w:bottom w:val="none" w:sz="0" w:space="0" w:color="auto"/>
        <w:right w:val="none" w:sz="0" w:space="0" w:color="auto"/>
      </w:divBdr>
    </w:div>
    <w:div w:id="1450123640">
      <w:bodyDiv w:val="1"/>
      <w:marLeft w:val="0"/>
      <w:marRight w:val="0"/>
      <w:marTop w:val="0"/>
      <w:marBottom w:val="0"/>
      <w:divBdr>
        <w:top w:val="none" w:sz="0" w:space="0" w:color="auto"/>
        <w:left w:val="none" w:sz="0" w:space="0" w:color="auto"/>
        <w:bottom w:val="none" w:sz="0" w:space="0" w:color="auto"/>
        <w:right w:val="none" w:sz="0" w:space="0" w:color="auto"/>
      </w:divBdr>
      <w:divsChild>
        <w:div w:id="22445295">
          <w:marLeft w:val="0"/>
          <w:marRight w:val="0"/>
          <w:marTop w:val="0"/>
          <w:marBottom w:val="0"/>
          <w:divBdr>
            <w:top w:val="none" w:sz="0" w:space="0" w:color="auto"/>
            <w:left w:val="none" w:sz="0" w:space="0" w:color="auto"/>
            <w:bottom w:val="none" w:sz="0" w:space="0" w:color="auto"/>
            <w:right w:val="none" w:sz="0" w:space="0" w:color="auto"/>
          </w:divBdr>
        </w:div>
        <w:div w:id="135994626">
          <w:marLeft w:val="0"/>
          <w:marRight w:val="0"/>
          <w:marTop w:val="0"/>
          <w:marBottom w:val="0"/>
          <w:divBdr>
            <w:top w:val="none" w:sz="0" w:space="0" w:color="auto"/>
            <w:left w:val="none" w:sz="0" w:space="0" w:color="auto"/>
            <w:bottom w:val="none" w:sz="0" w:space="0" w:color="auto"/>
            <w:right w:val="none" w:sz="0" w:space="0" w:color="auto"/>
          </w:divBdr>
        </w:div>
        <w:div w:id="148717739">
          <w:marLeft w:val="0"/>
          <w:marRight w:val="0"/>
          <w:marTop w:val="0"/>
          <w:marBottom w:val="0"/>
          <w:divBdr>
            <w:top w:val="none" w:sz="0" w:space="0" w:color="auto"/>
            <w:left w:val="none" w:sz="0" w:space="0" w:color="auto"/>
            <w:bottom w:val="none" w:sz="0" w:space="0" w:color="auto"/>
            <w:right w:val="none" w:sz="0" w:space="0" w:color="auto"/>
          </w:divBdr>
        </w:div>
        <w:div w:id="322926793">
          <w:marLeft w:val="0"/>
          <w:marRight w:val="0"/>
          <w:marTop w:val="0"/>
          <w:marBottom w:val="0"/>
          <w:divBdr>
            <w:top w:val="none" w:sz="0" w:space="0" w:color="auto"/>
            <w:left w:val="none" w:sz="0" w:space="0" w:color="auto"/>
            <w:bottom w:val="none" w:sz="0" w:space="0" w:color="auto"/>
            <w:right w:val="none" w:sz="0" w:space="0" w:color="auto"/>
          </w:divBdr>
        </w:div>
        <w:div w:id="409424993">
          <w:marLeft w:val="0"/>
          <w:marRight w:val="0"/>
          <w:marTop w:val="0"/>
          <w:marBottom w:val="0"/>
          <w:divBdr>
            <w:top w:val="none" w:sz="0" w:space="0" w:color="auto"/>
            <w:left w:val="none" w:sz="0" w:space="0" w:color="auto"/>
            <w:bottom w:val="none" w:sz="0" w:space="0" w:color="auto"/>
            <w:right w:val="none" w:sz="0" w:space="0" w:color="auto"/>
          </w:divBdr>
        </w:div>
        <w:div w:id="413086957">
          <w:marLeft w:val="0"/>
          <w:marRight w:val="0"/>
          <w:marTop w:val="0"/>
          <w:marBottom w:val="0"/>
          <w:divBdr>
            <w:top w:val="none" w:sz="0" w:space="0" w:color="auto"/>
            <w:left w:val="none" w:sz="0" w:space="0" w:color="auto"/>
            <w:bottom w:val="none" w:sz="0" w:space="0" w:color="auto"/>
            <w:right w:val="none" w:sz="0" w:space="0" w:color="auto"/>
          </w:divBdr>
        </w:div>
        <w:div w:id="768937088">
          <w:marLeft w:val="0"/>
          <w:marRight w:val="0"/>
          <w:marTop w:val="0"/>
          <w:marBottom w:val="0"/>
          <w:divBdr>
            <w:top w:val="none" w:sz="0" w:space="0" w:color="auto"/>
            <w:left w:val="none" w:sz="0" w:space="0" w:color="auto"/>
            <w:bottom w:val="none" w:sz="0" w:space="0" w:color="auto"/>
            <w:right w:val="none" w:sz="0" w:space="0" w:color="auto"/>
          </w:divBdr>
        </w:div>
        <w:div w:id="965815090">
          <w:marLeft w:val="0"/>
          <w:marRight w:val="0"/>
          <w:marTop w:val="0"/>
          <w:marBottom w:val="0"/>
          <w:divBdr>
            <w:top w:val="none" w:sz="0" w:space="0" w:color="auto"/>
            <w:left w:val="none" w:sz="0" w:space="0" w:color="auto"/>
            <w:bottom w:val="none" w:sz="0" w:space="0" w:color="auto"/>
            <w:right w:val="none" w:sz="0" w:space="0" w:color="auto"/>
          </w:divBdr>
        </w:div>
        <w:div w:id="985745943">
          <w:marLeft w:val="0"/>
          <w:marRight w:val="0"/>
          <w:marTop w:val="0"/>
          <w:marBottom w:val="0"/>
          <w:divBdr>
            <w:top w:val="none" w:sz="0" w:space="0" w:color="auto"/>
            <w:left w:val="none" w:sz="0" w:space="0" w:color="auto"/>
            <w:bottom w:val="none" w:sz="0" w:space="0" w:color="auto"/>
            <w:right w:val="none" w:sz="0" w:space="0" w:color="auto"/>
          </w:divBdr>
        </w:div>
        <w:div w:id="1530531912">
          <w:marLeft w:val="0"/>
          <w:marRight w:val="0"/>
          <w:marTop w:val="0"/>
          <w:marBottom w:val="0"/>
          <w:divBdr>
            <w:top w:val="none" w:sz="0" w:space="0" w:color="auto"/>
            <w:left w:val="none" w:sz="0" w:space="0" w:color="auto"/>
            <w:bottom w:val="none" w:sz="0" w:space="0" w:color="auto"/>
            <w:right w:val="none" w:sz="0" w:space="0" w:color="auto"/>
          </w:divBdr>
        </w:div>
        <w:div w:id="2119794257">
          <w:marLeft w:val="0"/>
          <w:marRight w:val="0"/>
          <w:marTop w:val="0"/>
          <w:marBottom w:val="0"/>
          <w:divBdr>
            <w:top w:val="none" w:sz="0" w:space="0" w:color="auto"/>
            <w:left w:val="none" w:sz="0" w:space="0" w:color="auto"/>
            <w:bottom w:val="none" w:sz="0" w:space="0" w:color="auto"/>
            <w:right w:val="none" w:sz="0" w:space="0" w:color="auto"/>
          </w:divBdr>
        </w:div>
      </w:divsChild>
    </w:div>
    <w:div w:id="1463571864">
      <w:bodyDiv w:val="1"/>
      <w:marLeft w:val="0"/>
      <w:marRight w:val="0"/>
      <w:marTop w:val="0"/>
      <w:marBottom w:val="0"/>
      <w:divBdr>
        <w:top w:val="none" w:sz="0" w:space="0" w:color="auto"/>
        <w:left w:val="none" w:sz="0" w:space="0" w:color="auto"/>
        <w:bottom w:val="none" w:sz="0" w:space="0" w:color="auto"/>
        <w:right w:val="none" w:sz="0" w:space="0" w:color="auto"/>
      </w:divBdr>
    </w:div>
    <w:div w:id="1618443682">
      <w:bodyDiv w:val="1"/>
      <w:marLeft w:val="0"/>
      <w:marRight w:val="0"/>
      <w:marTop w:val="0"/>
      <w:marBottom w:val="0"/>
      <w:divBdr>
        <w:top w:val="none" w:sz="0" w:space="0" w:color="auto"/>
        <w:left w:val="none" w:sz="0" w:space="0" w:color="auto"/>
        <w:bottom w:val="none" w:sz="0" w:space="0" w:color="auto"/>
        <w:right w:val="none" w:sz="0" w:space="0" w:color="auto"/>
      </w:divBdr>
    </w:div>
    <w:div w:id="207704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hyperlink" Target="https://www.urbanghostsmedia.com/wp-content/uploads/2016/06/inside-an-abandoned-parking-lot-in-Stockholm-2.jpg" TargetMode="External"/><Relationship Id="rId3" Type="http://schemas.openxmlformats.org/officeDocument/2006/relationships/styles" Target="styles.xml"/><Relationship Id="rId21" Type="http://schemas.openxmlformats.org/officeDocument/2006/relationships/hyperlink" Target="https://vignette.wikia.nocookie.net/fallout/images/f/fc/County_sewer_mainline.jpg/revision/latest?cb=2011061920595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hyperlink" Target="http://files.gamebanana.com/img/ss/maps/55da7168c3366.jp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vignette.wikia.nocookie.net/igi/images/a/aa/Art_sewers.gif/revision/latest?cb=20090214035140" TargetMode="External"/><Relationship Id="rId29" Type="http://schemas.openxmlformats.org/officeDocument/2006/relationships/hyperlink" Target="https://www.gannett-cdn.com/-mm-/639449c565da8c898d74aef917750e6c237d60c1/c=256-0-1972-1290&amp;r=x404&amp;c=534x401/local/-/media/2017/01/13/Phoenix/Phoenix/636199301327097673-PNIBrd2-01-29-2016-Republic-1-A005--2016-01-28-IMG-Arizona-State-Prison-1-1-9GDA1GOT-L751817242-IMG-Arizona-State-Prison-1-1-9GDA1GOT.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tideandcurrenttaxi.org/wp-content/uploads/2009/05/imgp1544.jpg"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cdn.obsidianportal.com/assets/191138/underground_entrance.jpg" TargetMode="External"/><Relationship Id="rId28" Type="http://schemas.openxmlformats.org/officeDocument/2006/relationships/hyperlink" Target="https://wiki.tripwireinteractive.com/images/f/fb/KF2_Map_Prison.pn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orig00.deviantart.net/777d/f/2011/104/3/0/silent_hill_torture_room_by_parrafahell-d3e01li.jp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i.ytimg.com/vi/OQt9Df3HBuY/maxresdefault.jpg" TargetMode="External"/><Relationship Id="rId27" Type="http://schemas.openxmlformats.org/officeDocument/2006/relationships/hyperlink" Target="http://www.automobiliac.com/storage/IMAG0200.jpg?__SQUARESPACE_CACHEVERSION=1300731371254" TargetMode="External"/><Relationship Id="rId30" Type="http://schemas.openxmlformats.org/officeDocument/2006/relationships/hyperlink" Target="https://brightcove04pmdo-a.akamaihd.net/4221396001/4221396001_5593005624001_5583019604001-vs.jpg?pubId=4221396001&amp;videoId=558301960400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vainasSMU\Spring2018\LD2\FO4FinalProject\Template%20-%20Level%20Design%20Document%20(RP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DCA0CD-E6EE-4AA5-9CD4-924EBD32D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 Level Design Document (RPG)</Template>
  <TotalTime>15834</TotalTime>
  <Pages>21</Pages>
  <Words>3164</Words>
  <Characters>18035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Blok</dc:creator>
  <cp:keywords/>
  <dc:description/>
  <cp:lastModifiedBy>William Bracho</cp:lastModifiedBy>
  <cp:revision>15</cp:revision>
  <cp:lastPrinted>2012-06-15T19:28:00Z</cp:lastPrinted>
  <dcterms:created xsi:type="dcterms:W3CDTF">2018-02-22T22:41:00Z</dcterms:created>
  <dcterms:modified xsi:type="dcterms:W3CDTF">2019-01-12T03:40:00Z</dcterms:modified>
</cp:coreProperties>
</file>